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86F6" w14:textId="4808F35A" w:rsidR="009B1D59" w:rsidRPr="00517742" w:rsidRDefault="00517742" w:rsidP="009B1D59">
      <w:pPr>
        <w:pStyle w:val="Title1"/>
        <w:rPr>
          <w:lang w:val="sv-SE"/>
        </w:rPr>
      </w:pPr>
      <w:r w:rsidRPr="00517742">
        <w:rPr>
          <w:lang w:val="sv-SE"/>
        </w:rPr>
        <w:t>Penerapan Metode Convolutional Neural Network dengan Arsitektur MobileNet V1 dan ResNet-152 V2 dalam Klasifikasi Motif Batik</w:t>
      </w:r>
    </w:p>
    <w:p w14:paraId="0CAF3F4C" w14:textId="77777777" w:rsidR="009B1D59" w:rsidRPr="009A3755" w:rsidRDefault="00517742" w:rsidP="00D27AC8">
      <w:pPr>
        <w:pStyle w:val="author"/>
        <w:spacing w:after="0"/>
        <w:rPr>
          <w:lang w:val="de-DE"/>
        </w:rPr>
      </w:pPr>
      <w:r w:rsidRPr="00517742">
        <w:rPr>
          <w:lang w:val="de-DE"/>
        </w:rPr>
        <w:t>Aulia Chusnyriani Sani Zulkarnaen1</w:t>
      </w:r>
      <w:r w:rsidRPr="009A3755">
        <w:rPr>
          <w:position w:val="6"/>
          <w:sz w:val="12"/>
          <w:szCs w:val="12"/>
          <w:lang w:val="de-DE"/>
        </w:rPr>
        <w:t>1</w:t>
      </w:r>
      <w:r w:rsidRPr="00517742">
        <w:rPr>
          <w:lang w:val="de-DE"/>
        </w:rPr>
        <w:t>, I Gusti Ngurah Rejski Ariantara Putra1</w:t>
      </w:r>
      <w:r>
        <w:rPr>
          <w:position w:val="6"/>
          <w:sz w:val="12"/>
          <w:szCs w:val="12"/>
          <w:lang w:val="de-DE"/>
        </w:rPr>
        <w:t>2</w:t>
      </w:r>
      <w:r w:rsidRPr="00517742">
        <w:rPr>
          <w:lang w:val="de-DE"/>
        </w:rPr>
        <w:t>, Nada Fauzia Reviana1, Rahmawati Hidayah1</w:t>
      </w:r>
      <w:r>
        <w:rPr>
          <w:position w:val="6"/>
          <w:sz w:val="12"/>
          <w:szCs w:val="12"/>
          <w:lang w:val="de-DE"/>
        </w:rPr>
        <w:t>3</w:t>
      </w:r>
      <w:r w:rsidRPr="00517742">
        <w:rPr>
          <w:lang w:val="de-DE"/>
        </w:rPr>
        <w:t>, Nur Ibrahim1</w:t>
      </w:r>
      <w:r>
        <w:rPr>
          <w:position w:val="6"/>
          <w:sz w:val="12"/>
          <w:szCs w:val="12"/>
          <w:lang w:val="de-DE"/>
        </w:rPr>
        <w:t>4</w:t>
      </w:r>
      <w:r w:rsidRPr="00517742">
        <w:rPr>
          <w:lang w:val="de-DE"/>
        </w:rPr>
        <w:t>, Nor Kumalasari Caecar Pratiwi1</w:t>
      </w:r>
      <w:r>
        <w:rPr>
          <w:position w:val="6"/>
          <w:sz w:val="12"/>
          <w:szCs w:val="12"/>
          <w:lang w:val="de-DE"/>
        </w:rPr>
        <w:t>5</w:t>
      </w:r>
      <w:r w:rsidRPr="00517742">
        <w:rPr>
          <w:lang w:val="de-DE"/>
        </w:rPr>
        <w:t>, Yunendah Nur Fuadah1</w:t>
      </w:r>
      <w:r>
        <w:rPr>
          <w:position w:val="6"/>
          <w:sz w:val="12"/>
          <w:szCs w:val="12"/>
          <w:lang w:val="de-DE"/>
        </w:rPr>
        <w:t>6</w:t>
      </w:r>
    </w:p>
    <w:p w14:paraId="3A1BF55E" w14:textId="77777777"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517742" w:rsidRPr="00517742">
        <w:rPr>
          <w:lang w:val="de-DE"/>
        </w:rPr>
        <w:t>Faculty of Electrical Engineering, Telkom University</w:t>
      </w:r>
    </w:p>
    <w:p w14:paraId="5DA0D7CF" w14:textId="77777777" w:rsidR="00517742" w:rsidRDefault="00584EC2" w:rsidP="00517742">
      <w:pPr>
        <w:pStyle w:val="email"/>
        <w:rPr>
          <w:lang w:val="de-DE"/>
        </w:rPr>
      </w:pPr>
      <w:hyperlink r:id="rId8" w:history="1">
        <w:r w:rsidR="00517742" w:rsidRPr="00813A93">
          <w:rPr>
            <w:rStyle w:val="Hyperlink"/>
            <w:lang w:val="de-DE"/>
          </w:rPr>
          <w:t>auliachusnyriani@student.telkomuniversity.ac.id</w:t>
        </w:r>
      </w:hyperlink>
      <w:r w:rsidR="00517742">
        <w:rPr>
          <w:lang w:val="de-DE"/>
        </w:rPr>
        <w:t xml:space="preserve"> </w:t>
      </w:r>
      <w:r w:rsidR="00517742" w:rsidRPr="00B7408A">
        <w:rPr>
          <w:lang w:val="de-DE"/>
        </w:rPr>
        <w:t xml:space="preserve">, </w:t>
      </w:r>
      <w:hyperlink r:id="rId9" w:history="1">
        <w:r w:rsidR="00517742" w:rsidRPr="00697756">
          <w:rPr>
            <w:rStyle w:val="Hyperlink"/>
            <w:lang w:val="de-DE"/>
          </w:rPr>
          <w:t>gustiari@student.telkomuniversity.ac.id</w:t>
        </w:r>
      </w:hyperlink>
      <w:r w:rsidR="00517742" w:rsidRPr="00B7408A">
        <w:rPr>
          <w:lang w:val="de-DE"/>
        </w:rPr>
        <w:t>,</w:t>
      </w:r>
      <w:r w:rsidR="00517742">
        <w:rPr>
          <w:lang w:val="de-DE"/>
        </w:rPr>
        <w:t xml:space="preserve"> </w:t>
      </w:r>
      <w:hyperlink r:id="rId10" w:history="1">
        <w:r w:rsidR="00517742" w:rsidRPr="00697756">
          <w:rPr>
            <w:rStyle w:val="Hyperlink"/>
            <w:lang w:val="de-DE"/>
          </w:rPr>
          <w:t>nadafauzia@student.telkomuniversity.ac.id</w:t>
        </w:r>
      </w:hyperlink>
      <w:r w:rsidR="00517742" w:rsidRPr="00B7408A">
        <w:rPr>
          <w:lang w:val="de-DE"/>
        </w:rPr>
        <w:t>,</w:t>
      </w:r>
      <w:r w:rsidR="00517742">
        <w:rPr>
          <w:lang w:val="de-DE"/>
        </w:rPr>
        <w:t xml:space="preserve"> </w:t>
      </w:r>
      <w:hyperlink r:id="rId11" w:history="1">
        <w:r w:rsidR="00517742" w:rsidRPr="00697756">
          <w:rPr>
            <w:rStyle w:val="Hyperlink"/>
            <w:lang w:val="de-DE"/>
          </w:rPr>
          <w:t>rahmawatihidayah@student.telkomuniversity.ac.id</w:t>
        </w:r>
      </w:hyperlink>
      <w:r w:rsidR="00517742" w:rsidRPr="00B7408A">
        <w:rPr>
          <w:lang w:val="de-DE"/>
        </w:rPr>
        <w:t>,</w:t>
      </w:r>
      <w:r w:rsidR="00517742">
        <w:rPr>
          <w:lang w:val="de-DE"/>
        </w:rPr>
        <w:t xml:space="preserve"> </w:t>
      </w:r>
      <w:hyperlink r:id="rId12" w:history="1">
        <w:r w:rsidR="00517742" w:rsidRPr="00697756">
          <w:rPr>
            <w:rStyle w:val="Hyperlink"/>
            <w:lang w:val="de-DE"/>
          </w:rPr>
          <w:t>nuribrahim@telkomuniversity.ac.id</w:t>
        </w:r>
      </w:hyperlink>
      <w:r w:rsidR="00517742" w:rsidRPr="00B7408A">
        <w:rPr>
          <w:lang w:val="de-DE"/>
        </w:rPr>
        <w:t>,</w:t>
      </w:r>
      <w:r w:rsidR="00517742">
        <w:rPr>
          <w:lang w:val="de-DE"/>
        </w:rPr>
        <w:t xml:space="preserve"> </w:t>
      </w:r>
      <w:hyperlink r:id="rId13" w:history="1">
        <w:r w:rsidR="00517742" w:rsidRPr="00697756">
          <w:rPr>
            <w:rStyle w:val="Hyperlink"/>
            <w:lang w:val="de-DE"/>
          </w:rPr>
          <w:t>caecarnkcp@telkomuniversity.ac.id</w:t>
        </w:r>
      </w:hyperlink>
      <w:r w:rsidR="00517742" w:rsidRPr="00B7408A">
        <w:rPr>
          <w:lang w:val="de-DE"/>
        </w:rPr>
        <w:t>,</w:t>
      </w:r>
      <w:r w:rsidR="00517742">
        <w:rPr>
          <w:lang w:val="de-DE"/>
        </w:rPr>
        <w:t xml:space="preserve"> </w:t>
      </w:r>
      <w:hyperlink r:id="rId14" w:history="1">
        <w:r w:rsidR="00517742" w:rsidRPr="00697756">
          <w:rPr>
            <w:rStyle w:val="Hyperlink"/>
            <w:lang w:val="de-DE"/>
          </w:rPr>
          <w:t>yunendah@telkomuniversity.ac.id</w:t>
        </w:r>
      </w:hyperlink>
      <w:r w:rsidR="00517742">
        <w:rPr>
          <w:lang w:val="de-DE"/>
        </w:rPr>
        <w:t xml:space="preserve"> </w:t>
      </w:r>
    </w:p>
    <w:p w14:paraId="7E841708" w14:textId="77777777" w:rsidR="00517742" w:rsidRPr="00517742" w:rsidRDefault="00D27AC8" w:rsidP="00517742">
      <w:pPr>
        <w:pStyle w:val="authorinfo"/>
        <w:rPr>
          <w:lang w:val="de-DE"/>
        </w:rPr>
      </w:pPr>
      <w:r>
        <w:rPr>
          <w:position w:val="6"/>
          <w:sz w:val="11"/>
          <w:szCs w:val="11"/>
          <w:lang w:val="de-DE"/>
        </w:rPr>
        <w:t>2</w:t>
      </w:r>
      <w:r w:rsidRPr="009A3755">
        <w:rPr>
          <w:lang w:val="de-DE"/>
        </w:rPr>
        <w:t xml:space="preserve"> </w:t>
      </w:r>
      <w:r w:rsidR="00517742" w:rsidRPr="00517742">
        <w:rPr>
          <w:lang w:val="de-DE"/>
        </w:rPr>
        <w:t>Department of Electrical Engineering, Universitas Indonesia</w:t>
      </w:r>
    </w:p>
    <w:p w14:paraId="2C749142" w14:textId="77777777" w:rsidR="00D27AC8" w:rsidRPr="00517742" w:rsidRDefault="00584EC2" w:rsidP="00517742">
      <w:pPr>
        <w:pStyle w:val="authorinfo"/>
        <w:rPr>
          <w:lang w:val="de-DE"/>
        </w:rPr>
      </w:pPr>
      <w:hyperlink r:id="rId15" w:history="1">
        <w:r w:rsidR="00517742" w:rsidRPr="00813A93">
          <w:rPr>
            <w:rStyle w:val="Hyperlink"/>
            <w:lang w:val="de-DE"/>
          </w:rPr>
          <w:t>nur.ibrahim@ui.ac.id</w:t>
        </w:r>
      </w:hyperlink>
      <w:r w:rsidR="00517742">
        <w:rPr>
          <w:lang w:val="de-DE"/>
        </w:rPr>
        <w:t xml:space="preserve"> </w:t>
      </w:r>
    </w:p>
    <w:p w14:paraId="0EF5547E" w14:textId="3F84481B" w:rsidR="009B1D59" w:rsidRPr="00517742" w:rsidRDefault="009B1D59" w:rsidP="009B1D59">
      <w:pPr>
        <w:pStyle w:val="abstract"/>
        <w:rPr>
          <w:szCs w:val="18"/>
          <w:lang w:val="sv-SE"/>
        </w:rPr>
      </w:pPr>
      <w:r w:rsidRPr="00517742">
        <w:rPr>
          <w:b/>
          <w:lang w:val="de-DE"/>
        </w:rPr>
        <w:t>Abstract.</w:t>
      </w:r>
      <w:r w:rsidRPr="00517742">
        <w:rPr>
          <w:lang w:val="de-DE"/>
        </w:rPr>
        <w:t xml:space="preserve"> </w:t>
      </w:r>
      <w:r w:rsidR="00517742" w:rsidRPr="00517742">
        <w:rPr>
          <w:szCs w:val="18"/>
          <w:lang w:val="de-DE"/>
        </w:rPr>
        <w:t xml:space="preserve">Indonesia merupakan negara yang memiliki sumber daya alam, budaya, dan bahasa yang beragam. Salah satu keanekaragaman budaya yang ada di Indonesia adalah Batik, yang merupakan warisan budaya Indonesia yang terdiri dari kain yang digambar dengan tangan menggunakan teknik tradisional. Untuk membantu masyarakat dalam mengenali berbagai motif batik, maka dikembangkanlah sebuah metode klasifikasi untuk mengidentifikasi jenis-jenis batik melalui citra masukan. </w:t>
      </w:r>
      <w:r w:rsidR="00517742" w:rsidRPr="00517742">
        <w:rPr>
          <w:szCs w:val="18"/>
          <w:lang w:val="sv-SE"/>
        </w:rPr>
        <w:t xml:space="preserve">Metode klasifikasi tersebut menggunakan </w:t>
      </w:r>
      <w:r w:rsidR="00517742" w:rsidRPr="00517742">
        <w:rPr>
          <w:i/>
          <w:iCs/>
          <w:szCs w:val="18"/>
          <w:lang w:val="sv-SE"/>
        </w:rPr>
        <w:t>Convolutional Neural Network</w:t>
      </w:r>
      <w:r w:rsidR="00517742" w:rsidRPr="00517742">
        <w:rPr>
          <w:szCs w:val="18"/>
          <w:lang w:val="sv-SE"/>
        </w:rPr>
        <w:t xml:space="preserve"> (CNN) yang berbasis arsitektur MobileNet V1 dan ResNet-152 V2. Penelitian ini menggunakan dataset yang terdiri dari 660 citra batik dari enam motif batik yang berbeda, yaitu </w:t>
      </w:r>
      <w:r w:rsidR="00517742">
        <w:rPr>
          <w:szCs w:val="18"/>
          <w:lang w:val="sv-SE"/>
        </w:rPr>
        <w:t>c</w:t>
      </w:r>
      <w:r w:rsidR="00517742" w:rsidRPr="00517742">
        <w:rPr>
          <w:szCs w:val="18"/>
          <w:lang w:val="sv-SE"/>
        </w:rPr>
        <w:t xml:space="preserve">eplok, </w:t>
      </w:r>
      <w:r w:rsidR="00517742">
        <w:rPr>
          <w:szCs w:val="18"/>
          <w:lang w:val="sv-SE"/>
        </w:rPr>
        <w:t>p</w:t>
      </w:r>
      <w:r w:rsidR="00517742" w:rsidRPr="00517742">
        <w:rPr>
          <w:szCs w:val="18"/>
          <w:lang w:val="sv-SE"/>
        </w:rPr>
        <w:t xml:space="preserve">arang, </w:t>
      </w:r>
      <w:r w:rsidR="00517742">
        <w:rPr>
          <w:szCs w:val="18"/>
          <w:lang w:val="sv-SE"/>
        </w:rPr>
        <w:t>n</w:t>
      </w:r>
      <w:r w:rsidR="00517742" w:rsidRPr="00517742">
        <w:rPr>
          <w:szCs w:val="18"/>
          <w:lang w:val="sv-SE"/>
        </w:rPr>
        <w:t xml:space="preserve">itik, </w:t>
      </w:r>
      <w:r w:rsidR="00517742">
        <w:rPr>
          <w:szCs w:val="18"/>
          <w:lang w:val="sv-SE"/>
        </w:rPr>
        <w:t>m</w:t>
      </w:r>
      <w:r w:rsidR="00517742" w:rsidRPr="00517742">
        <w:rPr>
          <w:szCs w:val="18"/>
          <w:lang w:val="sv-SE"/>
        </w:rPr>
        <w:t xml:space="preserve">egamendung, </w:t>
      </w:r>
      <w:r w:rsidR="00517742">
        <w:rPr>
          <w:szCs w:val="18"/>
          <w:lang w:val="sv-SE"/>
        </w:rPr>
        <w:t>k</w:t>
      </w:r>
      <w:r w:rsidR="00517742" w:rsidRPr="00517742">
        <w:rPr>
          <w:szCs w:val="18"/>
          <w:lang w:val="sv-SE"/>
        </w:rPr>
        <w:t xml:space="preserve">awung, dan </w:t>
      </w:r>
      <w:r w:rsidR="00517742">
        <w:rPr>
          <w:szCs w:val="18"/>
          <w:lang w:val="sv-SE"/>
        </w:rPr>
        <w:t>t</w:t>
      </w:r>
      <w:r w:rsidR="00517742" w:rsidRPr="00517742">
        <w:rPr>
          <w:szCs w:val="18"/>
          <w:lang w:val="sv-SE"/>
        </w:rPr>
        <w:t xml:space="preserve">ambal. </w:t>
      </w:r>
      <w:r w:rsidR="00517742" w:rsidRPr="00082A09">
        <w:rPr>
          <w:szCs w:val="18"/>
          <w:lang w:val="sv-SE"/>
        </w:rPr>
        <w:t xml:space="preserve">Model klasifikasi optimal diperoleh dengan menggunakan </w:t>
      </w:r>
      <w:r w:rsidR="00082A09" w:rsidRPr="00082A09">
        <w:rPr>
          <w:szCs w:val="18"/>
          <w:lang w:val="sv-SE"/>
        </w:rPr>
        <w:t>arsitektur ResNet-152 V2 dengan</w:t>
      </w:r>
      <w:r w:rsidR="00082A09">
        <w:rPr>
          <w:szCs w:val="18"/>
          <w:lang w:val="sv-SE"/>
        </w:rPr>
        <w:t xml:space="preserve"> metode pre-processing shear dan optimizer RMSprop dengan </w:t>
      </w:r>
      <w:r w:rsidR="001D6449">
        <w:rPr>
          <w:szCs w:val="18"/>
          <w:lang w:val="sv-SE"/>
        </w:rPr>
        <w:t xml:space="preserve"> </w:t>
      </w:r>
      <w:r w:rsidR="00082A09" w:rsidRPr="00082A09">
        <w:rPr>
          <w:szCs w:val="18"/>
          <w:lang w:val="sv-SE"/>
        </w:rPr>
        <w:t>nilai test accuracy sebesar 89,67% dan validation loss sebesar 0,44</w:t>
      </w:r>
      <w:r w:rsidR="00082A09">
        <w:rPr>
          <w:szCs w:val="18"/>
          <w:lang w:val="sv-SE"/>
        </w:rPr>
        <w:t>.</w:t>
      </w:r>
    </w:p>
    <w:p w14:paraId="74B70C22" w14:textId="77777777" w:rsidR="009B1D59" w:rsidRPr="009A3755" w:rsidRDefault="009B1D59" w:rsidP="00D57FC6">
      <w:pPr>
        <w:pStyle w:val="heading10"/>
        <w:numPr>
          <w:ilvl w:val="0"/>
          <w:numId w:val="5"/>
        </w:numPr>
      </w:pPr>
      <w:r w:rsidRPr="009A3755">
        <w:t>Introduction</w:t>
      </w:r>
    </w:p>
    <w:p w14:paraId="2D59748E" w14:textId="2D9C5BEA" w:rsidR="00517742" w:rsidRPr="00517742" w:rsidRDefault="00517742" w:rsidP="00517742">
      <w:pPr>
        <w:pStyle w:val="p1a"/>
        <w:ind w:firstLine="567"/>
        <w:rPr>
          <w:lang w:val="sv-SE"/>
        </w:rPr>
      </w:pPr>
      <w:r w:rsidRPr="00517742">
        <w:rPr>
          <w:lang w:val="sv-SE"/>
        </w:rPr>
        <w:t xml:space="preserve">Indonesia merupakan negara yang kaya akan sumber daya alam, beragam etnis, budaya, dan bahasa. Indonesia memiliki salah satu budaya yang dikenal dengan nama Batik. Batik merupakan kerajinan dan salah satu warisan budaya khas nusantara yang telah menjadi warisan seni dan budaya yang tinggi sejak zaman dahulu </w:t>
      </w:r>
      <w:sdt>
        <w:sdtPr>
          <w:rPr>
            <w:color w:val="000000"/>
            <w:lang w:val="sv-SE"/>
          </w:rPr>
          <w:tag w:val="MENDELEY_CITATION_v3_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"/>
          <w:id w:val="-2047662618"/>
          <w:placeholder>
            <w:docPart w:val="FFF4736BB3074E4B9359D7F86B496DE8"/>
          </w:placeholder>
        </w:sdtPr>
        <w:sdtEndPr/>
        <w:sdtContent>
          <w:r w:rsidRPr="00B26222">
            <w:rPr>
              <w:color w:val="000000"/>
              <w:lang w:val="sv-SE"/>
            </w:rPr>
            <w:t>[</w:t>
          </w:r>
          <w:r w:rsidR="00FC2EC3" w:rsidRPr="00FC2EC3">
            <w:rPr>
              <w:color w:val="000000"/>
              <w:lang w:val="sv-SE"/>
            </w:rPr>
            <w:t>1</w:t>
          </w:r>
          <w:r w:rsidR="00B26222" w:rsidRPr="00B26222">
            <w:rPr>
              <w:color w:val="000000"/>
              <w:lang w:val="sv-SE"/>
            </w:rPr>
            <w:t>]</w:t>
          </w:r>
        </w:sdtContent>
      </w:sdt>
      <w:r w:rsidRPr="00517742">
        <w:rPr>
          <w:lang w:val="sv-SE"/>
        </w:rPr>
        <w:t xml:space="preserve">. Batik memiliki beberapa definisi, salah satu definisi Batik adalah bentuk seni visual dari Indonesia yang diproduksi dengan menggunakan teknik gambar tradisional pada bahan </w:t>
      </w:r>
      <w:sdt>
        <w:sdtPr>
          <w:rPr>
            <w:color w:val="000000"/>
            <w:lang w:val="sv-SE"/>
          </w:rPr>
          <w:tag w:val="MENDELEY_CITATION_v3_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"/>
          <w:id w:val="1500393852"/>
          <w:placeholder>
            <w:docPart w:val="FFF4736BB3074E4B9359D7F86B496DE8"/>
          </w:placeholder>
        </w:sdtPr>
        <w:sdtEndPr/>
        <w:sdtContent>
          <w:r w:rsidRPr="00B26222">
            <w:rPr>
              <w:color w:val="000000"/>
              <w:lang w:val="sv-SE"/>
            </w:rPr>
            <w:t>[</w:t>
          </w:r>
          <w:r w:rsidR="00FC2EC3" w:rsidRPr="00FC2EC3">
            <w:rPr>
              <w:color w:val="000000"/>
              <w:lang w:val="sv-SE"/>
            </w:rPr>
            <w:t>2</w:t>
          </w:r>
          <w:r w:rsidR="00B26222" w:rsidRPr="00B26222">
            <w:rPr>
              <w:color w:val="000000"/>
              <w:lang w:val="sv-SE"/>
            </w:rPr>
            <w:t>]</w:t>
          </w:r>
        </w:sdtContent>
      </w:sdt>
      <w:r w:rsidRPr="00517742">
        <w:rPr>
          <w:lang w:val="sv-SE"/>
        </w:rPr>
        <w:t xml:space="preserve">. Setiap daerah di Indonesia memiliki batik khas yang menjadi ciri khas dari keanekaragaman jenis dan motifnya. Pada setiap motif yang ada pada jenis batik memiliki makna filosofis tersendiri dimana setiap motif memiliki nilai historis yang panjang </w:t>
      </w:r>
      <w:sdt>
        <w:sdtPr>
          <w:rPr>
            <w:color w:val="000000"/>
            <w:lang w:val="sv-SE"/>
          </w:rPr>
          <w:tag w:val="MENDELEY_CITATION_v3_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"/>
          <w:id w:val="-522477671"/>
          <w:placeholder>
            <w:docPart w:val="FFF4736BB3074E4B9359D7F86B496DE8"/>
          </w:placeholder>
        </w:sdtPr>
        <w:sdtEndPr/>
        <w:sdtContent>
          <w:r w:rsidRPr="00B26222">
            <w:rPr>
              <w:color w:val="000000"/>
              <w:lang w:val="sv-SE"/>
            </w:rPr>
            <w:t>[</w:t>
          </w:r>
          <w:r w:rsidR="00FC2EC3" w:rsidRPr="00FC2EC3">
            <w:rPr>
              <w:color w:val="000000"/>
              <w:lang w:val="sv-SE"/>
            </w:rPr>
            <w:t>3</w:t>
          </w:r>
          <w:r w:rsidR="00B26222" w:rsidRPr="00B26222">
            <w:rPr>
              <w:color w:val="000000"/>
              <w:lang w:val="sv-SE"/>
            </w:rPr>
            <w:t>]</w:t>
          </w:r>
        </w:sdtContent>
      </w:sdt>
      <w:r w:rsidRPr="00517742">
        <w:rPr>
          <w:lang w:val="sv-SE"/>
        </w:rPr>
        <w:t xml:space="preserve">. Jenis dan motif batik tidak lepas dari unsur-unsur yang melekat pada setiap daerah tempat pembuatannya. </w:t>
      </w:r>
      <w:r w:rsidR="001318B3">
        <w:rPr>
          <w:lang w:val="sv-SE"/>
        </w:rPr>
        <w:t>B</w:t>
      </w:r>
      <w:r w:rsidRPr="00517742">
        <w:rPr>
          <w:lang w:val="sv-SE"/>
        </w:rPr>
        <w:t xml:space="preserve">atik telah mendapatkan pengakuan oleh dunia yaitu </w:t>
      </w:r>
      <w:r w:rsidRPr="00517742">
        <w:rPr>
          <w:lang w:val="sv-SE"/>
        </w:rPr>
        <w:lastRenderedPageBreak/>
        <w:t xml:space="preserve">penghargaan dari United Nations Educational, Scientific and Cultural Organization (UNESCO) pada tanggal 2 Oktober 2009 dengan menyatakan bahwa batik merupakan hak budaya intelektual bangsa Indonesia </w:t>
      </w:r>
      <w:sdt>
        <w:sdtPr>
          <w:rPr>
            <w:color w:val="000000"/>
            <w:lang w:val="sv-SE"/>
          </w:rPr>
          <w:tag w:val="MENDELEY_CITATION_v3_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"/>
          <w:id w:val="-106514746"/>
          <w:placeholder>
            <w:docPart w:val="FFF4736BB3074E4B9359D7F86B496DE8"/>
          </w:placeholder>
        </w:sdtPr>
        <w:sdtEndPr/>
        <w:sdtContent>
          <w:r w:rsidRPr="00B26222">
            <w:rPr>
              <w:color w:val="000000"/>
              <w:lang w:val="sv-SE"/>
            </w:rPr>
            <w:t>[</w:t>
          </w:r>
          <w:r w:rsidR="00FC2EC3" w:rsidRPr="00FC2EC3">
            <w:rPr>
              <w:color w:val="000000"/>
              <w:lang w:val="sv-SE"/>
            </w:rPr>
            <w:t>4</w:t>
          </w:r>
          <w:r w:rsidR="00B26222" w:rsidRPr="00B26222">
            <w:rPr>
              <w:color w:val="000000"/>
              <w:lang w:val="sv-SE"/>
            </w:rPr>
            <w:t>]</w:t>
          </w:r>
        </w:sdtContent>
      </w:sdt>
      <w:r w:rsidRPr="00517742">
        <w:rPr>
          <w:lang w:val="sv-SE"/>
        </w:rPr>
        <w:t xml:space="preserve">. Banyaknya motif batik yang beredar di masyarakat mengharuskan adanya klasifikasi motif batik agar dapat diidentifikasi berdasarkan nama batiknya. Salah satu cara untuk melakukan klasifikasi adalah dengan menggunakan metode </w:t>
      </w:r>
      <w:r w:rsidR="00867447">
        <w:rPr>
          <w:lang w:val="sv-SE"/>
        </w:rPr>
        <w:t xml:space="preserve">Deep </w:t>
      </w:r>
      <w:r w:rsidRPr="00517742">
        <w:rPr>
          <w:lang w:val="sv-SE"/>
        </w:rPr>
        <w:t xml:space="preserve">Learning yang diimplementasikan pada Aplikasi Mobile. Aplikasi ini bertujuan untuk mendemonstrasikan hasil klasifikasi menggunakan </w:t>
      </w:r>
      <w:r w:rsidR="00867447">
        <w:rPr>
          <w:lang w:val="sv-SE"/>
        </w:rPr>
        <w:t xml:space="preserve">Deep </w:t>
      </w:r>
      <w:r w:rsidRPr="00517742">
        <w:rPr>
          <w:lang w:val="sv-SE"/>
        </w:rPr>
        <w:t xml:space="preserve">Learning. </w:t>
      </w:r>
      <w:r w:rsidR="00867447">
        <w:rPr>
          <w:lang w:val="sv-SE"/>
        </w:rPr>
        <w:t>Deep</w:t>
      </w:r>
      <w:r w:rsidRPr="00517742">
        <w:rPr>
          <w:lang w:val="sv-SE"/>
        </w:rPr>
        <w:t xml:space="preserve">Learning merupakan salah satu bagian dari Artificial Intelligence. Tujuan dari </w:t>
      </w:r>
      <w:r w:rsidR="00867447">
        <w:rPr>
          <w:lang w:val="sv-SE"/>
        </w:rPr>
        <w:t>deep</w:t>
      </w:r>
      <w:r w:rsidRPr="00517742">
        <w:rPr>
          <w:lang w:val="sv-SE"/>
        </w:rPr>
        <w:t>learning adalah untuk mengembangkan algoritma dan model komputasi yang digunakan untuk memungkinkan sebuah sistem untuk belajar secara mandiri dan meningkatkan kinerjanya berdasarkan data yang diberikan. Menurut temuan, metode ini banyak diterapkan dalam klasifikasi motif batik.</w:t>
      </w:r>
    </w:p>
    <w:p w14:paraId="5BD93D55" w14:textId="6ECCD8E1" w:rsidR="00C951AE" w:rsidRPr="00D57FC6" w:rsidRDefault="00517742" w:rsidP="00517742">
      <w:pPr>
        <w:pStyle w:val="p1a"/>
        <w:ind w:firstLine="567"/>
        <w:rPr>
          <w:lang w:val="en-ID"/>
        </w:rPr>
      </w:pPr>
      <w:r w:rsidRPr="00517742">
        <w:rPr>
          <w:lang w:val="sv-SE"/>
        </w:rPr>
        <w:t xml:space="preserve">Berdasarkan penelitian sebelumnya, klasifikasi batik menggunakan metode Naïve Bayes berdasarkan ekstraksi fitur tekstur dapat menghasilkan akurasi hingga 97,22% dengan menggunakan 420 data latih dan 180 data uji yang meliputi tiga jenis batik yang berbeda </w:t>
      </w:r>
      <w:sdt>
        <w:sdtPr>
          <w:rPr>
            <w:color w:val="000000"/>
            <w:lang w:val="sv-SE"/>
          </w:rPr>
          <w:tag w:val="MENDELEY_CITATION_v3_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"/>
          <w:id w:val="1728650249"/>
          <w:placeholder>
            <w:docPart w:val="FFF4736BB3074E4B9359D7F86B496DE8"/>
          </w:placeholder>
        </w:sdtPr>
        <w:sdtEndPr/>
        <w:sdtContent>
          <w:r w:rsidRPr="00B26222">
            <w:rPr>
              <w:color w:val="000000"/>
              <w:lang w:val="sv-SE"/>
            </w:rPr>
            <w:t>[</w:t>
          </w:r>
          <w:r w:rsidR="00FC2EC3" w:rsidRPr="00FC2EC3">
            <w:rPr>
              <w:color w:val="000000"/>
              <w:lang w:val="sv-SE"/>
            </w:rPr>
            <w:t>2</w:t>
          </w:r>
          <w:r w:rsidR="00B26222" w:rsidRPr="00B26222">
            <w:rPr>
              <w:color w:val="000000"/>
              <w:lang w:val="sv-SE"/>
            </w:rPr>
            <w:t>]</w:t>
          </w:r>
        </w:sdtContent>
      </w:sdt>
      <w:r w:rsidRPr="00517742">
        <w:rPr>
          <w:lang w:val="sv-SE"/>
        </w:rPr>
        <w:t xml:space="preserve">. Kemudian, pada penelitian lain yang dilakukan pada tahun 2020, ditemukan bahwa klasifikasi batik menggunakan kombinasi metode Artificial Neural Network (ANN), K-Nearest Neighbor (KNN), Decision Tree, dan Support Vector </w:t>
      </w:r>
      <w:r w:rsidR="00867447">
        <w:rPr>
          <w:lang w:val="sv-SE"/>
        </w:rPr>
        <w:t>Deep</w:t>
      </w:r>
      <w:r w:rsidRPr="00517742">
        <w:rPr>
          <w:lang w:val="sv-SE"/>
        </w:rPr>
        <w:t xml:space="preserve">(SVM) menghasilkan tingkat akurasi hingga 96,43% dalam mengklasifikasikan dua jenis motif batik, dengan dataset yang terdiri dari 76 citra batik </w:t>
      </w:r>
      <w:sdt>
        <w:sdtPr>
          <w:rPr>
            <w:color w:val="000000"/>
            <w:lang w:val="sv-SE"/>
          </w:rPr>
          <w:tag w:val="MENDELEY_CITATION_v3_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"/>
          <w:id w:val="-687524697"/>
          <w:placeholder>
            <w:docPart w:val="FFF4736BB3074E4B9359D7F86B496DE8"/>
          </w:placeholder>
        </w:sdtPr>
        <w:sdtEndPr/>
        <w:sdtContent>
          <w:r w:rsidRPr="00B26222">
            <w:rPr>
              <w:color w:val="000000"/>
              <w:lang w:val="sv-SE"/>
            </w:rPr>
            <w:t>[</w:t>
          </w:r>
          <w:r w:rsidR="00FC2EC3" w:rsidRPr="00FC2EC3">
            <w:rPr>
              <w:color w:val="000000"/>
              <w:lang w:val="sv-SE"/>
            </w:rPr>
            <w:t>3</w:t>
          </w:r>
          <w:r w:rsidR="00B26222" w:rsidRPr="00B26222">
            <w:rPr>
              <w:color w:val="000000"/>
              <w:lang w:val="sv-SE"/>
            </w:rPr>
            <w:t>]</w:t>
          </w:r>
        </w:sdtContent>
      </w:sdt>
      <w:r w:rsidRPr="00517742">
        <w:rPr>
          <w:lang w:val="sv-SE"/>
        </w:rPr>
        <w:t xml:space="preserve">. Namun, kedua penelitian tersebut masih memiliki kekurangan dalam hal proses ekstraksi fitur yang terpisah, model yang masih sederhana, dan terbatasnya jumlah motif batik yang diklasifikasikan. Oleh karena itu, dikembangkanlah metode klasifikasi baru dengan model CNN (Convolutional Neural Network) yang merupakan pengembangan dari JST. Seperti pada penelitian pada tahun 2020, klasifikasi 6 jenis batik dari total dataset sebanyak 944 citra dengan metode CNN berdasarkan model densenet 201 mampu menghasilkan tingkat akurasi hingga 99% </w:t>
      </w:r>
      <w:sdt>
        <w:sdtPr>
          <w:rPr>
            <w:color w:val="000000"/>
            <w:lang w:val="sv-SE"/>
          </w:rPr>
          <w:tag w:val="MENDELEY_CITATION_v3_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"/>
          <w:id w:val="-1860119119"/>
          <w:placeholder>
            <w:docPart w:val="FFF4736BB3074E4B9359D7F86B496DE8"/>
          </w:placeholder>
        </w:sdtPr>
        <w:sdtEndPr/>
        <w:sdtContent>
          <w:r w:rsidRPr="00B26222">
            <w:rPr>
              <w:color w:val="000000"/>
              <w:lang w:val="sv-SE"/>
            </w:rPr>
            <w:t>[</w:t>
          </w:r>
          <w:r w:rsidR="00FC2EC3" w:rsidRPr="00FC2EC3">
            <w:rPr>
              <w:color w:val="000000"/>
              <w:lang w:val="sv-SE"/>
            </w:rPr>
            <w:t>5</w:t>
          </w:r>
          <w:r w:rsidR="00B26222" w:rsidRPr="00B26222">
            <w:rPr>
              <w:color w:val="000000"/>
              <w:lang w:val="sv-SE"/>
            </w:rPr>
            <w:t>]</w:t>
          </w:r>
        </w:sdtContent>
      </w:sdt>
      <w:r w:rsidRPr="00517742">
        <w:rPr>
          <w:lang w:val="sv-SE"/>
        </w:rPr>
        <w:t>. Penelitian ini juga membandingkan nilai akurasi dengan model lain seperti Alexnet yang mampu menghasilkan akurasi hingga 98%, Resnet-152 dengan akurasi 100%, dan Squeezenet 1 yang menghasilkan tingkat akurasi 99%.</w:t>
      </w:r>
      <w:r>
        <w:rPr>
          <w:lang w:val="sv-SE"/>
        </w:rPr>
        <w:t xml:space="preserve"> </w:t>
      </w:r>
      <w:r w:rsidRPr="00517742">
        <w:rPr>
          <w:lang w:val="sv-SE"/>
        </w:rPr>
        <w:t xml:space="preserve">Convolutional Neural Network (CNN) memiliki kelebihan dan kekurangan dalam proses komputasi. Kelebihan dari CNN antara lain adalah kemampuannya dalam menyeleksi fitur tanpa memodifikasi atau mengembangkan ekstraksi fitur pada data citra </w:t>
      </w:r>
      <w:sdt>
        <w:sdtPr>
          <w:rPr>
            <w:color w:val="000000"/>
            <w:lang w:val="sv-SE"/>
          </w:rPr>
          <w:tag w:val="MENDELEY_CITATION_v3_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"/>
          <w:id w:val="-799912519"/>
          <w:placeholder>
            <w:docPart w:val="DF232F5595C14299AA2AE31709B4005D"/>
          </w:placeholder>
        </w:sdtPr>
        <w:sdtEndPr/>
        <w:sdtContent>
          <w:r w:rsidRPr="00B26222">
            <w:rPr>
              <w:color w:val="000000"/>
              <w:lang w:val="sv-SE"/>
            </w:rPr>
            <w:t>[6</w:t>
          </w:r>
          <w:r w:rsidR="00B26222" w:rsidRPr="00B26222">
            <w:rPr>
              <w:color w:val="000000"/>
              <w:lang w:val="sv-SE"/>
            </w:rPr>
            <w:t>]</w:t>
          </w:r>
        </w:sdtContent>
      </w:sdt>
      <w:r w:rsidRPr="00517742">
        <w:rPr>
          <w:lang w:val="sv-SE"/>
        </w:rPr>
        <w:t xml:space="preserve">. Namun, CNN juga memiliki kekurangan, yaitu perlunya augmentasi data, sehingga membutuhkan augmentasi data pada tahap pra-pemrosesan. Berdasarkan uraian latar belakang yang telah dipaparkan, peneliti tertarik untuk melakukan penelitian mengenai "Penerapan Metode Convolutional Neural Network dengan Arsitektur MobileNet V1 dan ResNet-152 V2 pada Klasifikasi Batik". Tujuan dari penelitian ini adalah untuk mengetahui hasil akurasi dan </w:t>
      </w:r>
      <w:r w:rsidRPr="00D57FC6">
        <w:rPr>
          <w:i/>
          <w:iCs/>
          <w:lang w:val="sv-SE"/>
        </w:rPr>
        <w:t xml:space="preserve">loss </w:t>
      </w:r>
      <w:r w:rsidRPr="00517742">
        <w:rPr>
          <w:lang w:val="sv-SE"/>
        </w:rPr>
        <w:t xml:space="preserve">dari data citra yang diinputkan. Pada penelitian ini akan dibuat dua model dengan arsitektur yang berbeda yaitu MobileNetV1 dan ResNet-152 V2. Pembuatan model dengan dua arsitektur ini bertujuan untuk melihat perbandingan dari performa yang dihasilkan dari kedua model tersebut. </w:t>
      </w:r>
      <w:r>
        <w:t xml:space="preserve">Penelitian ini ditujukan untuk memenuhi topik </w:t>
      </w:r>
      <w:r w:rsidRPr="00D57FC6">
        <w:rPr>
          <w:i/>
          <w:iCs/>
        </w:rPr>
        <w:t>Multimedia Communication and Applications pada konferensi Broadband and Wireless Computing, Communication, and Applications</w:t>
      </w:r>
      <w:r w:rsidR="00D57FC6">
        <w:rPr>
          <w:i/>
          <w:iCs/>
        </w:rPr>
        <w:t>.</w:t>
      </w:r>
      <w:r>
        <w:t xml:space="preserve"> </w:t>
      </w:r>
      <w:r w:rsidR="00D57FC6">
        <w:t>H</w:t>
      </w:r>
      <w:r>
        <w:t>arapan</w:t>
      </w:r>
      <w:r w:rsidR="00D57FC6">
        <w:t xml:space="preserve"> dengan rancangan penelitian ini</w:t>
      </w:r>
      <w:r>
        <w:t xml:space="preserve"> masyarakat umum dapat membedakan atau mengidentifikasi corak batik melalui penelitian yang dirancang oleh peneliti.</w:t>
      </w:r>
    </w:p>
    <w:p w14:paraId="3812C63D" w14:textId="77777777" w:rsidR="009B1D59" w:rsidRPr="009A3755" w:rsidRDefault="00D57FC6" w:rsidP="00D57FC6">
      <w:pPr>
        <w:pStyle w:val="heading10"/>
        <w:numPr>
          <w:ilvl w:val="0"/>
          <w:numId w:val="5"/>
        </w:numPr>
      </w:pPr>
      <w:bookmarkStart w:id="0" w:name="_Hlk144289650"/>
      <w:r w:rsidRPr="00D57FC6">
        <w:lastRenderedPageBreak/>
        <w:t>Convolutional Neural Network</w:t>
      </w:r>
    </w:p>
    <w:bookmarkEnd w:id="0"/>
    <w:p w14:paraId="434BDC44" w14:textId="073BC11A" w:rsidR="009B1D59" w:rsidRPr="00D57FC6" w:rsidRDefault="00D57FC6" w:rsidP="006B0430">
      <w:pPr>
        <w:pStyle w:val="p1a"/>
        <w:ind w:firstLine="360"/>
        <w:rPr>
          <w:lang w:val="sv-SE"/>
        </w:rPr>
      </w:pPr>
      <w:r w:rsidRPr="00D57FC6">
        <w:rPr>
          <w:lang w:val="en-ID"/>
        </w:rPr>
        <w:t xml:space="preserve">Convolutional Neural Network (CNN) merupakan pengembangan dari metode </w:t>
      </w:r>
      <w:r w:rsidR="00867447">
        <w:rPr>
          <w:lang w:val="en-ID"/>
        </w:rPr>
        <w:t>deep</w:t>
      </w:r>
      <w:r w:rsidRPr="00D57FC6">
        <w:rPr>
          <w:lang w:val="en-ID"/>
        </w:rPr>
        <w:t xml:space="preserve">learning Multi-Layer Perceptron (MLP) yang didesain untuk memproses data dua dimensi </w:t>
      </w:r>
      <w:sdt>
        <w:sdtPr>
          <w:rPr>
            <w:color w:val="000000"/>
            <w:lang w:val="en-ID"/>
          </w:rPr>
          <w:tag w:val="MENDELEY_CITATION_v3_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"/>
          <w:id w:val="-459495581"/>
          <w:placeholder>
            <w:docPart w:val="DF232F5595C14299AA2AE31709B4005D"/>
          </w:placeholder>
        </w:sdtPr>
        <w:sdtEndPr/>
        <w:sdtContent>
          <w:r w:rsidRPr="00B26222">
            <w:rPr>
              <w:color w:val="000000"/>
              <w:lang w:val="en-ID"/>
            </w:rPr>
            <w:t>[7</w:t>
          </w:r>
          <w:r w:rsidR="00B26222" w:rsidRPr="00B26222">
            <w:rPr>
              <w:color w:val="000000"/>
              <w:lang w:val="en-ID"/>
            </w:rPr>
            <w:t>]</w:t>
          </w:r>
        </w:sdtContent>
      </w:sdt>
      <w:r w:rsidRPr="00D57FC6">
        <w:rPr>
          <w:lang w:val="en-ID"/>
        </w:rPr>
        <w:t xml:space="preserve">. </w:t>
      </w:r>
      <w:r w:rsidRPr="00D57FC6">
        <w:rPr>
          <w:lang w:val="sv-SE"/>
        </w:rPr>
        <w:t xml:space="preserve">Seperti yang terlihat dari namanya, proses utama yang terjadi pada CNN adalah konvolusi. Konvolusi adalah aplikasi berulang dari sebuah fungsi ke output dari fungsi lain. CNN merupakan metode deep learning yang populer dan telah banyak diaplikasikan pada penelitian-penelitian sebelumnya dan telah terbukti mencapai tingkat akurasi yang baik. </w:t>
      </w:r>
      <w:r w:rsidRPr="00D57FC6">
        <w:rPr>
          <w:lang w:val="en-ID"/>
        </w:rPr>
        <w:t xml:space="preserve">Sebagai contoh, pada penelitian yang berjudul "Wood Species Identification using Convolutional Neural Network with Mobilenet Architecture," berhasil dicapai sistem klasifikasi dengan tingkat akurasi hingga 95% </w:t>
      </w:r>
      <w:sdt>
        <w:sdtPr>
          <w:rPr>
            <w:color w:val="000000"/>
            <w:lang w:val="en-ID"/>
          </w:rPr>
          <w:tag w:val="MENDELEY_CITATION_v3_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"/>
          <w:id w:val="-729304500"/>
          <w:placeholder>
            <w:docPart w:val="DF232F5595C14299AA2AE31709B4005D"/>
          </w:placeholder>
        </w:sdtPr>
        <w:sdtEndPr/>
        <w:sdtContent>
          <w:r w:rsidRPr="00B26222">
            <w:rPr>
              <w:color w:val="000000"/>
              <w:lang w:val="en-ID"/>
            </w:rPr>
            <w:t>[8</w:t>
          </w:r>
          <w:r w:rsidR="00B26222" w:rsidRPr="00B26222">
            <w:rPr>
              <w:color w:val="000000"/>
              <w:lang w:val="en-ID"/>
            </w:rPr>
            <w:t>]</w:t>
          </w:r>
        </w:sdtContent>
      </w:sdt>
      <w:r w:rsidRPr="00D57FC6">
        <w:rPr>
          <w:lang w:val="en-ID"/>
        </w:rPr>
        <w:t xml:space="preserve">. </w:t>
      </w:r>
      <w:r w:rsidRPr="00D57FC6">
        <w:rPr>
          <w:lang w:val="sv-SE"/>
        </w:rPr>
        <w:t xml:space="preserve">Saat ini telah dikembangkan berbagai arsitektur CNN, seperti AlexNet, ResNet, VGG Net, GoogLeNet, NASNet, dan MobileNet </w:t>
      </w:r>
      <w:sdt>
        <w:sdtPr>
          <w:rPr>
            <w:color w:val="000000"/>
            <w:lang w:val="sv-SE"/>
          </w:rPr>
          <w:tag w:val="MENDELEY_CITATION_v3_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"/>
          <w:id w:val="1133449356"/>
          <w:placeholder>
            <w:docPart w:val="DF232F5595C14299AA2AE31709B4005D"/>
          </w:placeholder>
        </w:sdtPr>
        <w:sdtEndPr/>
        <w:sdtContent>
          <w:r w:rsidRPr="00B26222">
            <w:rPr>
              <w:color w:val="000000"/>
              <w:lang w:val="sv-SE"/>
            </w:rPr>
            <w:t>[9</w:t>
          </w:r>
          <w:r w:rsidR="00B26222" w:rsidRPr="00B26222">
            <w:rPr>
              <w:color w:val="000000"/>
              <w:lang w:val="sv-SE"/>
            </w:rPr>
            <w:t>]</w:t>
          </w:r>
        </w:sdtContent>
      </w:sdt>
      <w:r w:rsidRPr="00D57FC6">
        <w:rPr>
          <w:lang w:val="sv-SE"/>
        </w:rPr>
        <w:t>.</w:t>
      </w:r>
    </w:p>
    <w:p w14:paraId="504DE8D4" w14:textId="77777777" w:rsidR="009B1D59" w:rsidRPr="009A3755" w:rsidRDefault="00D57FC6" w:rsidP="00D57FC6">
      <w:pPr>
        <w:pStyle w:val="heading20"/>
        <w:numPr>
          <w:ilvl w:val="1"/>
          <w:numId w:val="5"/>
        </w:numPr>
        <w:tabs>
          <w:tab w:val="clear" w:pos="510"/>
        </w:tabs>
        <w:ind w:left="426"/>
      </w:pPr>
      <w:bookmarkStart w:id="1" w:name="_Hlk144252508"/>
      <w:r w:rsidRPr="00C7365C">
        <w:rPr>
          <w:lang w:val="sv-SE"/>
        </w:rPr>
        <w:t xml:space="preserve"> </w:t>
      </w:r>
      <w:r w:rsidRPr="00D57FC6">
        <w:t>Arsitektur Mobilenet</w:t>
      </w:r>
      <w:r w:rsidR="009B1D59" w:rsidRPr="009A3755">
        <w:t xml:space="preserve"> </w:t>
      </w:r>
    </w:p>
    <w:bookmarkEnd w:id="1"/>
    <w:p w14:paraId="57E9FBD5" w14:textId="32709FCD" w:rsidR="001D3036" w:rsidRDefault="00D57FC6" w:rsidP="006B0430">
      <w:pPr>
        <w:ind w:firstLine="426"/>
        <w:rPr>
          <w:lang w:val="sv-SE"/>
        </w:rPr>
      </w:pPr>
      <w:r w:rsidRPr="00D57FC6">
        <w:rPr>
          <w:lang w:val="sv-SE"/>
        </w:rPr>
        <w:t xml:space="preserve">MobileNet adalah salah satu arsitektur CNN yang secara khusus dikembangkan untuk keperluan komputasi mobile </w:t>
      </w:r>
      <w:sdt>
        <w:sdtPr>
          <w:rPr>
            <w:color w:val="000000"/>
            <w:lang w:val="sv-SE"/>
          </w:rPr>
          <w:tag w:val="MENDELEY_CITATION_v3_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"/>
          <w:id w:val="460455902"/>
          <w:placeholder>
            <w:docPart w:val="DF232F5595C14299AA2AE31709B4005D"/>
          </w:placeholder>
        </w:sdtPr>
        <w:sdtEndPr/>
        <w:sdtContent>
          <w:r w:rsidRPr="00B26222">
            <w:rPr>
              <w:color w:val="000000"/>
              <w:lang w:val="sv-SE"/>
            </w:rPr>
            <w:t>[10</w:t>
          </w:r>
          <w:r w:rsidR="00B26222" w:rsidRPr="00B26222">
            <w:rPr>
              <w:color w:val="000000"/>
              <w:lang w:val="sv-SE"/>
            </w:rPr>
            <w:t>]</w:t>
          </w:r>
        </w:sdtContent>
      </w:sdt>
      <w:r w:rsidRPr="00D57FC6">
        <w:rPr>
          <w:lang w:val="sv-SE"/>
        </w:rPr>
        <w:t xml:space="preserve">. Perbedaan yang paling mendasar antara arsitektur MobileNet dengan arsitektur CNN lainnya terletak pada penggunaan depthwise separable convolutions, di mana ketebalan filter disesuaikan dengan ketebalan gambar input </w:t>
      </w:r>
      <w:sdt>
        <w:sdtPr>
          <w:rPr>
            <w:color w:val="000000"/>
            <w:lang w:val="sv-SE"/>
          </w:rPr>
          <w:tag w:val="MENDELEY_CITATION_v3_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"/>
          <w:id w:val="-2056911201"/>
          <w:placeholder>
            <w:docPart w:val="DF232F5595C14299AA2AE31709B4005D"/>
          </w:placeholder>
        </w:sdtPr>
        <w:sdtEndPr/>
        <w:sdtContent>
          <w:r w:rsidRPr="00B26222">
            <w:rPr>
              <w:color w:val="000000"/>
              <w:lang w:val="sv-SE"/>
            </w:rPr>
            <w:t>[11</w:t>
          </w:r>
          <w:r w:rsidR="00B26222" w:rsidRPr="00B26222">
            <w:rPr>
              <w:color w:val="000000"/>
              <w:lang w:val="sv-SE"/>
            </w:rPr>
            <w:t>]</w:t>
          </w:r>
        </w:sdtContent>
      </w:sdt>
      <w:r w:rsidRPr="00D57FC6">
        <w:rPr>
          <w:lang w:val="sv-SE"/>
        </w:rPr>
        <w:t xml:space="preserve">. Pengoperasian arsitektur MobileNet didasarkan pada konsep depthwise separable convolutions </w:t>
      </w:r>
      <w:sdt>
        <w:sdtPr>
          <w:rPr>
            <w:color w:val="000000"/>
            <w:lang w:val="sv-SE"/>
          </w:rPr>
          <w:tag w:val="MENDELEY_CITATION_v3_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"/>
          <w:id w:val="1465851752"/>
          <w:placeholder>
            <w:docPart w:val="DF232F5595C14299AA2AE31709B4005D"/>
          </w:placeholder>
        </w:sdtPr>
        <w:sdtEndPr/>
        <w:sdtContent>
          <w:r w:rsidRPr="00B26222">
            <w:rPr>
              <w:color w:val="000000"/>
              <w:lang w:val="sv-SE"/>
            </w:rPr>
            <w:t>[12</w:t>
          </w:r>
          <w:r w:rsidR="00B26222" w:rsidRPr="00B26222">
            <w:rPr>
              <w:color w:val="000000"/>
              <w:lang w:val="sv-SE"/>
            </w:rPr>
            <w:t>]</w:t>
          </w:r>
        </w:sdtContent>
      </w:sdt>
      <w:r w:rsidRPr="00D57FC6">
        <w:rPr>
          <w:lang w:val="sv-SE"/>
        </w:rPr>
        <w:t xml:space="preserve">. Konvolusi yang dapat dipisahkan secara mendalam terdiri dari dua lapisan utama: lapisan konvolusi mendalam dan lapisan konvolusi pointwise </w:t>
      </w:r>
      <w:sdt>
        <w:sdtPr>
          <w:rPr>
            <w:color w:val="000000"/>
            <w:lang w:val="sv-SE"/>
          </w:rPr>
          <w:tag w:val="MENDELEY_CITATION_v3_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"/>
          <w:id w:val="871264258"/>
          <w:placeholder>
            <w:docPart w:val="DF232F5595C14299AA2AE31709B4005D"/>
          </w:placeholder>
        </w:sdtPr>
        <w:sdtEndPr/>
        <w:sdtContent>
          <w:r w:rsidRPr="00B26222">
            <w:rPr>
              <w:color w:val="000000"/>
              <w:lang w:val="sv-SE"/>
            </w:rPr>
            <w:t>[13</w:t>
          </w:r>
          <w:r w:rsidR="00B26222" w:rsidRPr="00B26222">
            <w:rPr>
              <w:color w:val="000000"/>
              <w:lang w:val="sv-SE"/>
            </w:rPr>
            <w:t>]</w:t>
          </w:r>
        </w:sdtContent>
      </w:sdt>
      <w:r w:rsidRPr="00D57FC6">
        <w:rPr>
          <w:lang w:val="sv-SE"/>
        </w:rPr>
        <w:t xml:space="preserve">. Lapisan konvolusi depthwise menyaring gambar input tanpa membuat fitur baru, sedangkan lapisan konvolusi pointwise bertanggung jawab untuk membuat fitur baru </w:t>
      </w:r>
      <w:sdt>
        <w:sdtPr>
          <w:rPr>
            <w:color w:val="000000"/>
            <w:lang w:val="sv-SE"/>
          </w:rPr>
          <w:tag w:val="MENDELEY_CITATION_v3_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"/>
          <w:id w:val="1124811139"/>
          <w:placeholder>
            <w:docPart w:val="DF232F5595C14299AA2AE31709B4005D"/>
          </w:placeholder>
        </w:sdtPr>
        <w:sdtEndPr/>
        <w:sdtContent>
          <w:r w:rsidRPr="00B26222">
            <w:rPr>
              <w:color w:val="000000"/>
              <w:lang w:val="sv-SE"/>
            </w:rPr>
            <w:t>[14</w:t>
          </w:r>
          <w:r w:rsidR="00B26222" w:rsidRPr="00B26222">
            <w:rPr>
              <w:color w:val="000000"/>
              <w:lang w:val="sv-SE"/>
            </w:rPr>
            <w:t>]</w:t>
          </w:r>
        </w:sdtContent>
      </w:sdt>
      <w:r w:rsidRPr="00D57FC6">
        <w:rPr>
          <w:lang w:val="sv-SE"/>
        </w:rPr>
        <w:t>.</w:t>
      </w:r>
    </w:p>
    <w:p w14:paraId="466F0D05" w14:textId="77777777" w:rsidR="00D57FC6" w:rsidRDefault="00D57FC6" w:rsidP="00D57FC6">
      <w:pPr>
        <w:pStyle w:val="heading20"/>
        <w:numPr>
          <w:ilvl w:val="1"/>
          <w:numId w:val="5"/>
        </w:numPr>
        <w:tabs>
          <w:tab w:val="clear" w:pos="510"/>
        </w:tabs>
        <w:ind w:left="426"/>
      </w:pPr>
      <w:r w:rsidRPr="00D57FC6">
        <w:t xml:space="preserve">Arsitektur </w:t>
      </w:r>
      <w:r>
        <w:t>ResNet</w:t>
      </w:r>
    </w:p>
    <w:p w14:paraId="2D534F36" w14:textId="5632E971" w:rsidR="00D57FC6" w:rsidRPr="00D57FC6" w:rsidRDefault="00D57FC6" w:rsidP="006B0430">
      <w:pPr>
        <w:pStyle w:val="p1a"/>
        <w:ind w:firstLine="360"/>
        <w:rPr>
          <w:lang w:val="sv-SE"/>
        </w:rPr>
      </w:pPr>
      <w:r w:rsidRPr="00D57FC6">
        <w:t>ResNet atau Residual Network merupakan salah satu jaringan syaraf tiruan yang populer digunakan dalam metode Convolutional Neural Network dan diusulkan oleh kelompok peneliti dari Microsoft yaitu Kaiming He et al</w:t>
      </w:r>
      <w:r w:rsidR="00B26222">
        <w:t xml:space="preserve"> </w:t>
      </w:r>
      <w:sdt>
        <w:sdtPr>
          <w:rPr>
            <w:color w:val="000000"/>
          </w:rPr>
          <w:tag w:val="MENDELEY_CITATION_v3_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"/>
          <w:id w:val="-1718116017"/>
          <w:placeholder>
            <w:docPart w:val="C279FC9E418648349582E5904D0A0209"/>
          </w:placeholder>
        </w:sdtPr>
        <w:sdtEndPr/>
        <w:sdtContent>
          <w:r w:rsidR="00B26222" w:rsidRPr="00B26222">
            <w:rPr>
              <w:color w:val="000000"/>
            </w:rPr>
            <w:t>[15</w:t>
          </w:r>
          <w:r w:rsidR="00FC2EC3" w:rsidRPr="00FC2EC3">
            <w:rPr>
              <w:color w:val="000000"/>
            </w:rPr>
            <w:t>], [</w:t>
          </w:r>
          <w:r w:rsidR="00B26222" w:rsidRPr="00B26222">
            <w:rPr>
              <w:color w:val="000000"/>
            </w:rPr>
            <w:t>16]</w:t>
          </w:r>
        </w:sdtContent>
      </w:sdt>
      <w:r w:rsidRPr="00D57FC6">
        <w:t xml:space="preserve">. Pada tahun 2015, arsitektur ResNet menjadi pemenang dalam ILSVRC-2015. Dari penelitian tersebut, mereka telah memecahkan permasalahan pada hilangnya gradien atau terjadinya ledakan dengan memperkenalkan konsep koneksi pintas yang lebih fleksibel serta mampu melakukan pelatihan pada jaringan syaraf mendalam </w:t>
      </w:r>
      <w:sdt>
        <w:sdtPr>
          <w:rPr>
            <w:color w:val="000000"/>
          </w:rPr>
          <w:tag w:val="MENDELEY_CITATION_v3_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"/>
          <w:id w:val="2081640025"/>
          <w:placeholder>
            <w:docPart w:val="40DAB5FABB18440A89C6CB9A41158D52"/>
          </w:placeholder>
        </w:sdtPr>
        <w:sdtEndPr/>
        <w:sdtContent>
          <w:r w:rsidR="00B26222" w:rsidRPr="00B26222">
            <w:rPr>
              <w:color w:val="000000"/>
            </w:rPr>
            <w:t>[17]</w:t>
          </w:r>
        </w:sdtContent>
      </w:sdt>
      <w:r w:rsidRPr="00D57FC6">
        <w:t xml:space="preserve">. </w:t>
      </w:r>
      <w:r w:rsidRPr="00D57FC6">
        <w:rPr>
          <w:lang w:val="sv-SE"/>
        </w:rPr>
        <w:t xml:space="preserve">Lapisan input dari arsitektur ResNet terdiri dari beberapa blok residual dan pada setiap blok bangunannya memiliki peran penting untuk meningkatkan hasil akurasi </w:t>
      </w:r>
      <w:sdt>
        <w:sdtPr>
          <w:rPr>
            <w:color w:val="000000"/>
            <w:lang w:val="sv-SE"/>
          </w:rPr>
          <w:tag w:val="MENDELEY_CITATION_v3_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"/>
          <w:id w:val="-1105113358"/>
          <w:placeholder>
            <w:docPart w:val="46066BA17B0B47FE8380F441DEF2847E"/>
          </w:placeholder>
        </w:sdtPr>
        <w:sdtEndPr/>
        <w:sdtContent>
          <w:r w:rsidR="00347A43" w:rsidRPr="00347A43">
            <w:rPr>
              <w:color w:val="000000"/>
              <w:lang w:val="sv-SE"/>
            </w:rPr>
            <w:t>[18]</w:t>
          </w:r>
        </w:sdtContent>
      </w:sdt>
      <w:r w:rsidRPr="00D57FC6">
        <w:rPr>
          <w:lang w:val="sv-SE"/>
        </w:rPr>
        <w:t xml:space="preserve">. Hal ini juga didampingi oleh jumlah blok bangunan yang menentukan kedalaman jaringan </w:t>
      </w:r>
      <w:sdt>
        <w:sdtPr>
          <w:rPr>
            <w:color w:val="000000"/>
            <w:lang w:val="sv-SE"/>
          </w:rPr>
          <w:tag w:val="MENDELEY_CITATION_v3_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"/>
          <w:id w:val="820005502"/>
          <w:placeholder>
            <w:docPart w:val="06ED5BC03F124D5FA98069BB132B5B21"/>
          </w:placeholder>
        </w:sdtPr>
        <w:sdtEndPr/>
        <w:sdtContent>
          <w:r w:rsidR="00347A43" w:rsidRPr="00347A43">
            <w:rPr>
              <w:color w:val="000000"/>
              <w:lang w:val="sv-SE"/>
            </w:rPr>
            <w:t>[18]</w:t>
          </w:r>
        </w:sdtContent>
      </w:sdt>
      <w:r w:rsidRPr="00D57FC6">
        <w:rPr>
          <w:lang w:val="sv-SE"/>
        </w:rPr>
        <w:t>. Jumlah lapisan pada arsitektur ini memiliki beberapa variasi yaitu mulai dari 18, 34, 50, 101, dan 152.</w:t>
      </w:r>
    </w:p>
    <w:p w14:paraId="70128EA6" w14:textId="77777777" w:rsidR="00D57FC6" w:rsidRPr="00D57FC6" w:rsidRDefault="00D57FC6" w:rsidP="00D57FC6">
      <w:pPr>
        <w:ind w:firstLine="0"/>
        <w:rPr>
          <w:lang w:val="sv-SE"/>
        </w:rPr>
      </w:pPr>
    </w:p>
    <w:p w14:paraId="12F773D0" w14:textId="6404312D" w:rsidR="009F4136" w:rsidRDefault="00D57FC6" w:rsidP="00D57FC6">
      <w:pPr>
        <w:pStyle w:val="heading20"/>
        <w:numPr>
          <w:ilvl w:val="0"/>
          <w:numId w:val="5"/>
        </w:numPr>
        <w:rPr>
          <w:sz w:val="24"/>
          <w:szCs w:val="24"/>
        </w:rPr>
      </w:pPr>
      <w:r w:rsidRPr="00D57FC6">
        <w:rPr>
          <w:sz w:val="24"/>
          <w:szCs w:val="24"/>
        </w:rPr>
        <w:lastRenderedPageBreak/>
        <w:t>Methodology</w:t>
      </w:r>
    </w:p>
    <w:p w14:paraId="3A22AFA1" w14:textId="1707327A" w:rsidR="00D57FC6" w:rsidRDefault="00931FDF" w:rsidP="00931FDF">
      <w:pPr>
        <w:pStyle w:val="p1a"/>
        <w:jc w:val="center"/>
      </w:pPr>
      <w:r>
        <w:rPr>
          <w:noProof/>
        </w:rPr>
        <w:drawing>
          <wp:inline distT="0" distB="0" distL="0" distR="0" wp14:anchorId="56E633AA" wp14:editId="76C66393">
            <wp:extent cx="4311015" cy="503676"/>
            <wp:effectExtent l="0" t="0" r="0" b="0"/>
            <wp:docPr id="1876973373" name="Picture 1876973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8543" cy="516239"/>
                    </a:xfrm>
                    <a:prstGeom prst="rect">
                      <a:avLst/>
                    </a:prstGeom>
                    <a:noFill/>
                    <a:ln>
                      <a:noFill/>
                    </a:ln>
                  </pic:spPr>
                </pic:pic>
              </a:graphicData>
            </a:graphic>
          </wp:inline>
        </w:drawing>
      </w:r>
    </w:p>
    <w:p w14:paraId="6C77226B" w14:textId="659E9695" w:rsidR="00571F26" w:rsidRDefault="00793A21" w:rsidP="002B29C8">
      <w:pPr>
        <w:jc w:val="center"/>
        <w:rPr>
          <w:sz w:val="18"/>
          <w:szCs w:val="18"/>
          <w:lang w:val="en-ID"/>
        </w:rPr>
      </w:pPr>
      <w:r w:rsidRPr="002B29C8">
        <w:rPr>
          <w:b/>
          <w:bCs/>
          <w:sz w:val="18"/>
          <w:szCs w:val="18"/>
          <w:lang w:val="en-ID"/>
        </w:rPr>
        <w:t>Fig. 1</w:t>
      </w:r>
      <w:r w:rsidRPr="002B29C8">
        <w:rPr>
          <w:sz w:val="18"/>
          <w:szCs w:val="18"/>
          <w:lang w:val="en-ID"/>
        </w:rPr>
        <w:t>. Flowchart of the system design</w:t>
      </w:r>
    </w:p>
    <w:p w14:paraId="7C8F30AF" w14:textId="77777777" w:rsidR="002B29C8" w:rsidRPr="002B29C8" w:rsidRDefault="002B29C8" w:rsidP="002B29C8">
      <w:pPr>
        <w:jc w:val="center"/>
        <w:rPr>
          <w:sz w:val="18"/>
          <w:szCs w:val="18"/>
          <w:lang w:val="en-ID"/>
        </w:rPr>
      </w:pPr>
    </w:p>
    <w:p w14:paraId="5FB88EC0" w14:textId="0CCB0DC4" w:rsidR="00D57FC6" w:rsidRDefault="00793A21" w:rsidP="00D57FC6">
      <w:pPr>
        <w:pStyle w:val="p1a"/>
      </w:pPr>
      <w:r>
        <w:rPr>
          <w:lang w:val="sv-SE"/>
        </w:rPr>
        <w:t>Figure 1</w:t>
      </w:r>
      <w:r w:rsidR="00D57FC6" w:rsidRPr="00D57FC6">
        <w:rPr>
          <w:lang w:val="sv-SE"/>
        </w:rPr>
        <w:t xml:space="preserve"> merupakan gambaran alur dari penelitian ini. </w:t>
      </w:r>
      <w:r w:rsidR="00D57FC6" w:rsidRPr="00D57FC6">
        <w:t xml:space="preserve">Dimulai dari proses </w:t>
      </w:r>
      <w:r w:rsidR="00867447">
        <w:t>Deep</w:t>
      </w:r>
      <w:r w:rsidR="00D57FC6" w:rsidRPr="00D57FC6">
        <w:t xml:space="preserve">Learning seperti tahap Pre-Processing, Ekstraksi Fitur dan Klasifikasi. Setelah proses tersebut, hasil dari </w:t>
      </w:r>
      <w:r w:rsidR="004412B9">
        <w:t>Deep</w:t>
      </w:r>
      <w:r w:rsidR="00D57FC6" w:rsidRPr="00D57FC6">
        <w:t xml:space="preserve"> Learning dimasukkan ke dalam Mobile Application. Tahap pre-processing dilakukan dengan melakukan </w:t>
      </w:r>
      <w:r w:rsidR="00456CB4">
        <w:t>augmnetasi jenis shear, brightness, rotation, width, horizo</w:t>
      </w:r>
      <w:r w:rsidR="006D218F">
        <w:t>ntal flip</w:t>
      </w:r>
      <w:r w:rsidR="00D57FC6" w:rsidRPr="00D57FC6">
        <w:t xml:space="preserve"> dengan menggunakan dataset batik, kemudian dari proses ini akan didapatkan hasil terbaik untuk dilanjutkan ke tahap selanjutnya. Selanjutnya ada tahap Feature Extraction dengan melakukan Weight, Top Layer dan Layer Configuration dengan menggunakan hasil terbaik dari proses pre-processing. Tahap terakhir dari proses </w:t>
      </w:r>
      <w:r w:rsidR="00867447">
        <w:t>Deep</w:t>
      </w:r>
      <w:r w:rsidR="00D57FC6" w:rsidRPr="00D57FC6">
        <w:t xml:space="preserve">Learning adalah klasifikasi. Tahapan ini merupakan kelanjutan dari proses ekstraksi fitur sehingga data yang digunakan adalah data yang digunakan oleh tahapan sebelumnya. Pada tahap ini dilakukan Optimizer, Learning Rate, Batch, dan Epoch. Hasil yang akan dimasukkan ke dalam Mobile Application adalah hasil terbaik dari keseluruhan proses </w:t>
      </w:r>
      <w:r w:rsidR="00867447">
        <w:t>Deep</w:t>
      </w:r>
      <w:r w:rsidR="00D57FC6" w:rsidRPr="00D57FC6">
        <w:t xml:space="preserve">Learning. Proses Mobile Application digunakan untuk menghasilkan akurasi yang setara dengan proses </w:t>
      </w:r>
      <w:r w:rsidR="004412B9">
        <w:t>Deep</w:t>
      </w:r>
      <w:r w:rsidR="00D57FC6" w:rsidRPr="00D57FC6">
        <w:t xml:space="preserve"> Learning.</w:t>
      </w:r>
    </w:p>
    <w:p w14:paraId="46493EBB" w14:textId="77777777" w:rsidR="004412B9" w:rsidRDefault="004412B9" w:rsidP="004412B9">
      <w:pPr>
        <w:pStyle w:val="heading20"/>
        <w:numPr>
          <w:ilvl w:val="1"/>
          <w:numId w:val="5"/>
        </w:numPr>
        <w:tabs>
          <w:tab w:val="clear" w:pos="510"/>
        </w:tabs>
        <w:ind w:left="426"/>
      </w:pPr>
      <w:r>
        <w:t>Dataset dan Pre-processing</w:t>
      </w:r>
    </w:p>
    <w:p w14:paraId="02F863C1" w14:textId="18E6CFA2" w:rsidR="004412B9" w:rsidRDefault="004412B9" w:rsidP="004412B9">
      <w:pPr>
        <w:pStyle w:val="p1a"/>
        <w:rPr>
          <w:lang w:val="sv-SE"/>
        </w:rPr>
      </w:pPr>
      <w:r w:rsidRPr="004412B9">
        <w:t xml:space="preserve">Dalam penelitian ini, dataset yang digunakan terdiri dari </w:t>
      </w:r>
      <w:r w:rsidR="009D149F">
        <w:t xml:space="preserve">citra </w:t>
      </w:r>
      <w:r w:rsidRPr="004412B9">
        <w:t xml:space="preserve">gambar batik Indonesia dengan enam </w:t>
      </w:r>
      <w:r w:rsidRPr="000025A7">
        <w:t xml:space="preserve">motif yang berbeda yaitu ceplok, parang, nitik, kawung, </w:t>
      </w:r>
      <w:r w:rsidR="00922F5D" w:rsidRPr="000025A7">
        <w:t>m</w:t>
      </w:r>
      <w:r w:rsidRPr="000025A7">
        <w:t xml:space="preserve">egamendung, dan </w:t>
      </w:r>
      <w:r w:rsidR="00922F5D" w:rsidRPr="000025A7">
        <w:t>t</w:t>
      </w:r>
      <w:r w:rsidRPr="000025A7">
        <w:t xml:space="preserve">ambal. </w:t>
      </w:r>
      <w:r w:rsidRPr="00C7365C">
        <w:rPr>
          <w:lang w:val="sv-SE"/>
        </w:rPr>
        <w:t>Dataset ini terdiri dari total 660 gambar batik</w:t>
      </w:r>
      <w:r w:rsidR="00760CA6" w:rsidRPr="00C7365C">
        <w:rPr>
          <w:lang w:val="sv-SE"/>
        </w:rPr>
        <w:t>, data yang ada dilanjutnya pada process yaitu teknik pre-processing</w:t>
      </w:r>
      <w:r w:rsidR="009D149F" w:rsidRPr="00C7365C">
        <w:rPr>
          <w:lang w:val="sv-SE"/>
        </w:rPr>
        <w:t xml:space="preserve">. Teknik ini </w:t>
      </w:r>
      <w:r w:rsidR="00760CA6" w:rsidRPr="00C7365C">
        <w:rPr>
          <w:lang w:val="sv-SE"/>
        </w:rPr>
        <w:t xml:space="preserve">memiliki jenis cara kerja termasuk yang digunakan adalah jenis augemntasi data. </w:t>
      </w:r>
      <w:r w:rsidR="00760CA6">
        <w:rPr>
          <w:lang w:val="sv-SE"/>
        </w:rPr>
        <w:t xml:space="preserve">Ketika data memasuki pada augmentasi data maka data akan diolah dengan cara shear, brigthness, width dan rotation sehingga menghasilkan data baru. Gambar hasil augmentasi data berjumlah </w:t>
      </w:r>
      <w:r w:rsidR="009D149F">
        <w:rPr>
          <w:lang w:val="sv-SE"/>
        </w:rPr>
        <w:t>3.3</w:t>
      </w:r>
      <w:r w:rsidR="00760CA6">
        <w:rPr>
          <w:lang w:val="sv-SE"/>
        </w:rPr>
        <w:t>00 citra gambar</w:t>
      </w:r>
      <w:r w:rsidRPr="009D149F">
        <w:rPr>
          <w:lang w:val="sv-SE"/>
        </w:rPr>
        <w:t xml:space="preserve"> </w:t>
      </w:r>
      <w:r w:rsidR="009D149F" w:rsidRPr="009D149F">
        <w:rPr>
          <w:lang w:val="sv-SE"/>
        </w:rPr>
        <w:t>y</w:t>
      </w:r>
      <w:r w:rsidR="00760CA6" w:rsidRPr="009D149F">
        <w:rPr>
          <w:lang w:val="sv-SE"/>
        </w:rPr>
        <w:t xml:space="preserve">ang dibagi menjadi </w:t>
      </w:r>
      <w:r w:rsidR="009D149F">
        <w:rPr>
          <w:lang w:val="sv-SE"/>
        </w:rPr>
        <w:t>2</w:t>
      </w:r>
      <w:r w:rsidRPr="009D149F">
        <w:rPr>
          <w:lang w:val="sv-SE"/>
        </w:rPr>
        <w:t>4</w:t>
      </w:r>
      <w:r w:rsidR="00760CA6" w:rsidRPr="009D149F">
        <w:rPr>
          <w:lang w:val="sv-SE"/>
        </w:rPr>
        <w:t>0</w:t>
      </w:r>
      <w:r w:rsidRPr="009D149F">
        <w:rPr>
          <w:lang w:val="sv-SE"/>
        </w:rPr>
        <w:t>0 gambar untuk data training</w:t>
      </w:r>
      <w:r w:rsidR="009D149F">
        <w:rPr>
          <w:lang w:val="sv-SE"/>
        </w:rPr>
        <w:t xml:space="preserve"> </w:t>
      </w:r>
      <w:r w:rsidRPr="009D149F">
        <w:rPr>
          <w:lang w:val="sv-SE"/>
        </w:rPr>
        <w:t xml:space="preserve">dan </w:t>
      </w:r>
      <w:r w:rsidR="009D149F">
        <w:rPr>
          <w:lang w:val="sv-SE"/>
        </w:rPr>
        <w:t>6</w:t>
      </w:r>
      <w:r w:rsidR="00760CA6" w:rsidRPr="009D149F">
        <w:rPr>
          <w:lang w:val="sv-SE"/>
        </w:rPr>
        <w:t>0</w:t>
      </w:r>
      <w:r w:rsidRPr="009D149F">
        <w:rPr>
          <w:lang w:val="sv-SE"/>
        </w:rPr>
        <w:t xml:space="preserve">0 gambar untuk data validasi, dengan </w:t>
      </w:r>
      <w:r w:rsidR="009D149F">
        <w:rPr>
          <w:lang w:val="sv-SE"/>
        </w:rPr>
        <w:t>30</w:t>
      </w:r>
      <w:r w:rsidR="009D149F" w:rsidRPr="009D149F">
        <w:rPr>
          <w:lang w:val="sv-SE"/>
        </w:rPr>
        <w:t>0</w:t>
      </w:r>
      <w:r w:rsidRPr="009D149F">
        <w:rPr>
          <w:lang w:val="sv-SE"/>
        </w:rPr>
        <w:t xml:space="preserve"> gambar t</w:t>
      </w:r>
      <w:r w:rsidR="009D149F" w:rsidRPr="009D149F">
        <w:rPr>
          <w:lang w:val="sv-SE"/>
        </w:rPr>
        <w:t>esting.</w:t>
      </w:r>
      <w:r w:rsidR="009D149F">
        <w:rPr>
          <w:lang w:val="sv-SE"/>
        </w:rPr>
        <w:t xml:space="preserve"> </w:t>
      </w:r>
      <w:r w:rsidRPr="004412B9">
        <w:rPr>
          <w:lang w:val="sv-SE"/>
        </w:rPr>
        <w:t>Semua gambar yang digunakan dalam dataset penelitian ini bersumber dari platform seperti Kaggle dan melalui pencarian independen di platform berbagi foto seperti Pinterest, Freepik, dan Shutterstock. Berikut ini adalah contoh gambar yang digunakan dalam dataset penelitian ini. Gambar 2 menunjukkan gambar motif batik dan Tabel 1 menunjukkan rincian dari setiap kelas dataset gambar batik yang digunakan dalam dataset penelitian ini.</w:t>
      </w:r>
    </w:p>
    <w:p w14:paraId="5D7B5579" w14:textId="77777777" w:rsidR="00571F26" w:rsidRDefault="00571F26" w:rsidP="00571F26">
      <w:pPr>
        <w:ind w:firstLine="0"/>
        <w:rPr>
          <w:lang w:val="sv-SE"/>
        </w:rPr>
      </w:pPr>
    </w:p>
    <w:p w14:paraId="3843F239" w14:textId="72560A6F" w:rsidR="00571F26" w:rsidRPr="00571F26" w:rsidRDefault="00793A21" w:rsidP="001F04FC">
      <w:pPr>
        <w:ind w:right="538" w:firstLine="0"/>
        <w:rPr>
          <w:lang w:val="sv-SE"/>
        </w:rPr>
      </w:pPr>
      <w:r>
        <w:rPr>
          <w:noProof/>
          <w:lang w:val="sv-SE"/>
        </w:rPr>
        <w:lastRenderedPageBreak/>
        <w:drawing>
          <wp:anchor distT="0" distB="0" distL="114300" distR="114300" simplePos="0" relativeHeight="251658240" behindDoc="0" locked="0" layoutInCell="1" allowOverlap="1" wp14:anchorId="2E8CEBEC" wp14:editId="15BB7C62">
            <wp:simplePos x="0" y="0"/>
            <wp:positionH relativeFrom="column">
              <wp:posOffset>427355</wp:posOffset>
            </wp:positionH>
            <wp:positionV relativeFrom="paragraph">
              <wp:posOffset>311150</wp:posOffset>
            </wp:positionV>
            <wp:extent cx="3573780" cy="2543810"/>
            <wp:effectExtent l="0" t="0" r="7620" b="8890"/>
            <wp:wrapTopAndBottom/>
            <wp:docPr id="1687204709" name="Picture 168720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780" cy="2543810"/>
                    </a:xfrm>
                    <a:prstGeom prst="rect">
                      <a:avLst/>
                    </a:prstGeom>
                    <a:noFill/>
                  </pic:spPr>
                </pic:pic>
              </a:graphicData>
            </a:graphic>
            <wp14:sizeRelH relativeFrom="margin">
              <wp14:pctWidth>0</wp14:pctWidth>
            </wp14:sizeRelH>
            <wp14:sizeRelV relativeFrom="margin">
              <wp14:pctHeight>0</wp14:pctHeight>
            </wp14:sizeRelV>
          </wp:anchor>
        </w:drawing>
      </w:r>
    </w:p>
    <w:p w14:paraId="45AF89FF" w14:textId="11871E1F" w:rsidR="00922F5D" w:rsidRPr="002B29C8" w:rsidRDefault="00793A21" w:rsidP="001F04FC">
      <w:pPr>
        <w:pStyle w:val="figurelegend"/>
        <w:ind w:right="113"/>
        <w:jc w:val="center"/>
      </w:pPr>
      <w:bookmarkStart w:id="2" w:name="_Hlk141293049"/>
      <w:r>
        <w:rPr>
          <w:b/>
        </w:rPr>
        <w:t>Fig.2.</w:t>
      </w:r>
      <w:r>
        <w:t xml:space="preserve"> </w:t>
      </w:r>
      <w:r w:rsidRPr="00045F9F">
        <w:t>The batik motif images with details are as follows: (a) Kawung Motif, (b) Megamendung Motif, (c) Tambal Motif, (d) Ceplok Motif, (e) Parang Motif, (f) Nitik Motif</w:t>
      </w:r>
      <w:r>
        <w:t>.</w:t>
      </w:r>
      <w:bookmarkEnd w:id="2"/>
    </w:p>
    <w:p w14:paraId="164B8346" w14:textId="0784520F" w:rsidR="00922F5D" w:rsidRPr="00793A21" w:rsidRDefault="00793A21" w:rsidP="00793A21">
      <w:pPr>
        <w:pStyle w:val="tabletitle"/>
        <w:spacing w:after="240"/>
        <w:rPr>
          <w:lang w:val="en-GB"/>
        </w:rPr>
      </w:pPr>
      <w:r w:rsidRPr="009B1D59">
        <w:rPr>
          <w:b/>
          <w:lang w:val="en-GB"/>
        </w:rPr>
        <w:t xml:space="preserve">Table </w:t>
      </w:r>
      <w:r>
        <w:rPr>
          <w:b/>
        </w:rPr>
        <w:fldChar w:fldCharType="begin"/>
      </w:r>
      <w:r w:rsidRPr="009B1D59">
        <w:rPr>
          <w:b/>
          <w:lang w:val="en-GB"/>
        </w:rPr>
        <w:instrText xml:space="preserve"> </w:instrText>
      </w:r>
      <w:r>
        <w:rPr>
          <w:b/>
          <w:lang w:val="en-GB"/>
        </w:rPr>
        <w:instrText>SEQ</w:instrText>
      </w:r>
      <w:r w:rsidRPr="009B1D59">
        <w:rPr>
          <w:b/>
          <w:lang w:val="en-GB"/>
        </w:rPr>
        <w:instrText xml:space="preserve">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9B1D59">
        <w:rPr>
          <w:szCs w:val="18"/>
          <w:lang w:val="en-US"/>
        </w:rPr>
        <w:t xml:space="preserve">Font sizes of headings. Table captions should always be positioned </w:t>
      </w:r>
      <w:r w:rsidRPr="009B1D59">
        <w:rPr>
          <w:i/>
          <w:szCs w:val="18"/>
          <w:lang w:val="en-US"/>
        </w:rPr>
        <w:t>above</w:t>
      </w:r>
      <w:r w:rsidRPr="009B1D59">
        <w:rPr>
          <w:szCs w:val="18"/>
          <w:lang w:val="en-US"/>
        </w:rPr>
        <w:t xml:space="preserve"> the tables.</w:t>
      </w:r>
      <w:r w:rsidRPr="009A3755">
        <w:rPr>
          <w:sz w:val="16"/>
          <w:szCs w:val="16"/>
          <w:lang w:val="en-US"/>
        </w:rPr>
        <w:t xml:space="preserve"> </w:t>
      </w:r>
    </w:p>
    <w:tbl>
      <w:tblPr>
        <w:tblW w:w="0" w:type="auto"/>
        <w:tblLayout w:type="fixed"/>
        <w:tblCellMar>
          <w:left w:w="70" w:type="dxa"/>
          <w:right w:w="70" w:type="dxa"/>
        </w:tblCellMar>
        <w:tblLook w:val="0000" w:firstRow="0" w:lastRow="0" w:firstColumn="0" w:lastColumn="0" w:noHBand="0" w:noVBand="0"/>
      </w:tblPr>
      <w:tblGrid>
        <w:gridCol w:w="1913"/>
        <w:gridCol w:w="1134"/>
        <w:gridCol w:w="1134"/>
        <w:gridCol w:w="992"/>
        <w:gridCol w:w="1843"/>
      </w:tblGrid>
      <w:tr w:rsidR="00304632" w:rsidRPr="00371779" w14:paraId="40241558" w14:textId="77777777" w:rsidTr="00304632">
        <w:trPr>
          <w:trHeight w:val="134"/>
        </w:trPr>
        <w:tc>
          <w:tcPr>
            <w:tcW w:w="1913" w:type="dxa"/>
            <w:vMerge w:val="restart"/>
            <w:tcBorders>
              <w:top w:val="single" w:sz="12" w:space="0" w:color="000000"/>
            </w:tcBorders>
            <w:vAlign w:val="center"/>
          </w:tcPr>
          <w:p w14:paraId="69F7C2CF" w14:textId="77777777" w:rsidR="00304632" w:rsidRPr="00371779" w:rsidRDefault="00304632" w:rsidP="00304632">
            <w:pPr>
              <w:ind w:firstLine="0"/>
              <w:jc w:val="center"/>
              <w:rPr>
                <w:sz w:val="18"/>
                <w:szCs w:val="18"/>
              </w:rPr>
            </w:pPr>
            <w:r w:rsidRPr="00A6161F">
              <w:rPr>
                <w:sz w:val="18"/>
                <w:szCs w:val="18"/>
              </w:rPr>
              <w:t>Motif / Classes of Batik</w:t>
            </w:r>
          </w:p>
        </w:tc>
        <w:tc>
          <w:tcPr>
            <w:tcW w:w="3260" w:type="dxa"/>
            <w:gridSpan w:val="3"/>
            <w:tcBorders>
              <w:top w:val="single" w:sz="12" w:space="0" w:color="000000"/>
              <w:bottom w:val="single" w:sz="6" w:space="0" w:color="000000"/>
            </w:tcBorders>
            <w:vAlign w:val="center"/>
          </w:tcPr>
          <w:p w14:paraId="60F969BF" w14:textId="77777777" w:rsidR="00304632" w:rsidRPr="00371779" w:rsidRDefault="00304632" w:rsidP="00304632">
            <w:pPr>
              <w:ind w:firstLine="0"/>
              <w:jc w:val="center"/>
              <w:rPr>
                <w:sz w:val="18"/>
                <w:szCs w:val="18"/>
              </w:rPr>
            </w:pPr>
            <w:r>
              <w:rPr>
                <w:sz w:val="18"/>
                <w:szCs w:val="18"/>
              </w:rPr>
              <w:t>Data Categories</w:t>
            </w:r>
          </w:p>
        </w:tc>
        <w:tc>
          <w:tcPr>
            <w:tcW w:w="1843" w:type="dxa"/>
            <w:vMerge w:val="restart"/>
            <w:tcBorders>
              <w:top w:val="single" w:sz="12" w:space="0" w:color="000000"/>
            </w:tcBorders>
            <w:vAlign w:val="center"/>
          </w:tcPr>
          <w:p w14:paraId="5B5AA977" w14:textId="77777777" w:rsidR="00304632" w:rsidRPr="00371779" w:rsidRDefault="00304632" w:rsidP="00304632">
            <w:pPr>
              <w:ind w:firstLine="0"/>
              <w:jc w:val="center"/>
              <w:rPr>
                <w:sz w:val="18"/>
                <w:szCs w:val="18"/>
              </w:rPr>
            </w:pPr>
            <w:r>
              <w:rPr>
                <w:sz w:val="18"/>
                <w:szCs w:val="18"/>
              </w:rPr>
              <w:t>Total per Class</w:t>
            </w:r>
          </w:p>
        </w:tc>
      </w:tr>
      <w:tr w:rsidR="00304632" w:rsidRPr="00371779" w14:paraId="1FA8CA86" w14:textId="77777777" w:rsidTr="00304632">
        <w:trPr>
          <w:trHeight w:val="134"/>
        </w:trPr>
        <w:tc>
          <w:tcPr>
            <w:tcW w:w="1913" w:type="dxa"/>
            <w:vMerge/>
            <w:tcBorders>
              <w:bottom w:val="single" w:sz="6" w:space="0" w:color="000000"/>
            </w:tcBorders>
          </w:tcPr>
          <w:p w14:paraId="4353A603" w14:textId="77777777" w:rsidR="00304632" w:rsidRPr="00A6161F" w:rsidRDefault="00304632" w:rsidP="00922F5D">
            <w:pPr>
              <w:ind w:firstLine="0"/>
              <w:jc w:val="left"/>
              <w:rPr>
                <w:sz w:val="18"/>
                <w:szCs w:val="18"/>
              </w:rPr>
            </w:pPr>
          </w:p>
        </w:tc>
        <w:tc>
          <w:tcPr>
            <w:tcW w:w="1134" w:type="dxa"/>
            <w:tcBorders>
              <w:top w:val="single" w:sz="12" w:space="0" w:color="000000"/>
              <w:bottom w:val="single" w:sz="6" w:space="0" w:color="000000"/>
            </w:tcBorders>
            <w:vAlign w:val="center"/>
          </w:tcPr>
          <w:p w14:paraId="7B14A125" w14:textId="77777777" w:rsidR="00304632" w:rsidRPr="00371779" w:rsidRDefault="00304632" w:rsidP="00304632">
            <w:pPr>
              <w:ind w:firstLine="0"/>
              <w:jc w:val="center"/>
              <w:rPr>
                <w:sz w:val="18"/>
                <w:szCs w:val="18"/>
              </w:rPr>
            </w:pPr>
            <w:r>
              <w:rPr>
                <w:sz w:val="18"/>
                <w:szCs w:val="18"/>
              </w:rPr>
              <w:t>Training</w:t>
            </w:r>
          </w:p>
        </w:tc>
        <w:tc>
          <w:tcPr>
            <w:tcW w:w="1134" w:type="dxa"/>
            <w:tcBorders>
              <w:top w:val="single" w:sz="12" w:space="0" w:color="000000"/>
              <w:bottom w:val="single" w:sz="6" w:space="0" w:color="000000"/>
            </w:tcBorders>
            <w:vAlign w:val="center"/>
          </w:tcPr>
          <w:p w14:paraId="61770366" w14:textId="77777777" w:rsidR="00304632" w:rsidRPr="00371779" w:rsidRDefault="00304632" w:rsidP="00304632">
            <w:pPr>
              <w:ind w:right="-67" w:firstLine="0"/>
              <w:jc w:val="center"/>
              <w:rPr>
                <w:sz w:val="18"/>
                <w:szCs w:val="18"/>
              </w:rPr>
            </w:pPr>
            <w:r>
              <w:rPr>
                <w:sz w:val="18"/>
                <w:szCs w:val="18"/>
              </w:rPr>
              <w:t>Validation</w:t>
            </w:r>
          </w:p>
        </w:tc>
        <w:tc>
          <w:tcPr>
            <w:tcW w:w="992" w:type="dxa"/>
            <w:tcBorders>
              <w:top w:val="single" w:sz="12" w:space="0" w:color="000000"/>
              <w:bottom w:val="single" w:sz="6" w:space="0" w:color="000000"/>
            </w:tcBorders>
            <w:vAlign w:val="center"/>
          </w:tcPr>
          <w:p w14:paraId="2DCA3CBE" w14:textId="77777777" w:rsidR="00304632" w:rsidRPr="00371779" w:rsidRDefault="00304632" w:rsidP="00304632">
            <w:pPr>
              <w:ind w:firstLine="0"/>
              <w:jc w:val="center"/>
              <w:rPr>
                <w:sz w:val="18"/>
                <w:szCs w:val="18"/>
              </w:rPr>
            </w:pPr>
            <w:r>
              <w:rPr>
                <w:sz w:val="18"/>
                <w:szCs w:val="18"/>
              </w:rPr>
              <w:t>Testing</w:t>
            </w:r>
          </w:p>
        </w:tc>
        <w:tc>
          <w:tcPr>
            <w:tcW w:w="1843" w:type="dxa"/>
            <w:vMerge/>
            <w:tcBorders>
              <w:bottom w:val="single" w:sz="6" w:space="0" w:color="000000"/>
            </w:tcBorders>
          </w:tcPr>
          <w:p w14:paraId="428912F3" w14:textId="77777777" w:rsidR="00304632" w:rsidRPr="00371779" w:rsidRDefault="00304632" w:rsidP="00922F5D">
            <w:pPr>
              <w:ind w:firstLine="0"/>
              <w:jc w:val="left"/>
              <w:rPr>
                <w:sz w:val="18"/>
                <w:szCs w:val="18"/>
              </w:rPr>
            </w:pPr>
          </w:p>
        </w:tc>
      </w:tr>
      <w:tr w:rsidR="00922F5D" w:rsidRPr="00371779" w14:paraId="57EBCC0D" w14:textId="77777777" w:rsidTr="00304632">
        <w:tc>
          <w:tcPr>
            <w:tcW w:w="1913" w:type="dxa"/>
          </w:tcPr>
          <w:p w14:paraId="296E2CC8" w14:textId="77777777" w:rsidR="00922F5D" w:rsidRPr="00371779" w:rsidRDefault="00922F5D" w:rsidP="00922F5D">
            <w:pPr>
              <w:ind w:firstLine="0"/>
              <w:jc w:val="left"/>
              <w:rPr>
                <w:sz w:val="18"/>
                <w:szCs w:val="18"/>
              </w:rPr>
            </w:pPr>
            <w:r>
              <w:rPr>
                <w:sz w:val="18"/>
                <w:szCs w:val="18"/>
              </w:rPr>
              <w:t>Ceplok</w:t>
            </w:r>
          </w:p>
        </w:tc>
        <w:tc>
          <w:tcPr>
            <w:tcW w:w="1134" w:type="dxa"/>
            <w:vAlign w:val="center"/>
          </w:tcPr>
          <w:p w14:paraId="02B8ADAE" w14:textId="77777777" w:rsidR="00922F5D" w:rsidRPr="00A6161F" w:rsidRDefault="009D149F" w:rsidP="00304632">
            <w:pPr>
              <w:ind w:firstLine="0"/>
              <w:jc w:val="center"/>
              <w:rPr>
                <w:sz w:val="18"/>
                <w:szCs w:val="18"/>
              </w:rPr>
            </w:pPr>
            <w:r>
              <w:rPr>
                <w:sz w:val="18"/>
                <w:szCs w:val="18"/>
              </w:rPr>
              <w:t>400</w:t>
            </w:r>
          </w:p>
        </w:tc>
        <w:tc>
          <w:tcPr>
            <w:tcW w:w="1134" w:type="dxa"/>
            <w:vAlign w:val="center"/>
          </w:tcPr>
          <w:p w14:paraId="01EBA875" w14:textId="77777777" w:rsidR="00922F5D" w:rsidRPr="00A6161F" w:rsidRDefault="009D149F" w:rsidP="00304632">
            <w:pPr>
              <w:ind w:firstLine="0"/>
              <w:jc w:val="center"/>
              <w:rPr>
                <w:sz w:val="18"/>
                <w:szCs w:val="18"/>
              </w:rPr>
            </w:pPr>
            <w:r>
              <w:rPr>
                <w:sz w:val="18"/>
                <w:szCs w:val="18"/>
              </w:rPr>
              <w:t>100</w:t>
            </w:r>
          </w:p>
        </w:tc>
        <w:tc>
          <w:tcPr>
            <w:tcW w:w="992" w:type="dxa"/>
            <w:vAlign w:val="center"/>
          </w:tcPr>
          <w:p w14:paraId="48AA457B" w14:textId="77777777" w:rsidR="00922F5D" w:rsidRPr="00A6161F" w:rsidRDefault="009D149F" w:rsidP="00304632">
            <w:pPr>
              <w:ind w:firstLine="0"/>
              <w:jc w:val="center"/>
              <w:rPr>
                <w:sz w:val="18"/>
                <w:szCs w:val="18"/>
              </w:rPr>
            </w:pPr>
            <w:r>
              <w:rPr>
                <w:sz w:val="18"/>
                <w:szCs w:val="18"/>
              </w:rPr>
              <w:t>50</w:t>
            </w:r>
          </w:p>
        </w:tc>
        <w:tc>
          <w:tcPr>
            <w:tcW w:w="1843" w:type="dxa"/>
            <w:vAlign w:val="center"/>
          </w:tcPr>
          <w:p w14:paraId="47385A44" w14:textId="77777777" w:rsidR="00922F5D" w:rsidRPr="00371779" w:rsidRDefault="009D149F" w:rsidP="00304632">
            <w:pPr>
              <w:ind w:firstLine="0"/>
              <w:jc w:val="center"/>
              <w:rPr>
                <w:sz w:val="18"/>
                <w:szCs w:val="18"/>
              </w:rPr>
            </w:pPr>
            <w:r>
              <w:rPr>
                <w:sz w:val="18"/>
                <w:szCs w:val="18"/>
              </w:rPr>
              <w:t>550</w:t>
            </w:r>
          </w:p>
        </w:tc>
      </w:tr>
      <w:tr w:rsidR="009D149F" w:rsidRPr="00371779" w14:paraId="774E2BD4" w14:textId="77777777" w:rsidTr="00954BE4">
        <w:tc>
          <w:tcPr>
            <w:tcW w:w="1913" w:type="dxa"/>
          </w:tcPr>
          <w:p w14:paraId="0BFFF767" w14:textId="77777777" w:rsidR="009D149F" w:rsidRPr="00371779" w:rsidRDefault="009D149F" w:rsidP="009D149F">
            <w:pPr>
              <w:ind w:firstLine="0"/>
              <w:jc w:val="left"/>
              <w:rPr>
                <w:sz w:val="18"/>
                <w:szCs w:val="18"/>
              </w:rPr>
            </w:pPr>
            <w:r>
              <w:rPr>
                <w:sz w:val="18"/>
                <w:szCs w:val="18"/>
              </w:rPr>
              <w:t>Parang</w:t>
            </w:r>
          </w:p>
        </w:tc>
        <w:tc>
          <w:tcPr>
            <w:tcW w:w="1134" w:type="dxa"/>
          </w:tcPr>
          <w:p w14:paraId="75C2D460" w14:textId="77777777" w:rsidR="009D149F" w:rsidRPr="00A6161F" w:rsidRDefault="009D149F" w:rsidP="009D149F">
            <w:pPr>
              <w:ind w:firstLine="0"/>
              <w:jc w:val="center"/>
              <w:rPr>
                <w:sz w:val="18"/>
                <w:szCs w:val="18"/>
              </w:rPr>
            </w:pPr>
            <w:r w:rsidRPr="00C242E1">
              <w:rPr>
                <w:sz w:val="18"/>
                <w:szCs w:val="18"/>
              </w:rPr>
              <w:t>400</w:t>
            </w:r>
          </w:p>
        </w:tc>
        <w:tc>
          <w:tcPr>
            <w:tcW w:w="1134" w:type="dxa"/>
          </w:tcPr>
          <w:p w14:paraId="4E5A5C49" w14:textId="77777777" w:rsidR="009D149F" w:rsidRPr="00A6161F" w:rsidRDefault="009D149F" w:rsidP="009D149F">
            <w:pPr>
              <w:ind w:firstLine="0"/>
              <w:jc w:val="center"/>
              <w:rPr>
                <w:sz w:val="18"/>
                <w:szCs w:val="18"/>
              </w:rPr>
            </w:pPr>
            <w:r w:rsidRPr="00F34EB8">
              <w:rPr>
                <w:sz w:val="18"/>
                <w:szCs w:val="18"/>
              </w:rPr>
              <w:t>100</w:t>
            </w:r>
          </w:p>
        </w:tc>
        <w:tc>
          <w:tcPr>
            <w:tcW w:w="992" w:type="dxa"/>
          </w:tcPr>
          <w:p w14:paraId="7B934EA2" w14:textId="77777777" w:rsidR="009D149F" w:rsidRPr="00A6161F" w:rsidRDefault="009D149F" w:rsidP="009D149F">
            <w:pPr>
              <w:ind w:firstLine="0"/>
              <w:jc w:val="center"/>
              <w:rPr>
                <w:sz w:val="18"/>
                <w:szCs w:val="18"/>
              </w:rPr>
            </w:pPr>
            <w:r w:rsidRPr="00637661">
              <w:rPr>
                <w:sz w:val="18"/>
                <w:szCs w:val="18"/>
              </w:rPr>
              <w:t>50</w:t>
            </w:r>
          </w:p>
        </w:tc>
        <w:tc>
          <w:tcPr>
            <w:tcW w:w="1843" w:type="dxa"/>
          </w:tcPr>
          <w:p w14:paraId="5D3C8F31" w14:textId="77777777" w:rsidR="009D149F" w:rsidRPr="009D149F" w:rsidRDefault="009D149F" w:rsidP="009D149F">
            <w:pPr>
              <w:ind w:firstLine="0"/>
              <w:jc w:val="center"/>
              <w:rPr>
                <w:sz w:val="18"/>
                <w:szCs w:val="18"/>
              </w:rPr>
            </w:pPr>
            <w:r w:rsidRPr="00B6540B">
              <w:rPr>
                <w:sz w:val="18"/>
                <w:szCs w:val="18"/>
              </w:rPr>
              <w:t>550</w:t>
            </w:r>
          </w:p>
        </w:tc>
      </w:tr>
      <w:tr w:rsidR="009D149F" w:rsidRPr="00371779" w14:paraId="3E7799D4" w14:textId="77777777" w:rsidTr="00954BE4">
        <w:tc>
          <w:tcPr>
            <w:tcW w:w="1913" w:type="dxa"/>
          </w:tcPr>
          <w:p w14:paraId="0CF46CD7" w14:textId="77777777" w:rsidR="009D149F" w:rsidRPr="00371779" w:rsidRDefault="009D149F" w:rsidP="009D149F">
            <w:pPr>
              <w:ind w:firstLine="0"/>
              <w:jc w:val="left"/>
              <w:rPr>
                <w:sz w:val="18"/>
                <w:szCs w:val="18"/>
              </w:rPr>
            </w:pPr>
            <w:r>
              <w:rPr>
                <w:sz w:val="18"/>
                <w:szCs w:val="18"/>
              </w:rPr>
              <w:t>Nitik</w:t>
            </w:r>
          </w:p>
        </w:tc>
        <w:tc>
          <w:tcPr>
            <w:tcW w:w="1134" w:type="dxa"/>
          </w:tcPr>
          <w:p w14:paraId="18001B4C" w14:textId="77777777" w:rsidR="009D149F" w:rsidRPr="00A6161F" w:rsidRDefault="009D149F" w:rsidP="009D149F">
            <w:pPr>
              <w:ind w:firstLine="0"/>
              <w:jc w:val="center"/>
              <w:rPr>
                <w:sz w:val="18"/>
                <w:szCs w:val="18"/>
              </w:rPr>
            </w:pPr>
            <w:r w:rsidRPr="00C242E1">
              <w:rPr>
                <w:sz w:val="18"/>
                <w:szCs w:val="18"/>
              </w:rPr>
              <w:t>400</w:t>
            </w:r>
          </w:p>
        </w:tc>
        <w:tc>
          <w:tcPr>
            <w:tcW w:w="1134" w:type="dxa"/>
          </w:tcPr>
          <w:p w14:paraId="5723E602" w14:textId="77777777" w:rsidR="009D149F" w:rsidRPr="00A6161F" w:rsidRDefault="009D149F" w:rsidP="009D149F">
            <w:pPr>
              <w:ind w:firstLine="0"/>
              <w:jc w:val="center"/>
              <w:rPr>
                <w:sz w:val="18"/>
                <w:szCs w:val="18"/>
              </w:rPr>
            </w:pPr>
            <w:r w:rsidRPr="00F34EB8">
              <w:rPr>
                <w:sz w:val="18"/>
                <w:szCs w:val="18"/>
              </w:rPr>
              <w:t>100</w:t>
            </w:r>
          </w:p>
        </w:tc>
        <w:tc>
          <w:tcPr>
            <w:tcW w:w="992" w:type="dxa"/>
          </w:tcPr>
          <w:p w14:paraId="173BCBCC" w14:textId="77777777" w:rsidR="009D149F" w:rsidRPr="00A6161F" w:rsidRDefault="009D149F" w:rsidP="009D149F">
            <w:pPr>
              <w:ind w:firstLine="0"/>
              <w:jc w:val="center"/>
              <w:rPr>
                <w:sz w:val="18"/>
                <w:szCs w:val="18"/>
              </w:rPr>
            </w:pPr>
            <w:r w:rsidRPr="00637661">
              <w:rPr>
                <w:sz w:val="18"/>
                <w:szCs w:val="18"/>
              </w:rPr>
              <w:t>50</w:t>
            </w:r>
          </w:p>
        </w:tc>
        <w:tc>
          <w:tcPr>
            <w:tcW w:w="1843" w:type="dxa"/>
          </w:tcPr>
          <w:p w14:paraId="6C060841" w14:textId="77777777" w:rsidR="009D149F" w:rsidRPr="009D149F" w:rsidRDefault="009D149F" w:rsidP="009D149F">
            <w:pPr>
              <w:ind w:firstLine="0"/>
              <w:jc w:val="center"/>
              <w:rPr>
                <w:sz w:val="18"/>
                <w:szCs w:val="18"/>
              </w:rPr>
            </w:pPr>
            <w:r w:rsidRPr="00B6540B">
              <w:rPr>
                <w:sz w:val="18"/>
                <w:szCs w:val="18"/>
              </w:rPr>
              <w:t>550</w:t>
            </w:r>
          </w:p>
        </w:tc>
      </w:tr>
      <w:tr w:rsidR="009D149F" w:rsidRPr="00371779" w14:paraId="093F33DA" w14:textId="77777777" w:rsidTr="00954BE4">
        <w:tc>
          <w:tcPr>
            <w:tcW w:w="1913" w:type="dxa"/>
          </w:tcPr>
          <w:p w14:paraId="0D55295E" w14:textId="77777777" w:rsidR="009D149F" w:rsidRPr="00371779" w:rsidRDefault="009D149F" w:rsidP="009D149F">
            <w:pPr>
              <w:ind w:firstLine="0"/>
              <w:jc w:val="left"/>
              <w:rPr>
                <w:sz w:val="18"/>
                <w:szCs w:val="18"/>
              </w:rPr>
            </w:pPr>
            <w:r>
              <w:rPr>
                <w:sz w:val="18"/>
                <w:szCs w:val="18"/>
              </w:rPr>
              <w:t>Kawung</w:t>
            </w:r>
          </w:p>
        </w:tc>
        <w:tc>
          <w:tcPr>
            <w:tcW w:w="1134" w:type="dxa"/>
          </w:tcPr>
          <w:p w14:paraId="1720BC57" w14:textId="77777777" w:rsidR="009D149F" w:rsidRPr="00A6161F" w:rsidRDefault="009D149F" w:rsidP="009D149F">
            <w:pPr>
              <w:ind w:firstLine="0"/>
              <w:jc w:val="center"/>
              <w:rPr>
                <w:sz w:val="18"/>
                <w:szCs w:val="18"/>
              </w:rPr>
            </w:pPr>
            <w:r w:rsidRPr="00C242E1">
              <w:rPr>
                <w:sz w:val="18"/>
                <w:szCs w:val="18"/>
              </w:rPr>
              <w:t>400</w:t>
            </w:r>
          </w:p>
        </w:tc>
        <w:tc>
          <w:tcPr>
            <w:tcW w:w="1134" w:type="dxa"/>
          </w:tcPr>
          <w:p w14:paraId="5DE60A21" w14:textId="77777777" w:rsidR="009D149F" w:rsidRPr="00A6161F" w:rsidRDefault="009D149F" w:rsidP="009D149F">
            <w:pPr>
              <w:ind w:firstLine="0"/>
              <w:jc w:val="center"/>
              <w:rPr>
                <w:sz w:val="18"/>
                <w:szCs w:val="18"/>
              </w:rPr>
            </w:pPr>
            <w:r w:rsidRPr="00F34EB8">
              <w:rPr>
                <w:sz w:val="18"/>
                <w:szCs w:val="18"/>
              </w:rPr>
              <w:t>100</w:t>
            </w:r>
          </w:p>
        </w:tc>
        <w:tc>
          <w:tcPr>
            <w:tcW w:w="992" w:type="dxa"/>
          </w:tcPr>
          <w:p w14:paraId="5D1F7A7D" w14:textId="77777777" w:rsidR="009D149F" w:rsidRPr="00A6161F" w:rsidRDefault="009D149F" w:rsidP="009D149F">
            <w:pPr>
              <w:ind w:firstLine="0"/>
              <w:jc w:val="center"/>
              <w:rPr>
                <w:sz w:val="18"/>
                <w:szCs w:val="18"/>
              </w:rPr>
            </w:pPr>
            <w:r w:rsidRPr="00637661">
              <w:rPr>
                <w:sz w:val="18"/>
                <w:szCs w:val="18"/>
              </w:rPr>
              <w:t>50</w:t>
            </w:r>
          </w:p>
        </w:tc>
        <w:tc>
          <w:tcPr>
            <w:tcW w:w="1843" w:type="dxa"/>
          </w:tcPr>
          <w:p w14:paraId="1BAAF9D5" w14:textId="77777777" w:rsidR="009D149F" w:rsidRPr="009D149F" w:rsidRDefault="009D149F" w:rsidP="009D149F">
            <w:pPr>
              <w:ind w:firstLine="0"/>
              <w:jc w:val="center"/>
              <w:rPr>
                <w:sz w:val="18"/>
                <w:szCs w:val="18"/>
              </w:rPr>
            </w:pPr>
            <w:r w:rsidRPr="00B6540B">
              <w:rPr>
                <w:sz w:val="18"/>
                <w:szCs w:val="18"/>
              </w:rPr>
              <w:t>550</w:t>
            </w:r>
          </w:p>
        </w:tc>
      </w:tr>
      <w:tr w:rsidR="009D149F" w:rsidRPr="00371779" w14:paraId="73872A53" w14:textId="77777777" w:rsidTr="00954BE4">
        <w:tc>
          <w:tcPr>
            <w:tcW w:w="1913" w:type="dxa"/>
          </w:tcPr>
          <w:p w14:paraId="58B4F302" w14:textId="77777777" w:rsidR="009D149F" w:rsidRPr="00371779" w:rsidRDefault="009D149F" w:rsidP="009D149F">
            <w:pPr>
              <w:ind w:firstLine="0"/>
              <w:jc w:val="left"/>
              <w:rPr>
                <w:sz w:val="18"/>
                <w:szCs w:val="18"/>
              </w:rPr>
            </w:pPr>
            <w:r>
              <w:rPr>
                <w:sz w:val="18"/>
                <w:szCs w:val="18"/>
              </w:rPr>
              <w:t>Megamendung</w:t>
            </w:r>
          </w:p>
        </w:tc>
        <w:tc>
          <w:tcPr>
            <w:tcW w:w="1134" w:type="dxa"/>
          </w:tcPr>
          <w:p w14:paraId="30DB7223" w14:textId="77777777" w:rsidR="009D149F" w:rsidRPr="00A6161F" w:rsidRDefault="009D149F" w:rsidP="009D149F">
            <w:pPr>
              <w:ind w:firstLine="0"/>
              <w:jc w:val="center"/>
              <w:rPr>
                <w:sz w:val="18"/>
                <w:szCs w:val="18"/>
              </w:rPr>
            </w:pPr>
            <w:r w:rsidRPr="00C242E1">
              <w:rPr>
                <w:sz w:val="18"/>
                <w:szCs w:val="18"/>
              </w:rPr>
              <w:t>400</w:t>
            </w:r>
          </w:p>
        </w:tc>
        <w:tc>
          <w:tcPr>
            <w:tcW w:w="1134" w:type="dxa"/>
          </w:tcPr>
          <w:p w14:paraId="6DB67D75" w14:textId="77777777" w:rsidR="009D149F" w:rsidRPr="00A6161F" w:rsidRDefault="009D149F" w:rsidP="009D149F">
            <w:pPr>
              <w:ind w:firstLine="0"/>
              <w:jc w:val="center"/>
              <w:rPr>
                <w:sz w:val="18"/>
                <w:szCs w:val="18"/>
              </w:rPr>
            </w:pPr>
            <w:r w:rsidRPr="00F34EB8">
              <w:rPr>
                <w:sz w:val="18"/>
                <w:szCs w:val="18"/>
              </w:rPr>
              <w:t>100</w:t>
            </w:r>
          </w:p>
        </w:tc>
        <w:tc>
          <w:tcPr>
            <w:tcW w:w="992" w:type="dxa"/>
          </w:tcPr>
          <w:p w14:paraId="0CF7DC0E" w14:textId="77777777" w:rsidR="009D149F" w:rsidRPr="00A6161F" w:rsidRDefault="009D149F" w:rsidP="009D149F">
            <w:pPr>
              <w:ind w:firstLine="0"/>
              <w:jc w:val="center"/>
              <w:rPr>
                <w:sz w:val="18"/>
                <w:szCs w:val="18"/>
              </w:rPr>
            </w:pPr>
            <w:r w:rsidRPr="00637661">
              <w:rPr>
                <w:sz w:val="18"/>
                <w:szCs w:val="18"/>
              </w:rPr>
              <w:t>50</w:t>
            </w:r>
          </w:p>
        </w:tc>
        <w:tc>
          <w:tcPr>
            <w:tcW w:w="1843" w:type="dxa"/>
          </w:tcPr>
          <w:p w14:paraId="1BC1C3F4" w14:textId="77777777" w:rsidR="009D149F" w:rsidRPr="009D149F" w:rsidRDefault="009D149F" w:rsidP="009D149F">
            <w:pPr>
              <w:ind w:firstLine="0"/>
              <w:jc w:val="center"/>
              <w:rPr>
                <w:sz w:val="18"/>
                <w:szCs w:val="18"/>
              </w:rPr>
            </w:pPr>
            <w:r w:rsidRPr="00B6540B">
              <w:rPr>
                <w:sz w:val="18"/>
                <w:szCs w:val="18"/>
              </w:rPr>
              <w:t>550</w:t>
            </w:r>
          </w:p>
        </w:tc>
      </w:tr>
      <w:tr w:rsidR="009D149F" w:rsidRPr="00371779" w14:paraId="58B844E6" w14:textId="77777777" w:rsidTr="00954BE4">
        <w:tc>
          <w:tcPr>
            <w:tcW w:w="1913" w:type="dxa"/>
            <w:tcBorders>
              <w:bottom w:val="single" w:sz="4" w:space="0" w:color="auto"/>
            </w:tcBorders>
          </w:tcPr>
          <w:p w14:paraId="236FA552" w14:textId="77777777" w:rsidR="009D149F" w:rsidRPr="00371779" w:rsidRDefault="009D149F" w:rsidP="009D149F">
            <w:pPr>
              <w:ind w:firstLine="0"/>
              <w:jc w:val="left"/>
              <w:rPr>
                <w:sz w:val="18"/>
                <w:szCs w:val="18"/>
              </w:rPr>
            </w:pPr>
            <w:r>
              <w:rPr>
                <w:sz w:val="18"/>
                <w:szCs w:val="18"/>
              </w:rPr>
              <w:t>Tambal</w:t>
            </w:r>
          </w:p>
        </w:tc>
        <w:tc>
          <w:tcPr>
            <w:tcW w:w="1134" w:type="dxa"/>
            <w:tcBorders>
              <w:bottom w:val="single" w:sz="4" w:space="0" w:color="auto"/>
            </w:tcBorders>
          </w:tcPr>
          <w:p w14:paraId="0D25F550" w14:textId="77777777" w:rsidR="009D149F" w:rsidRPr="00A6161F" w:rsidRDefault="009D149F" w:rsidP="009D149F">
            <w:pPr>
              <w:ind w:firstLine="0"/>
              <w:jc w:val="center"/>
              <w:rPr>
                <w:sz w:val="18"/>
                <w:szCs w:val="18"/>
              </w:rPr>
            </w:pPr>
            <w:r w:rsidRPr="00C242E1">
              <w:rPr>
                <w:sz w:val="18"/>
                <w:szCs w:val="18"/>
              </w:rPr>
              <w:t>400</w:t>
            </w:r>
          </w:p>
        </w:tc>
        <w:tc>
          <w:tcPr>
            <w:tcW w:w="1134" w:type="dxa"/>
            <w:tcBorders>
              <w:bottom w:val="single" w:sz="4" w:space="0" w:color="auto"/>
            </w:tcBorders>
          </w:tcPr>
          <w:p w14:paraId="0440AC39" w14:textId="77777777" w:rsidR="009D149F" w:rsidRPr="00A6161F" w:rsidRDefault="009D149F" w:rsidP="009D149F">
            <w:pPr>
              <w:ind w:firstLine="0"/>
              <w:jc w:val="center"/>
              <w:rPr>
                <w:sz w:val="18"/>
                <w:szCs w:val="18"/>
              </w:rPr>
            </w:pPr>
            <w:r w:rsidRPr="00F34EB8">
              <w:rPr>
                <w:sz w:val="18"/>
                <w:szCs w:val="18"/>
              </w:rPr>
              <w:t>100</w:t>
            </w:r>
          </w:p>
        </w:tc>
        <w:tc>
          <w:tcPr>
            <w:tcW w:w="992" w:type="dxa"/>
            <w:tcBorders>
              <w:bottom w:val="single" w:sz="4" w:space="0" w:color="auto"/>
            </w:tcBorders>
          </w:tcPr>
          <w:p w14:paraId="401BB5FD" w14:textId="77777777" w:rsidR="009D149F" w:rsidRPr="00A6161F" w:rsidRDefault="009D149F" w:rsidP="009D149F">
            <w:pPr>
              <w:ind w:firstLine="0"/>
              <w:jc w:val="center"/>
              <w:rPr>
                <w:sz w:val="18"/>
                <w:szCs w:val="18"/>
              </w:rPr>
            </w:pPr>
            <w:r w:rsidRPr="00637661">
              <w:rPr>
                <w:sz w:val="18"/>
                <w:szCs w:val="18"/>
              </w:rPr>
              <w:t>50</w:t>
            </w:r>
          </w:p>
        </w:tc>
        <w:tc>
          <w:tcPr>
            <w:tcW w:w="1843" w:type="dxa"/>
            <w:tcBorders>
              <w:bottom w:val="single" w:sz="4" w:space="0" w:color="auto"/>
            </w:tcBorders>
          </w:tcPr>
          <w:p w14:paraId="022175FE" w14:textId="77777777" w:rsidR="009D149F" w:rsidRPr="009D149F" w:rsidRDefault="009D149F" w:rsidP="009D149F">
            <w:pPr>
              <w:ind w:firstLine="0"/>
              <w:jc w:val="center"/>
              <w:rPr>
                <w:sz w:val="18"/>
                <w:szCs w:val="18"/>
              </w:rPr>
            </w:pPr>
            <w:r w:rsidRPr="00B6540B">
              <w:rPr>
                <w:sz w:val="18"/>
                <w:szCs w:val="18"/>
              </w:rPr>
              <w:t>550</w:t>
            </w:r>
          </w:p>
        </w:tc>
      </w:tr>
      <w:tr w:rsidR="00922F5D" w:rsidRPr="00371779" w14:paraId="1CBFEF7B" w14:textId="77777777" w:rsidTr="00304632">
        <w:tc>
          <w:tcPr>
            <w:tcW w:w="1913" w:type="dxa"/>
            <w:tcBorders>
              <w:top w:val="single" w:sz="4" w:space="0" w:color="auto"/>
              <w:bottom w:val="single" w:sz="12" w:space="0" w:color="000000"/>
            </w:tcBorders>
          </w:tcPr>
          <w:p w14:paraId="30380B2B" w14:textId="77777777" w:rsidR="00922F5D" w:rsidRDefault="00922F5D" w:rsidP="00922F5D">
            <w:pPr>
              <w:ind w:firstLine="0"/>
              <w:jc w:val="left"/>
              <w:rPr>
                <w:sz w:val="18"/>
                <w:szCs w:val="18"/>
              </w:rPr>
            </w:pPr>
            <w:r>
              <w:rPr>
                <w:sz w:val="18"/>
                <w:szCs w:val="18"/>
              </w:rPr>
              <w:t>Total per Categories</w:t>
            </w:r>
          </w:p>
        </w:tc>
        <w:tc>
          <w:tcPr>
            <w:tcW w:w="1134" w:type="dxa"/>
            <w:tcBorders>
              <w:top w:val="single" w:sz="4" w:space="0" w:color="auto"/>
              <w:bottom w:val="single" w:sz="12" w:space="0" w:color="000000"/>
            </w:tcBorders>
            <w:vAlign w:val="center"/>
          </w:tcPr>
          <w:p w14:paraId="71113268" w14:textId="77777777" w:rsidR="00922F5D" w:rsidRPr="00A6161F" w:rsidRDefault="009D149F" w:rsidP="00304632">
            <w:pPr>
              <w:ind w:firstLine="0"/>
              <w:jc w:val="center"/>
              <w:rPr>
                <w:sz w:val="18"/>
                <w:szCs w:val="18"/>
              </w:rPr>
            </w:pPr>
            <w:r>
              <w:rPr>
                <w:sz w:val="18"/>
                <w:szCs w:val="18"/>
              </w:rPr>
              <w:t>2.400</w:t>
            </w:r>
          </w:p>
        </w:tc>
        <w:tc>
          <w:tcPr>
            <w:tcW w:w="1134" w:type="dxa"/>
            <w:tcBorders>
              <w:top w:val="single" w:sz="4" w:space="0" w:color="auto"/>
              <w:bottom w:val="single" w:sz="12" w:space="0" w:color="000000"/>
            </w:tcBorders>
            <w:vAlign w:val="center"/>
          </w:tcPr>
          <w:p w14:paraId="3BC7AC0E" w14:textId="77777777" w:rsidR="00922F5D" w:rsidRPr="00A6161F" w:rsidRDefault="009D149F" w:rsidP="00304632">
            <w:pPr>
              <w:ind w:firstLine="0"/>
              <w:jc w:val="center"/>
              <w:rPr>
                <w:sz w:val="18"/>
                <w:szCs w:val="18"/>
              </w:rPr>
            </w:pPr>
            <w:r>
              <w:rPr>
                <w:sz w:val="18"/>
                <w:szCs w:val="18"/>
              </w:rPr>
              <w:t>600</w:t>
            </w:r>
          </w:p>
        </w:tc>
        <w:tc>
          <w:tcPr>
            <w:tcW w:w="992" w:type="dxa"/>
            <w:tcBorders>
              <w:top w:val="single" w:sz="4" w:space="0" w:color="auto"/>
              <w:bottom w:val="single" w:sz="12" w:space="0" w:color="000000"/>
            </w:tcBorders>
            <w:vAlign w:val="center"/>
          </w:tcPr>
          <w:p w14:paraId="76205AB1" w14:textId="77777777" w:rsidR="00922F5D" w:rsidRPr="00A6161F" w:rsidRDefault="009D149F" w:rsidP="00304632">
            <w:pPr>
              <w:ind w:firstLine="0"/>
              <w:jc w:val="center"/>
              <w:rPr>
                <w:sz w:val="18"/>
                <w:szCs w:val="18"/>
              </w:rPr>
            </w:pPr>
            <w:r>
              <w:rPr>
                <w:sz w:val="18"/>
                <w:szCs w:val="18"/>
              </w:rPr>
              <w:t>300</w:t>
            </w:r>
          </w:p>
        </w:tc>
        <w:tc>
          <w:tcPr>
            <w:tcW w:w="1843" w:type="dxa"/>
            <w:tcBorders>
              <w:top w:val="single" w:sz="4" w:space="0" w:color="auto"/>
              <w:bottom w:val="single" w:sz="12" w:space="0" w:color="000000"/>
            </w:tcBorders>
            <w:vAlign w:val="center"/>
          </w:tcPr>
          <w:p w14:paraId="52442EB0" w14:textId="77777777" w:rsidR="00922F5D" w:rsidRPr="00371779" w:rsidRDefault="009D149F" w:rsidP="00304632">
            <w:pPr>
              <w:ind w:firstLine="0"/>
              <w:jc w:val="center"/>
              <w:rPr>
                <w:sz w:val="18"/>
                <w:szCs w:val="18"/>
              </w:rPr>
            </w:pPr>
            <w:r>
              <w:rPr>
                <w:sz w:val="18"/>
                <w:szCs w:val="18"/>
              </w:rPr>
              <w:t>3.300</w:t>
            </w:r>
          </w:p>
        </w:tc>
      </w:tr>
    </w:tbl>
    <w:p w14:paraId="0A52F77C" w14:textId="77777777" w:rsidR="00304632" w:rsidRDefault="00304632" w:rsidP="00922F5D">
      <w:pPr>
        <w:ind w:firstLine="0"/>
        <w:rPr>
          <w:sz w:val="18"/>
          <w:szCs w:val="18"/>
          <w:lang w:val="sv-SE"/>
        </w:rPr>
      </w:pPr>
    </w:p>
    <w:p w14:paraId="2BED138F" w14:textId="77777777" w:rsidR="00922F5D" w:rsidRPr="00772151" w:rsidRDefault="00304632" w:rsidP="00922F5D">
      <w:pPr>
        <w:ind w:firstLine="0"/>
        <w:rPr>
          <w:lang w:val="sv-SE"/>
        </w:rPr>
      </w:pPr>
      <w:r w:rsidRPr="00772151">
        <w:rPr>
          <w:lang w:val="sv-SE"/>
        </w:rPr>
        <w:t xml:space="preserve">Data yang tercantum dalam Tabel 1 kemudian menjalani pre-processing. Pre-processing dimulai dengan penggunaan 'ImageDataGenerator' untuk melakukan augmentasi citra dengan menggunakan berbagai metode seperti rentang </w:t>
      </w:r>
      <w:r w:rsidR="009D149F" w:rsidRPr="00772151">
        <w:rPr>
          <w:lang w:val="sv-SE"/>
        </w:rPr>
        <w:t>brigthness,</w:t>
      </w:r>
      <w:r w:rsidRPr="00772151">
        <w:rPr>
          <w:lang w:val="sv-SE"/>
        </w:rPr>
        <w:t xml:space="preserve"> rentang </w:t>
      </w:r>
      <w:r w:rsidR="009D149F" w:rsidRPr="00772151">
        <w:rPr>
          <w:lang w:val="sv-SE"/>
        </w:rPr>
        <w:t>width</w:t>
      </w:r>
      <w:r w:rsidRPr="00772151">
        <w:rPr>
          <w:lang w:val="sv-SE"/>
        </w:rPr>
        <w:t xml:space="preserve">, rentang </w:t>
      </w:r>
      <w:r w:rsidR="009D149F" w:rsidRPr="00772151">
        <w:rPr>
          <w:lang w:val="sv-SE"/>
        </w:rPr>
        <w:t>shear,</w:t>
      </w:r>
      <w:r w:rsidRPr="00772151">
        <w:rPr>
          <w:lang w:val="sv-SE"/>
        </w:rPr>
        <w:t xml:space="preserve"> </w:t>
      </w:r>
      <w:r w:rsidR="009D149F" w:rsidRPr="00772151">
        <w:rPr>
          <w:lang w:val="sv-SE"/>
        </w:rPr>
        <w:t>rentang rotation</w:t>
      </w:r>
      <w:r w:rsidRPr="00772151">
        <w:rPr>
          <w:lang w:val="sv-SE"/>
        </w:rPr>
        <w:t xml:space="preserve">, dan pergeseran </w:t>
      </w:r>
      <w:r w:rsidR="009D149F" w:rsidRPr="00772151">
        <w:rPr>
          <w:lang w:val="sv-SE"/>
        </w:rPr>
        <w:t>horizontal</w:t>
      </w:r>
      <w:r w:rsidRPr="00772151">
        <w:rPr>
          <w:lang w:val="sv-SE"/>
        </w:rPr>
        <w:t xml:space="preserve">. Selanjutnya, data gambar batik </w:t>
      </w:r>
      <w:r w:rsidR="00592EC9" w:rsidRPr="00772151">
        <w:rPr>
          <w:lang w:val="sv-SE"/>
        </w:rPr>
        <w:t>akan dimasukkan kedalam tahapan sehingga dapat menghasilkan klasifikasi yang diharapkan dari penelitian yang dirancang.</w:t>
      </w:r>
    </w:p>
    <w:p w14:paraId="411421AD" w14:textId="77777777" w:rsidR="004412B9" w:rsidRDefault="004412B9" w:rsidP="004412B9">
      <w:pPr>
        <w:pStyle w:val="heading20"/>
        <w:numPr>
          <w:ilvl w:val="1"/>
          <w:numId w:val="5"/>
        </w:numPr>
        <w:tabs>
          <w:tab w:val="clear" w:pos="510"/>
        </w:tabs>
        <w:ind w:left="426"/>
        <w:rPr>
          <w:lang w:val="sv-SE"/>
        </w:rPr>
      </w:pPr>
      <w:r w:rsidRPr="004412B9">
        <w:rPr>
          <w:lang w:val="sv-SE"/>
        </w:rPr>
        <w:lastRenderedPageBreak/>
        <w:t xml:space="preserve">Implementasi Arsitektur MobileNet V1 dan ResNet-152 V2 </w:t>
      </w:r>
    </w:p>
    <w:p w14:paraId="3C5CC3B0" w14:textId="772C1F70" w:rsidR="00304632" w:rsidRPr="001F04FC" w:rsidRDefault="00A16BF1" w:rsidP="00304632">
      <w:pPr>
        <w:pStyle w:val="p1a"/>
        <w:rPr>
          <w:sz w:val="18"/>
          <w:szCs w:val="18"/>
          <w:lang w:val="sv-SE"/>
        </w:rPr>
      </w:pPr>
      <w:r>
        <w:rPr>
          <w:noProof/>
          <w:lang w:val="sv-SE"/>
        </w:rPr>
        <w:drawing>
          <wp:anchor distT="0" distB="0" distL="114300" distR="114300" simplePos="0" relativeHeight="251631616" behindDoc="0" locked="0" layoutInCell="1" allowOverlap="1" wp14:anchorId="215E481C" wp14:editId="02EA7235">
            <wp:simplePos x="0" y="0"/>
            <wp:positionH relativeFrom="column">
              <wp:posOffset>1165860</wp:posOffset>
            </wp:positionH>
            <wp:positionV relativeFrom="paragraph">
              <wp:posOffset>782955</wp:posOffset>
            </wp:positionV>
            <wp:extent cx="1867535" cy="32924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7535" cy="3292475"/>
                    </a:xfrm>
                    <a:prstGeom prst="rect">
                      <a:avLst/>
                    </a:prstGeom>
                    <a:noFill/>
                  </pic:spPr>
                </pic:pic>
              </a:graphicData>
            </a:graphic>
            <wp14:sizeRelH relativeFrom="page">
              <wp14:pctWidth>0</wp14:pctWidth>
            </wp14:sizeRelH>
            <wp14:sizeRelV relativeFrom="page">
              <wp14:pctHeight>0</wp14:pctHeight>
            </wp14:sizeRelV>
          </wp:anchor>
        </w:drawing>
      </w:r>
      <w:r w:rsidR="00304632" w:rsidRPr="00304632">
        <w:rPr>
          <w:lang w:val="sv-SE"/>
        </w:rPr>
        <w:t>Pada penelitian ini, arsitektur yang diimplementasikan adalah MobileNet V1 dan ResNet-152 V2. Kedua arsitektur yang digunakan dalam penelitian ini memiliki dua tujuan yaitu untuk mengekstraksi fitur dari dataset dan melakukan klasifikasi motif batik. Gambar 3 menunjukkan gambaran umum arsitektur MobileNet V1 yang digunakan dalam penelitian</w:t>
      </w:r>
      <w:r w:rsidR="00304632" w:rsidRPr="001F04FC">
        <w:rPr>
          <w:sz w:val="18"/>
          <w:szCs w:val="18"/>
          <w:lang w:val="sv-SE"/>
        </w:rPr>
        <w:t xml:space="preserve"> ini.</w:t>
      </w:r>
    </w:p>
    <w:p w14:paraId="2108B4B1" w14:textId="77777777" w:rsidR="00793A21" w:rsidRPr="001F04FC" w:rsidRDefault="00793A21" w:rsidP="00793A21">
      <w:pPr>
        <w:jc w:val="center"/>
        <w:rPr>
          <w:sz w:val="18"/>
          <w:szCs w:val="18"/>
        </w:rPr>
      </w:pPr>
      <w:r w:rsidRPr="001F04FC">
        <w:rPr>
          <w:b/>
          <w:sz w:val="18"/>
          <w:szCs w:val="18"/>
        </w:rPr>
        <w:t>Fig. 3.</w:t>
      </w:r>
      <w:r w:rsidRPr="001F04FC">
        <w:rPr>
          <w:sz w:val="18"/>
          <w:szCs w:val="18"/>
        </w:rPr>
        <w:t xml:space="preserve"> Structure of MobileNet V1 architecture.</w:t>
      </w:r>
    </w:p>
    <w:p w14:paraId="7262F516" w14:textId="77777777" w:rsidR="00793A21" w:rsidRPr="00793A21" w:rsidRDefault="00793A21" w:rsidP="00793A21">
      <w:pPr>
        <w:jc w:val="center"/>
        <w:rPr>
          <w:sz w:val="18"/>
          <w:szCs w:val="18"/>
        </w:rPr>
      </w:pPr>
    </w:p>
    <w:p w14:paraId="27732210" w14:textId="03BC5BFB" w:rsidR="00304632" w:rsidRPr="00304632" w:rsidRDefault="00304632" w:rsidP="00304632">
      <w:pPr>
        <w:rPr>
          <w:lang w:val="sv-SE"/>
        </w:rPr>
      </w:pPr>
      <w:r w:rsidRPr="00304632">
        <w:rPr>
          <w:lang w:val="sv-SE"/>
        </w:rPr>
        <w:t xml:space="preserve">Dari </w:t>
      </w:r>
      <w:r w:rsidR="00793A21">
        <w:rPr>
          <w:lang w:val="sv-SE"/>
        </w:rPr>
        <w:t>figure</w:t>
      </w:r>
      <w:r w:rsidRPr="00304632">
        <w:rPr>
          <w:lang w:val="sv-SE"/>
        </w:rPr>
        <w:t xml:space="preserve"> 3, dapat dilihat bahwa model yang digunakan memiliki tujuh lapisan. Lapisan-lapisan yang digunakan antara lain:</w:t>
      </w:r>
    </w:p>
    <w:p w14:paraId="06EE8E0B" w14:textId="77777777" w:rsidR="00304632" w:rsidRDefault="00304632" w:rsidP="00304632">
      <w:pPr>
        <w:numPr>
          <w:ilvl w:val="0"/>
          <w:numId w:val="10"/>
        </w:numPr>
        <w:rPr>
          <w:lang w:val="sv-SE"/>
        </w:rPr>
      </w:pPr>
      <w:r w:rsidRPr="00304632">
        <w:rPr>
          <w:lang w:val="sv-SE"/>
        </w:rPr>
        <w:t>Satu lapisan MobileNet ditempatkan di awal untuk memanggil arsitektur MobileNet. Arsitektur MobileNet yang dipanggil sebelumnya telah dilatih menggunakan dataset ImageNet, untuk mengekstrak fitur dari gambar input</w:t>
      </w:r>
      <w:r>
        <w:rPr>
          <w:lang w:val="sv-SE"/>
        </w:rPr>
        <w:t>.</w:t>
      </w:r>
    </w:p>
    <w:p w14:paraId="08CBE164" w14:textId="77777777" w:rsidR="00304632" w:rsidRDefault="00304632" w:rsidP="00304632">
      <w:pPr>
        <w:numPr>
          <w:ilvl w:val="0"/>
          <w:numId w:val="10"/>
        </w:numPr>
        <w:rPr>
          <w:lang w:val="sv-SE"/>
        </w:rPr>
      </w:pPr>
      <w:r w:rsidRPr="00304632">
        <w:rPr>
          <w:lang w:val="sv-SE"/>
        </w:rPr>
        <w:t>Satu lapisan Global Average Pooling 2D digunakan untuk mengambil nilai rata-rata fitur yang dihasilkan dalam bentuk matriks 2D</w:t>
      </w:r>
      <w:r>
        <w:rPr>
          <w:lang w:val="sv-SE"/>
        </w:rPr>
        <w:t>.</w:t>
      </w:r>
    </w:p>
    <w:p w14:paraId="10925EF2" w14:textId="77777777" w:rsidR="00304632" w:rsidRDefault="00304632" w:rsidP="00304632">
      <w:pPr>
        <w:numPr>
          <w:ilvl w:val="0"/>
          <w:numId w:val="10"/>
        </w:numPr>
        <w:rPr>
          <w:lang w:val="sv-SE"/>
        </w:rPr>
      </w:pPr>
      <w:r w:rsidRPr="00304632">
        <w:rPr>
          <w:lang w:val="sv-SE"/>
        </w:rPr>
        <w:t>Satu lapisan Batch Normalization digunakan untuk meningkatkan stabilitas kinerja model klasifikasi dengan menormalkan nilai input, memberikan regularisasi, dan mengurangi ketergantungan pada inisialisasi bobot</w:t>
      </w:r>
      <w:r>
        <w:rPr>
          <w:lang w:val="sv-SE"/>
        </w:rPr>
        <w:t>.</w:t>
      </w:r>
    </w:p>
    <w:p w14:paraId="5A51246F" w14:textId="77777777" w:rsidR="00304632" w:rsidRDefault="00304632" w:rsidP="00304632">
      <w:pPr>
        <w:numPr>
          <w:ilvl w:val="0"/>
          <w:numId w:val="10"/>
        </w:numPr>
        <w:rPr>
          <w:lang w:val="sv-SE"/>
        </w:rPr>
      </w:pPr>
      <w:r w:rsidRPr="00304632">
        <w:rPr>
          <w:lang w:val="sv-SE"/>
        </w:rPr>
        <w:t>Tiga lapisan Dense dengan aktivasi ReLU digunakan untuk menghubungkan lapisan input dengan lapisan output</w:t>
      </w:r>
      <w:r>
        <w:rPr>
          <w:lang w:val="sv-SE"/>
        </w:rPr>
        <w:t>.</w:t>
      </w:r>
    </w:p>
    <w:p w14:paraId="75EF8AD7" w14:textId="77777777" w:rsidR="00304632" w:rsidRDefault="00304632" w:rsidP="00304632">
      <w:pPr>
        <w:numPr>
          <w:ilvl w:val="0"/>
          <w:numId w:val="10"/>
        </w:numPr>
        <w:rPr>
          <w:lang w:val="sv-SE"/>
        </w:rPr>
      </w:pPr>
      <w:r w:rsidRPr="00304632">
        <w:rPr>
          <w:lang w:val="sv-SE"/>
        </w:rPr>
        <w:t>Satu lapisan Output Dense dengan aktivasi Softmax digunakan untuk menghasilkan output bersama dengan prediksi untuk setiap kelas</w:t>
      </w:r>
      <w:r w:rsidR="00680055">
        <w:rPr>
          <w:lang w:val="sv-SE"/>
        </w:rPr>
        <w:t>.</w:t>
      </w:r>
    </w:p>
    <w:p w14:paraId="182A61B1" w14:textId="0237B54C" w:rsidR="00680055" w:rsidRDefault="00496947" w:rsidP="00680055">
      <w:pPr>
        <w:ind w:firstLine="0"/>
        <w:rPr>
          <w:lang w:val="sv-SE"/>
        </w:rPr>
      </w:pPr>
      <w:r>
        <w:rPr>
          <w:noProof/>
          <w:lang w:val="sv-SE"/>
        </w:rPr>
        <w:lastRenderedPageBreak/>
        <w:drawing>
          <wp:anchor distT="0" distB="0" distL="114300" distR="114300" simplePos="0" relativeHeight="251632640" behindDoc="0" locked="0" layoutInCell="1" allowOverlap="1" wp14:anchorId="39011391" wp14:editId="72544AB0">
            <wp:simplePos x="0" y="0"/>
            <wp:positionH relativeFrom="column">
              <wp:posOffset>861060</wp:posOffset>
            </wp:positionH>
            <wp:positionV relativeFrom="paragraph">
              <wp:posOffset>387460</wp:posOffset>
            </wp:positionV>
            <wp:extent cx="2493645" cy="33102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3645" cy="3310255"/>
                    </a:xfrm>
                    <a:prstGeom prst="rect">
                      <a:avLst/>
                    </a:prstGeom>
                    <a:noFill/>
                  </pic:spPr>
                </pic:pic>
              </a:graphicData>
            </a:graphic>
            <wp14:sizeRelH relativeFrom="page">
              <wp14:pctWidth>0</wp14:pctWidth>
            </wp14:sizeRelH>
            <wp14:sizeRelV relativeFrom="page">
              <wp14:pctHeight>0</wp14:pctHeight>
            </wp14:sizeRelV>
          </wp:anchor>
        </w:drawing>
      </w:r>
      <w:r w:rsidR="00680055" w:rsidRPr="00680055">
        <w:rPr>
          <w:lang w:val="sv-SE"/>
        </w:rPr>
        <w:t xml:space="preserve">Selanjutnya pada </w:t>
      </w:r>
      <w:r>
        <w:rPr>
          <w:lang w:val="sv-SE"/>
        </w:rPr>
        <w:t>Figure</w:t>
      </w:r>
      <w:r w:rsidR="00680055" w:rsidRPr="00680055">
        <w:rPr>
          <w:lang w:val="sv-SE"/>
        </w:rPr>
        <w:t xml:space="preserve"> 4 menunjukkan gambaran umum dari arsitektur ResNet-152 V2 yang digunakan dalam penelitian ini.</w:t>
      </w:r>
    </w:p>
    <w:p w14:paraId="2CF27DE6" w14:textId="39E09DAA" w:rsidR="00680055" w:rsidRPr="00680055" w:rsidRDefault="00496947" w:rsidP="00496947">
      <w:pPr>
        <w:ind w:firstLine="0"/>
        <w:jc w:val="center"/>
        <w:rPr>
          <w:sz w:val="18"/>
          <w:szCs w:val="18"/>
          <w:lang w:val="sv-SE"/>
        </w:rPr>
      </w:pPr>
      <w:r>
        <w:rPr>
          <w:b/>
          <w:bCs/>
          <w:sz w:val="18"/>
          <w:szCs w:val="18"/>
          <w:lang w:val="sv-SE"/>
        </w:rPr>
        <w:t>Fig. 4.</w:t>
      </w:r>
      <w:r w:rsidR="00680055">
        <w:rPr>
          <w:b/>
          <w:sz w:val="18"/>
          <w:szCs w:val="18"/>
          <w:lang w:val="sv-SE"/>
        </w:rPr>
        <w:t xml:space="preserve"> </w:t>
      </w:r>
      <w:r w:rsidR="00680055" w:rsidRPr="00680055">
        <w:rPr>
          <w:sz w:val="18"/>
          <w:szCs w:val="18"/>
          <w:lang w:val="sv-SE"/>
        </w:rPr>
        <w:t>Struktur dari Arsitektur ResNet-152 V2</w:t>
      </w:r>
    </w:p>
    <w:p w14:paraId="0630A00F" w14:textId="77777777" w:rsidR="00496947" w:rsidRDefault="00496947" w:rsidP="00680055">
      <w:pPr>
        <w:ind w:firstLine="0"/>
        <w:rPr>
          <w:lang w:val="sv-SE"/>
        </w:rPr>
      </w:pPr>
    </w:p>
    <w:p w14:paraId="6DD4ACAE" w14:textId="22284815" w:rsidR="00680055" w:rsidRPr="00680055" w:rsidRDefault="00680055" w:rsidP="00680055">
      <w:pPr>
        <w:ind w:firstLine="0"/>
        <w:rPr>
          <w:lang w:val="sv-SE"/>
        </w:rPr>
      </w:pPr>
      <w:r w:rsidRPr="00680055">
        <w:rPr>
          <w:lang w:val="sv-SE"/>
        </w:rPr>
        <w:t xml:space="preserve">Dari </w:t>
      </w:r>
      <w:r w:rsidR="00496947">
        <w:rPr>
          <w:lang w:val="sv-SE"/>
        </w:rPr>
        <w:t>Figure</w:t>
      </w:r>
      <w:r w:rsidRPr="00680055">
        <w:rPr>
          <w:lang w:val="sv-SE"/>
        </w:rPr>
        <w:t xml:space="preserve"> 4 terlihat bahwa susunan modelnya memiliki susunan lapisan yang hampir sama dengan arsitektur sebelumnya yaitu MobileNet V1. Lapisan-lapisan yang digunakan pada arsitektur ResNet-152 V2 ini diantaranya:</w:t>
      </w:r>
    </w:p>
    <w:p w14:paraId="12F17E08" w14:textId="77777777" w:rsidR="00680055" w:rsidRPr="00680055" w:rsidRDefault="00680055" w:rsidP="00680055">
      <w:pPr>
        <w:ind w:firstLine="0"/>
        <w:rPr>
          <w:lang w:val="sv-SE"/>
        </w:rPr>
      </w:pPr>
    </w:p>
    <w:p w14:paraId="557CC542" w14:textId="77777777" w:rsidR="00680055" w:rsidRDefault="00680055" w:rsidP="00680055">
      <w:pPr>
        <w:numPr>
          <w:ilvl w:val="0"/>
          <w:numId w:val="11"/>
        </w:numPr>
        <w:rPr>
          <w:lang w:val="sv-SE"/>
        </w:rPr>
      </w:pPr>
      <w:r w:rsidRPr="00680055">
        <w:rPr>
          <w:lang w:val="sv-SE"/>
        </w:rPr>
        <w:t>Satu lapisan resnet152v2 ditempatkan di awal untuk memanggil arsitektur ResNet-152 V2. Arsitektur ResNet-152 V2 yang dipanggil sebelumnya telah dilatih menggunakan dataset ImageNet, untuk mengekstrak fitur dari gambar input</w:t>
      </w:r>
      <w:r>
        <w:rPr>
          <w:lang w:val="sv-SE"/>
        </w:rPr>
        <w:t>.</w:t>
      </w:r>
    </w:p>
    <w:p w14:paraId="2EA85257" w14:textId="77777777" w:rsidR="00680055" w:rsidRDefault="00680055" w:rsidP="00680055">
      <w:pPr>
        <w:numPr>
          <w:ilvl w:val="0"/>
          <w:numId w:val="11"/>
        </w:numPr>
        <w:rPr>
          <w:lang w:val="sv-SE"/>
        </w:rPr>
      </w:pPr>
      <w:r w:rsidRPr="00680055">
        <w:rPr>
          <w:lang w:val="sv-SE"/>
        </w:rPr>
        <w:t>Satu lapisan Global Average Pooling 2D digunakan untuk mengambil nilai rata-rata fitur yang dihasilkan dalam bentuk matriks 2D</w:t>
      </w:r>
      <w:r>
        <w:rPr>
          <w:lang w:val="sv-SE"/>
        </w:rPr>
        <w:t>.</w:t>
      </w:r>
    </w:p>
    <w:p w14:paraId="0A6B9386" w14:textId="77777777" w:rsidR="00680055" w:rsidRDefault="00680055" w:rsidP="00680055">
      <w:pPr>
        <w:numPr>
          <w:ilvl w:val="0"/>
          <w:numId w:val="11"/>
        </w:numPr>
        <w:rPr>
          <w:lang w:val="sv-SE"/>
        </w:rPr>
      </w:pPr>
      <w:r w:rsidRPr="00680055">
        <w:rPr>
          <w:lang w:val="sv-SE"/>
        </w:rPr>
        <w:t xml:space="preserve">Satu lapisan Flatten digunakan untuk membuat ulang feature map dari matriks gambar yang awalnya multidimensional menjadi bentuk vektur satu dimensi. Hal ini akan mempermudah lapisan-lapisan berikutnya dalam mengolah fitur yang telah diekstrak. </w:t>
      </w:r>
    </w:p>
    <w:p w14:paraId="5C072CD5" w14:textId="77777777" w:rsidR="00680055" w:rsidRDefault="00680055" w:rsidP="00680055">
      <w:pPr>
        <w:numPr>
          <w:ilvl w:val="0"/>
          <w:numId w:val="11"/>
        </w:numPr>
        <w:rPr>
          <w:lang w:val="sv-SE"/>
        </w:rPr>
      </w:pPr>
      <w:r w:rsidRPr="00680055">
        <w:rPr>
          <w:lang w:val="sv-SE"/>
        </w:rPr>
        <w:t>Satu lapisan Dense dengan aktivasi ReLU digunakan untuk menghubungkan lapisan input dengan lapisan output</w:t>
      </w:r>
      <w:r>
        <w:rPr>
          <w:lang w:val="sv-SE"/>
        </w:rPr>
        <w:t>.</w:t>
      </w:r>
    </w:p>
    <w:p w14:paraId="1A4FC737" w14:textId="1EF0C0EA" w:rsidR="004412B9" w:rsidRDefault="00680055" w:rsidP="00680055">
      <w:pPr>
        <w:numPr>
          <w:ilvl w:val="0"/>
          <w:numId w:val="11"/>
        </w:numPr>
        <w:rPr>
          <w:lang w:val="sv-SE"/>
        </w:rPr>
      </w:pPr>
      <w:r w:rsidRPr="00680055">
        <w:rPr>
          <w:lang w:val="sv-SE"/>
        </w:rPr>
        <w:t>lapisan Output Dense dengan aktivasi Softmax digunakan untuk menghasilkan output bersama dengan prediksi untuk setiap kelas</w:t>
      </w:r>
      <w:r>
        <w:rPr>
          <w:lang w:val="sv-SE"/>
        </w:rPr>
        <w:t>.</w:t>
      </w:r>
    </w:p>
    <w:p w14:paraId="019A48AC" w14:textId="77777777" w:rsidR="00592EC9" w:rsidRDefault="00592EC9" w:rsidP="00592EC9">
      <w:pPr>
        <w:ind w:firstLine="0"/>
        <w:rPr>
          <w:lang w:val="sv-SE"/>
        </w:rPr>
      </w:pPr>
    </w:p>
    <w:p w14:paraId="16E2B119" w14:textId="77777777" w:rsidR="00592EC9" w:rsidRDefault="00592EC9" w:rsidP="00592EC9">
      <w:pPr>
        <w:pStyle w:val="heading20"/>
        <w:numPr>
          <w:ilvl w:val="1"/>
          <w:numId w:val="5"/>
        </w:numPr>
        <w:tabs>
          <w:tab w:val="clear" w:pos="510"/>
        </w:tabs>
        <w:ind w:left="426"/>
        <w:rPr>
          <w:lang w:val="sv-SE"/>
        </w:rPr>
      </w:pPr>
      <w:r>
        <w:rPr>
          <w:lang w:val="sv-SE"/>
        </w:rPr>
        <w:lastRenderedPageBreak/>
        <w:t>Model Testing</w:t>
      </w:r>
    </w:p>
    <w:p w14:paraId="11B0D1EB" w14:textId="77777777" w:rsidR="00680055" w:rsidRDefault="00680055" w:rsidP="00680055">
      <w:pPr>
        <w:ind w:firstLine="0"/>
        <w:rPr>
          <w:lang w:val="sv-SE"/>
        </w:rPr>
      </w:pPr>
      <w:r w:rsidRPr="00680055">
        <w:rPr>
          <w:lang w:val="sv-SE"/>
        </w:rPr>
        <w:t xml:space="preserve">Pada penelitian ini, model klasifikasi yang dibuat akan diuji melalui tahap training, validasi, dan testing untuk melihat performanya. Pengujian akan dilakukan dalam beberapa skenario percobaan terkait perubahan beberapa parameter. Eksperimen yang akan dilakukan adalah: </w:t>
      </w:r>
    </w:p>
    <w:p w14:paraId="4771EE70" w14:textId="4A7E394E" w:rsidR="00680055" w:rsidRPr="005E0BA0" w:rsidRDefault="00680055" w:rsidP="00592EC9">
      <w:pPr>
        <w:numPr>
          <w:ilvl w:val="0"/>
          <w:numId w:val="13"/>
        </w:numPr>
        <w:ind w:left="709"/>
        <w:rPr>
          <w:lang w:val="sv-SE"/>
        </w:rPr>
      </w:pPr>
      <w:r w:rsidRPr="00592EC9">
        <w:rPr>
          <w:lang w:val="sv-SE"/>
        </w:rPr>
        <w:t xml:space="preserve">Eksperimen pertama dilakukan dengan membandingkan nilai pada parameter </w:t>
      </w:r>
      <w:r w:rsidR="00592EC9" w:rsidRPr="00592EC9">
        <w:rPr>
          <w:lang w:val="sv-SE"/>
        </w:rPr>
        <w:t xml:space="preserve">jenis augmentasi data pada dua arsitektur. </w:t>
      </w:r>
      <w:r w:rsidR="00592EC9" w:rsidRPr="00592EC9">
        <w:rPr>
          <w:lang w:val="en-ID"/>
        </w:rPr>
        <w:t>Adapaun jenis augmentasi yang digunakan yaitu brigthness, rotation, shear dan width. Arsitektur pembandingnya adalah MobileNe</w:t>
      </w:r>
      <w:r w:rsidR="00E41B16">
        <w:rPr>
          <w:lang w:val="en-ID"/>
        </w:rPr>
        <w:t xml:space="preserve">t </w:t>
      </w:r>
      <w:r w:rsidR="00592EC9" w:rsidRPr="00592EC9">
        <w:rPr>
          <w:lang w:val="en-ID"/>
        </w:rPr>
        <w:t>V1 dan ResNet</w:t>
      </w:r>
      <w:r w:rsidR="00E41B16">
        <w:rPr>
          <w:lang w:val="en-ID"/>
        </w:rPr>
        <w:t>-</w:t>
      </w:r>
      <w:r w:rsidR="00592EC9" w:rsidRPr="00592EC9">
        <w:rPr>
          <w:lang w:val="en-ID"/>
        </w:rPr>
        <w:t>152 V2.</w:t>
      </w:r>
    </w:p>
    <w:p w14:paraId="78D51A82" w14:textId="77777777" w:rsidR="00680055" w:rsidRPr="00592EC9" w:rsidRDefault="00680055" w:rsidP="00592EC9">
      <w:pPr>
        <w:numPr>
          <w:ilvl w:val="0"/>
          <w:numId w:val="13"/>
        </w:numPr>
        <w:ind w:left="709"/>
        <w:rPr>
          <w:lang w:val="sv-SE"/>
        </w:rPr>
      </w:pPr>
      <w:r w:rsidRPr="00592EC9">
        <w:rPr>
          <w:lang w:val="sv-SE"/>
        </w:rPr>
        <w:t xml:space="preserve">Percobaan </w:t>
      </w:r>
      <w:r w:rsidR="00592EC9" w:rsidRPr="00592EC9">
        <w:rPr>
          <w:lang w:val="sv-SE"/>
        </w:rPr>
        <w:t>terakhir</w:t>
      </w:r>
      <w:r w:rsidRPr="00592EC9">
        <w:rPr>
          <w:lang w:val="sv-SE"/>
        </w:rPr>
        <w:t xml:space="preserve"> dilakukan dengan membandingkan jenis optimizer yang digunakan. Jenis optimizer yang akan diuji adalah Adam, Adamax, dan RMSprop. Semua percobaan akan dilakukan dengan menggunakan nilai epoch 100 dan nilai batch size </w:t>
      </w:r>
      <w:r w:rsidR="00592EC9">
        <w:rPr>
          <w:lang w:val="sv-SE"/>
        </w:rPr>
        <w:t xml:space="preserve">64 pada kedua arsitektur. </w:t>
      </w:r>
    </w:p>
    <w:p w14:paraId="2266F141" w14:textId="77777777" w:rsidR="00592EC9" w:rsidRPr="00592EC9" w:rsidRDefault="00592EC9" w:rsidP="00592EC9">
      <w:pPr>
        <w:pStyle w:val="ListParagraph"/>
        <w:keepNext/>
        <w:keepLines/>
        <w:numPr>
          <w:ilvl w:val="0"/>
          <w:numId w:val="14"/>
        </w:numPr>
        <w:tabs>
          <w:tab w:val="left" w:pos="454"/>
        </w:tabs>
        <w:suppressAutoHyphens/>
        <w:spacing w:before="520" w:after="280"/>
        <w:rPr>
          <w:b/>
          <w:vanish/>
          <w:sz w:val="24"/>
        </w:rPr>
      </w:pPr>
    </w:p>
    <w:p w14:paraId="6242002F" w14:textId="77777777" w:rsidR="00592EC9" w:rsidRPr="00592EC9" w:rsidRDefault="00592EC9" w:rsidP="00592EC9">
      <w:pPr>
        <w:pStyle w:val="ListParagraph"/>
        <w:keepNext/>
        <w:keepLines/>
        <w:numPr>
          <w:ilvl w:val="0"/>
          <w:numId w:val="14"/>
        </w:numPr>
        <w:tabs>
          <w:tab w:val="left" w:pos="454"/>
        </w:tabs>
        <w:suppressAutoHyphens/>
        <w:spacing w:before="520" w:after="280"/>
        <w:rPr>
          <w:b/>
          <w:vanish/>
          <w:sz w:val="24"/>
        </w:rPr>
      </w:pPr>
    </w:p>
    <w:p w14:paraId="190E0669" w14:textId="77777777" w:rsidR="00592EC9" w:rsidRPr="00592EC9" w:rsidRDefault="00592EC9" w:rsidP="00592EC9">
      <w:pPr>
        <w:pStyle w:val="ListParagraph"/>
        <w:keepNext/>
        <w:keepLines/>
        <w:numPr>
          <w:ilvl w:val="0"/>
          <w:numId w:val="14"/>
        </w:numPr>
        <w:tabs>
          <w:tab w:val="left" w:pos="454"/>
        </w:tabs>
        <w:suppressAutoHyphens/>
        <w:spacing w:before="520" w:after="280"/>
        <w:rPr>
          <w:b/>
          <w:vanish/>
          <w:sz w:val="24"/>
        </w:rPr>
      </w:pPr>
    </w:p>
    <w:p w14:paraId="4A189CDF" w14:textId="77777777" w:rsidR="00680055" w:rsidRPr="009A3755" w:rsidRDefault="00EF6D60" w:rsidP="00592EC9">
      <w:pPr>
        <w:pStyle w:val="heading10"/>
        <w:numPr>
          <w:ilvl w:val="0"/>
          <w:numId w:val="14"/>
        </w:numPr>
      </w:pPr>
      <w:r>
        <w:t>Experimental Result</w:t>
      </w:r>
    </w:p>
    <w:p w14:paraId="2D46EFBA" w14:textId="2DCF359A" w:rsidR="00680055" w:rsidRDefault="00680055" w:rsidP="00680055">
      <w:pPr>
        <w:ind w:firstLine="0"/>
        <w:rPr>
          <w:lang w:val="sv-SE"/>
        </w:rPr>
      </w:pPr>
      <w:r w:rsidRPr="00680055">
        <w:rPr>
          <w:lang w:val="sv-SE"/>
        </w:rPr>
        <w:t xml:space="preserve">Pada tahap ini berisi hasil percobaan dari pengujian sistem yang dirancang untuk mengklasifikasikan </w:t>
      </w:r>
      <w:r w:rsidR="005E0BA0">
        <w:rPr>
          <w:lang w:val="sv-SE"/>
        </w:rPr>
        <w:t xml:space="preserve">citra </w:t>
      </w:r>
      <w:r w:rsidRPr="00680055">
        <w:rPr>
          <w:lang w:val="sv-SE"/>
        </w:rPr>
        <w:t>gambar Batik menggunakan arsitektur MobileNet</w:t>
      </w:r>
      <w:r w:rsidR="005E0BA0">
        <w:rPr>
          <w:lang w:val="sv-SE"/>
        </w:rPr>
        <w:t xml:space="preserve"> dan juga ResNet</w:t>
      </w:r>
      <w:r w:rsidR="00DA4AFD">
        <w:rPr>
          <w:lang w:val="sv-SE"/>
        </w:rPr>
        <w:t>-</w:t>
      </w:r>
      <w:r w:rsidR="005E0BA0">
        <w:rPr>
          <w:lang w:val="sv-SE"/>
        </w:rPr>
        <w:t>152 V2</w:t>
      </w:r>
      <w:r w:rsidRPr="00680055">
        <w:rPr>
          <w:lang w:val="sv-SE"/>
        </w:rPr>
        <w:t xml:space="preserve">. </w:t>
      </w:r>
      <w:r w:rsidR="005E0BA0">
        <w:rPr>
          <w:lang w:val="sv-SE"/>
        </w:rPr>
        <w:t>Tahapan p</w:t>
      </w:r>
      <w:r w:rsidRPr="00680055">
        <w:rPr>
          <w:lang w:val="sv-SE"/>
        </w:rPr>
        <w:t>engujian yang dilakukan adalah dengan membandingkan hasil citra menggunakan teknik p</w:t>
      </w:r>
      <w:r w:rsidR="005E0BA0">
        <w:rPr>
          <w:lang w:val="sv-SE"/>
        </w:rPr>
        <w:t>re</w:t>
      </w:r>
      <w:r w:rsidR="00D31BD1">
        <w:rPr>
          <w:lang w:val="sv-SE"/>
        </w:rPr>
        <w:t>-</w:t>
      </w:r>
      <w:r w:rsidR="005E0BA0">
        <w:rPr>
          <w:lang w:val="sv-SE"/>
        </w:rPr>
        <w:t>processing</w:t>
      </w:r>
      <w:r w:rsidRPr="00680055">
        <w:rPr>
          <w:lang w:val="sv-SE"/>
        </w:rPr>
        <w:t xml:space="preserve"> dan pengoptimalisasi yang berbeda. </w:t>
      </w:r>
      <w:r w:rsidR="00D31BD1">
        <w:rPr>
          <w:lang w:val="sv-SE"/>
        </w:rPr>
        <w:t>Pengujian dilakukan pada jenis augmentasi</w:t>
      </w:r>
      <w:r w:rsidR="00751179">
        <w:rPr>
          <w:lang w:val="sv-SE"/>
        </w:rPr>
        <w:t xml:space="preserve"> sebagai pengujian pada pre-processing</w:t>
      </w:r>
      <w:r w:rsidR="00D31BD1">
        <w:rPr>
          <w:lang w:val="sv-SE"/>
        </w:rPr>
        <w:t>, dan optimizer</w:t>
      </w:r>
      <w:r w:rsidR="00751179">
        <w:rPr>
          <w:lang w:val="sv-SE"/>
        </w:rPr>
        <w:t xml:space="preserve"> sebagai klasifikasi pada </w:t>
      </w:r>
      <w:r w:rsidR="00D31BD1">
        <w:rPr>
          <w:lang w:val="sv-SE"/>
        </w:rPr>
        <w:t xml:space="preserve">dua arsitektur sebagai pembandingnya. </w:t>
      </w:r>
      <w:r w:rsidR="00751179" w:rsidRPr="007B2CDE">
        <w:rPr>
          <w:lang w:val="sv-SE"/>
        </w:rPr>
        <w:t>Pada pengujian ini akan menggunakan parameter berupa</w:t>
      </w:r>
      <w:r w:rsidR="0018690D">
        <w:rPr>
          <w:lang w:val="sv-SE"/>
        </w:rPr>
        <w:t xml:space="preserve"> target size 300,</w:t>
      </w:r>
      <w:r w:rsidR="00A5514F">
        <w:rPr>
          <w:lang w:val="sv-SE"/>
        </w:rPr>
        <w:t xml:space="preserve"> </w:t>
      </w:r>
      <w:r w:rsidR="00751179" w:rsidRPr="007B2CDE">
        <w:rPr>
          <w:i/>
          <w:iCs/>
          <w:lang w:val="sv-SE"/>
        </w:rPr>
        <w:t>batch size</w:t>
      </w:r>
      <w:r w:rsidR="00751179" w:rsidRPr="007B2CDE">
        <w:rPr>
          <w:lang w:val="sv-SE"/>
        </w:rPr>
        <w:t xml:space="preserve"> 64,</w:t>
      </w:r>
      <w:r w:rsidR="00751179" w:rsidRPr="007B2CDE">
        <w:rPr>
          <w:i/>
          <w:iCs/>
          <w:lang w:val="sv-SE"/>
        </w:rPr>
        <w:t xml:space="preserve"> learning rate</w:t>
      </w:r>
      <w:r w:rsidR="00751179" w:rsidRPr="007B2CDE">
        <w:rPr>
          <w:lang w:val="sv-SE"/>
        </w:rPr>
        <w:t xml:space="preserve"> 0.0001 </w:t>
      </w:r>
      <w:r w:rsidR="00751179">
        <w:rPr>
          <w:lang w:val="sv-SE"/>
        </w:rPr>
        <w:t xml:space="preserve">dan epoch 100 menggunakan early stopping. </w:t>
      </w:r>
      <w:r w:rsidR="00DA4AFD">
        <w:rPr>
          <w:lang w:val="sv-SE"/>
        </w:rPr>
        <w:t>Tabel 2 bagian a</w:t>
      </w:r>
      <w:r w:rsidRPr="00680055">
        <w:rPr>
          <w:lang w:val="sv-SE"/>
        </w:rPr>
        <w:t xml:space="preserve"> dan </w:t>
      </w:r>
      <w:r w:rsidR="00DA4AFD">
        <w:rPr>
          <w:lang w:val="sv-SE"/>
        </w:rPr>
        <w:t>b</w:t>
      </w:r>
      <w:r w:rsidRPr="00680055">
        <w:rPr>
          <w:lang w:val="sv-SE"/>
        </w:rPr>
        <w:t xml:space="preserve"> menunjukkan hasil pengujian pertama.</w:t>
      </w:r>
    </w:p>
    <w:p w14:paraId="15678ECF" w14:textId="77777777" w:rsidR="009B177C" w:rsidRDefault="009B177C" w:rsidP="00680055">
      <w:pPr>
        <w:ind w:firstLine="0"/>
        <w:rPr>
          <w:lang w:val="sv-SE"/>
        </w:rPr>
      </w:pPr>
    </w:p>
    <w:p w14:paraId="40DE65AE" w14:textId="2E4B1388" w:rsidR="00B10A0C" w:rsidRDefault="0012378F" w:rsidP="00680055">
      <w:pPr>
        <w:ind w:firstLine="0"/>
        <w:rPr>
          <w:sz w:val="18"/>
          <w:szCs w:val="16"/>
          <w:lang w:val="sv-SE"/>
        </w:rPr>
      </w:pPr>
      <w:r w:rsidRPr="0012378F">
        <w:rPr>
          <w:b/>
          <w:bCs/>
          <w:sz w:val="18"/>
          <w:szCs w:val="16"/>
          <w:lang w:val="sv-SE"/>
        </w:rPr>
        <w:t>Table 2</w:t>
      </w:r>
      <w:r>
        <w:rPr>
          <w:sz w:val="18"/>
          <w:szCs w:val="16"/>
          <w:lang w:val="sv-SE"/>
        </w:rPr>
        <w:t xml:space="preserve">. (a) Hasil pengujian </w:t>
      </w:r>
      <w:r w:rsidR="00DA4AFD">
        <w:rPr>
          <w:sz w:val="18"/>
          <w:szCs w:val="16"/>
          <w:lang w:val="sv-SE"/>
        </w:rPr>
        <w:t>teknik</w:t>
      </w:r>
      <w:r>
        <w:rPr>
          <w:sz w:val="18"/>
          <w:szCs w:val="16"/>
          <w:lang w:val="sv-SE"/>
        </w:rPr>
        <w:t xml:space="preserve"> pre-processing pada arsitektur MobileNet V1 (b) Hasil pengujian </w:t>
      </w:r>
      <w:r w:rsidR="00DA4AFD">
        <w:rPr>
          <w:sz w:val="18"/>
          <w:szCs w:val="16"/>
          <w:lang w:val="sv-SE"/>
        </w:rPr>
        <w:t>teknik</w:t>
      </w:r>
      <w:r>
        <w:rPr>
          <w:sz w:val="18"/>
          <w:szCs w:val="16"/>
          <w:lang w:val="sv-SE"/>
        </w:rPr>
        <w:t xml:space="preserve"> pre-processing pada arsitektur ResNet-152 </w:t>
      </w:r>
      <w:r w:rsidR="00DA4AFD">
        <w:rPr>
          <w:sz w:val="18"/>
          <w:szCs w:val="16"/>
          <w:lang w:val="sv-SE"/>
        </w:rPr>
        <w:t>V2</w:t>
      </w:r>
    </w:p>
    <w:p w14:paraId="2EEF8CD1" w14:textId="77777777" w:rsidR="009B177C" w:rsidRPr="00B10A0C" w:rsidRDefault="009B177C" w:rsidP="00680055">
      <w:pPr>
        <w:ind w:firstLine="0"/>
        <w:rPr>
          <w:sz w:val="18"/>
          <w:szCs w:val="16"/>
          <w:lang w:val="sv-SE"/>
        </w:rPr>
      </w:pPr>
      <w:r>
        <w:rPr>
          <w:sz w:val="18"/>
          <w:szCs w:val="16"/>
          <w:lang w:val="sv-SE"/>
        </w:rPr>
        <w:tab/>
      </w:r>
      <w:r>
        <w:rPr>
          <w:sz w:val="18"/>
          <w:szCs w:val="16"/>
          <w:lang w:val="sv-SE"/>
        </w:rPr>
        <w:tab/>
      </w:r>
      <w:r>
        <w:rPr>
          <w:sz w:val="18"/>
          <w:szCs w:val="16"/>
          <w:lang w:val="sv-SE"/>
        </w:rPr>
        <w:tab/>
      </w:r>
      <w:r>
        <w:rPr>
          <w:sz w:val="18"/>
          <w:szCs w:val="16"/>
          <w:lang w:val="sv-SE"/>
        </w:rPr>
        <w:tab/>
        <w:t xml:space="preserve">    (a)</w:t>
      </w:r>
    </w:p>
    <w:tbl>
      <w:tblPr>
        <w:tblW w:w="6890" w:type="dxa"/>
        <w:jc w:val="center"/>
        <w:tblLayout w:type="fixed"/>
        <w:tblCellMar>
          <w:left w:w="70" w:type="dxa"/>
          <w:right w:w="70" w:type="dxa"/>
        </w:tblCellMar>
        <w:tblLook w:val="0000" w:firstRow="0" w:lastRow="0" w:firstColumn="0" w:lastColumn="0" w:noHBand="0" w:noVBand="0"/>
      </w:tblPr>
      <w:tblGrid>
        <w:gridCol w:w="1112"/>
        <w:gridCol w:w="1094"/>
        <w:gridCol w:w="994"/>
        <w:gridCol w:w="1392"/>
        <w:gridCol w:w="1269"/>
        <w:gridCol w:w="1029"/>
      </w:tblGrid>
      <w:tr w:rsidR="00751179" w:rsidRPr="00371779" w14:paraId="50C8CB3C" w14:textId="77777777" w:rsidTr="00751179">
        <w:trPr>
          <w:trHeight w:val="134"/>
          <w:jc w:val="center"/>
        </w:trPr>
        <w:tc>
          <w:tcPr>
            <w:tcW w:w="1112" w:type="dxa"/>
            <w:tcBorders>
              <w:top w:val="single" w:sz="12" w:space="0" w:color="000000"/>
              <w:bottom w:val="single" w:sz="4" w:space="0" w:color="auto"/>
            </w:tcBorders>
            <w:vAlign w:val="center"/>
          </w:tcPr>
          <w:p w14:paraId="36FA0824" w14:textId="77777777" w:rsidR="00751179" w:rsidRPr="00751179" w:rsidRDefault="00751179" w:rsidP="00751179">
            <w:pPr>
              <w:ind w:firstLine="0"/>
              <w:jc w:val="center"/>
            </w:pPr>
            <w:r>
              <w:t>MobileNet V1</w:t>
            </w:r>
          </w:p>
        </w:tc>
        <w:tc>
          <w:tcPr>
            <w:tcW w:w="1094" w:type="dxa"/>
            <w:tcBorders>
              <w:top w:val="single" w:sz="12" w:space="0" w:color="000000"/>
              <w:bottom w:val="single" w:sz="4" w:space="0" w:color="auto"/>
            </w:tcBorders>
            <w:vAlign w:val="center"/>
          </w:tcPr>
          <w:p w14:paraId="31171B3B" w14:textId="77777777" w:rsidR="00751179" w:rsidRPr="00751179" w:rsidRDefault="00751179" w:rsidP="00751179">
            <w:pPr>
              <w:ind w:firstLine="0"/>
              <w:jc w:val="center"/>
            </w:pPr>
            <w:r w:rsidRPr="00751179">
              <w:t>Train Accuracy</w:t>
            </w:r>
          </w:p>
        </w:tc>
        <w:tc>
          <w:tcPr>
            <w:tcW w:w="994" w:type="dxa"/>
            <w:tcBorders>
              <w:top w:val="single" w:sz="12" w:space="0" w:color="000000"/>
              <w:bottom w:val="single" w:sz="4" w:space="0" w:color="auto"/>
            </w:tcBorders>
            <w:vAlign w:val="center"/>
          </w:tcPr>
          <w:p w14:paraId="5E7C6B37" w14:textId="77777777" w:rsidR="00751179" w:rsidRPr="00751179" w:rsidRDefault="00751179" w:rsidP="00751179">
            <w:pPr>
              <w:ind w:firstLine="0"/>
              <w:jc w:val="center"/>
            </w:pPr>
            <w:r w:rsidRPr="00751179">
              <w:t>Train Loss</w:t>
            </w:r>
          </w:p>
        </w:tc>
        <w:tc>
          <w:tcPr>
            <w:tcW w:w="1392" w:type="dxa"/>
            <w:tcBorders>
              <w:top w:val="single" w:sz="12" w:space="0" w:color="000000"/>
              <w:bottom w:val="single" w:sz="4" w:space="0" w:color="auto"/>
            </w:tcBorders>
            <w:vAlign w:val="center"/>
          </w:tcPr>
          <w:p w14:paraId="662A1371" w14:textId="77777777" w:rsidR="00751179" w:rsidRPr="00751179" w:rsidRDefault="00751179" w:rsidP="00751179">
            <w:pPr>
              <w:ind w:firstLine="0"/>
              <w:jc w:val="center"/>
            </w:pPr>
            <w:r w:rsidRPr="00751179">
              <w:t>Validation Accuracy</w:t>
            </w:r>
          </w:p>
        </w:tc>
        <w:tc>
          <w:tcPr>
            <w:tcW w:w="1269" w:type="dxa"/>
            <w:tcBorders>
              <w:top w:val="single" w:sz="12" w:space="0" w:color="000000"/>
              <w:bottom w:val="single" w:sz="4" w:space="0" w:color="auto"/>
            </w:tcBorders>
            <w:vAlign w:val="center"/>
          </w:tcPr>
          <w:p w14:paraId="7738B68E" w14:textId="77777777" w:rsidR="00751179" w:rsidRPr="00751179" w:rsidRDefault="00751179" w:rsidP="00751179">
            <w:pPr>
              <w:ind w:firstLine="0"/>
              <w:jc w:val="center"/>
            </w:pPr>
            <w:r w:rsidRPr="00751179">
              <w:t>Validation Loss</w:t>
            </w:r>
          </w:p>
        </w:tc>
        <w:tc>
          <w:tcPr>
            <w:tcW w:w="1029" w:type="dxa"/>
            <w:tcBorders>
              <w:top w:val="single" w:sz="12" w:space="0" w:color="000000"/>
              <w:bottom w:val="single" w:sz="4" w:space="0" w:color="auto"/>
            </w:tcBorders>
            <w:vAlign w:val="center"/>
          </w:tcPr>
          <w:p w14:paraId="55C063FD" w14:textId="77777777" w:rsidR="00751179" w:rsidRPr="00751179" w:rsidRDefault="00751179" w:rsidP="00751179">
            <w:pPr>
              <w:ind w:firstLine="0"/>
              <w:jc w:val="center"/>
            </w:pPr>
            <w:r w:rsidRPr="00751179">
              <w:t>Test Accuracy</w:t>
            </w:r>
          </w:p>
        </w:tc>
      </w:tr>
      <w:tr w:rsidR="00B10A0C" w:rsidRPr="00371779" w14:paraId="7BC7C447" w14:textId="77777777" w:rsidTr="00751179">
        <w:trPr>
          <w:jc w:val="center"/>
        </w:trPr>
        <w:tc>
          <w:tcPr>
            <w:tcW w:w="1112" w:type="dxa"/>
            <w:tcBorders>
              <w:top w:val="single" w:sz="4" w:space="0" w:color="auto"/>
            </w:tcBorders>
            <w:vAlign w:val="center"/>
          </w:tcPr>
          <w:p w14:paraId="42298CF8" w14:textId="77777777" w:rsidR="00B10A0C" w:rsidRPr="00751179" w:rsidRDefault="00B10A0C" w:rsidP="00B10A0C">
            <w:pPr>
              <w:ind w:firstLine="0"/>
              <w:jc w:val="center"/>
            </w:pPr>
            <w:r w:rsidRPr="00751179">
              <w:rPr>
                <w:rFonts w:eastAsia="Times New Roman"/>
                <w:szCs w:val="24"/>
                <w:lang w:eastAsia="en-ID"/>
              </w:rPr>
              <w:t>Brigthness</w:t>
            </w:r>
          </w:p>
        </w:tc>
        <w:tc>
          <w:tcPr>
            <w:tcW w:w="1094" w:type="dxa"/>
            <w:tcBorders>
              <w:top w:val="single" w:sz="4" w:space="0" w:color="auto"/>
            </w:tcBorders>
            <w:vAlign w:val="center"/>
          </w:tcPr>
          <w:p w14:paraId="4F11ED92" w14:textId="77777777" w:rsidR="00B10A0C" w:rsidRPr="00751179" w:rsidRDefault="00B10A0C" w:rsidP="00B10A0C">
            <w:pPr>
              <w:ind w:firstLine="0"/>
              <w:jc w:val="center"/>
            </w:pPr>
            <w:r w:rsidRPr="00A72C69">
              <w:rPr>
                <w:rFonts w:eastAsia="Times New Roman"/>
                <w:szCs w:val="24"/>
                <w:lang w:eastAsia="en-ID"/>
              </w:rPr>
              <w:t>95,79%</w:t>
            </w:r>
          </w:p>
        </w:tc>
        <w:tc>
          <w:tcPr>
            <w:tcW w:w="994" w:type="dxa"/>
            <w:tcBorders>
              <w:top w:val="single" w:sz="4" w:space="0" w:color="auto"/>
            </w:tcBorders>
            <w:vAlign w:val="center"/>
          </w:tcPr>
          <w:p w14:paraId="7DD3CDF5" w14:textId="77777777" w:rsidR="00B10A0C" w:rsidRPr="00751179" w:rsidRDefault="00B10A0C" w:rsidP="00B10A0C">
            <w:pPr>
              <w:ind w:firstLine="0"/>
              <w:jc w:val="center"/>
            </w:pPr>
            <w:r>
              <w:rPr>
                <w:rFonts w:eastAsia="Times New Roman"/>
                <w:szCs w:val="24"/>
                <w:lang w:eastAsia="en-ID"/>
              </w:rPr>
              <w:t>0,20</w:t>
            </w:r>
          </w:p>
        </w:tc>
        <w:tc>
          <w:tcPr>
            <w:tcW w:w="1392" w:type="dxa"/>
            <w:tcBorders>
              <w:top w:val="single" w:sz="4" w:space="0" w:color="auto"/>
            </w:tcBorders>
            <w:vAlign w:val="center"/>
          </w:tcPr>
          <w:p w14:paraId="41911AA1" w14:textId="77777777" w:rsidR="00B10A0C" w:rsidRPr="00751179" w:rsidRDefault="00B10A0C" w:rsidP="00B10A0C">
            <w:pPr>
              <w:ind w:firstLine="0"/>
              <w:jc w:val="center"/>
            </w:pPr>
            <w:r>
              <w:rPr>
                <w:rFonts w:eastAsia="Times New Roman"/>
                <w:szCs w:val="24"/>
                <w:lang w:eastAsia="en-ID"/>
              </w:rPr>
              <w:t>70%</w:t>
            </w:r>
          </w:p>
        </w:tc>
        <w:tc>
          <w:tcPr>
            <w:tcW w:w="1269" w:type="dxa"/>
            <w:tcBorders>
              <w:top w:val="single" w:sz="4" w:space="0" w:color="auto"/>
            </w:tcBorders>
            <w:vAlign w:val="center"/>
          </w:tcPr>
          <w:p w14:paraId="76B7583E" w14:textId="77777777" w:rsidR="00B10A0C" w:rsidRPr="00751179" w:rsidRDefault="00B10A0C" w:rsidP="00B10A0C">
            <w:pPr>
              <w:ind w:firstLine="0"/>
              <w:jc w:val="center"/>
            </w:pPr>
            <w:r>
              <w:rPr>
                <w:rFonts w:eastAsia="Times New Roman"/>
                <w:szCs w:val="24"/>
                <w:lang w:eastAsia="en-ID"/>
              </w:rPr>
              <w:t>1,60</w:t>
            </w:r>
          </w:p>
        </w:tc>
        <w:tc>
          <w:tcPr>
            <w:tcW w:w="1029" w:type="dxa"/>
            <w:tcBorders>
              <w:top w:val="single" w:sz="4" w:space="0" w:color="auto"/>
            </w:tcBorders>
            <w:vAlign w:val="center"/>
          </w:tcPr>
          <w:p w14:paraId="72C146D8" w14:textId="77777777" w:rsidR="00B10A0C" w:rsidRPr="00751179" w:rsidRDefault="00B10A0C" w:rsidP="00B10A0C">
            <w:pPr>
              <w:ind w:firstLine="0"/>
              <w:jc w:val="center"/>
            </w:pPr>
            <w:r>
              <w:rPr>
                <w:rFonts w:eastAsia="Times New Roman"/>
                <w:szCs w:val="24"/>
                <w:lang w:eastAsia="en-ID"/>
              </w:rPr>
              <w:t>56,67%</w:t>
            </w:r>
          </w:p>
        </w:tc>
      </w:tr>
      <w:tr w:rsidR="00B10A0C" w:rsidRPr="00371779" w14:paraId="781C672F" w14:textId="77777777" w:rsidTr="00751179">
        <w:trPr>
          <w:jc w:val="center"/>
        </w:trPr>
        <w:tc>
          <w:tcPr>
            <w:tcW w:w="1112" w:type="dxa"/>
            <w:vAlign w:val="center"/>
          </w:tcPr>
          <w:p w14:paraId="39C1C2B7" w14:textId="77777777" w:rsidR="00B10A0C" w:rsidRPr="00751179" w:rsidRDefault="00B10A0C" w:rsidP="00B10A0C">
            <w:pPr>
              <w:ind w:firstLine="0"/>
              <w:jc w:val="center"/>
            </w:pPr>
            <w:r w:rsidRPr="00751179">
              <w:rPr>
                <w:rFonts w:eastAsia="Times New Roman"/>
                <w:szCs w:val="24"/>
                <w:lang w:eastAsia="en-ID"/>
              </w:rPr>
              <w:t>Rotation</w:t>
            </w:r>
          </w:p>
        </w:tc>
        <w:tc>
          <w:tcPr>
            <w:tcW w:w="1094" w:type="dxa"/>
            <w:vAlign w:val="center"/>
          </w:tcPr>
          <w:p w14:paraId="5957C81C" w14:textId="77777777" w:rsidR="00B10A0C" w:rsidRPr="00751179" w:rsidRDefault="00B10A0C" w:rsidP="00B10A0C">
            <w:pPr>
              <w:ind w:firstLine="0"/>
              <w:jc w:val="center"/>
            </w:pPr>
            <w:r>
              <w:rPr>
                <w:rFonts w:eastAsia="Times New Roman"/>
                <w:szCs w:val="24"/>
                <w:lang w:eastAsia="en-ID"/>
              </w:rPr>
              <w:t>94%</w:t>
            </w:r>
          </w:p>
        </w:tc>
        <w:tc>
          <w:tcPr>
            <w:tcW w:w="994" w:type="dxa"/>
            <w:vAlign w:val="center"/>
          </w:tcPr>
          <w:p w14:paraId="17A4CE04" w14:textId="77777777" w:rsidR="00B10A0C" w:rsidRPr="00751179" w:rsidRDefault="00B10A0C" w:rsidP="00B10A0C">
            <w:pPr>
              <w:ind w:firstLine="0"/>
              <w:jc w:val="center"/>
            </w:pPr>
            <w:r>
              <w:rPr>
                <w:rFonts w:eastAsia="Times New Roman"/>
                <w:szCs w:val="24"/>
                <w:lang w:eastAsia="en-ID"/>
              </w:rPr>
              <w:t>0,22</w:t>
            </w:r>
          </w:p>
        </w:tc>
        <w:tc>
          <w:tcPr>
            <w:tcW w:w="1392" w:type="dxa"/>
            <w:vAlign w:val="center"/>
          </w:tcPr>
          <w:p w14:paraId="28801BE3" w14:textId="77777777" w:rsidR="00B10A0C" w:rsidRPr="00751179" w:rsidRDefault="00B10A0C" w:rsidP="00B10A0C">
            <w:pPr>
              <w:ind w:firstLine="0"/>
              <w:jc w:val="center"/>
            </w:pPr>
            <w:r>
              <w:rPr>
                <w:rFonts w:eastAsia="Times New Roman"/>
                <w:szCs w:val="24"/>
                <w:lang w:eastAsia="en-ID"/>
              </w:rPr>
              <w:t>66,83%</w:t>
            </w:r>
          </w:p>
        </w:tc>
        <w:tc>
          <w:tcPr>
            <w:tcW w:w="1269" w:type="dxa"/>
            <w:vAlign w:val="center"/>
          </w:tcPr>
          <w:p w14:paraId="55BAA24A" w14:textId="77777777" w:rsidR="00B10A0C" w:rsidRPr="00751179" w:rsidRDefault="00B10A0C" w:rsidP="00B10A0C">
            <w:pPr>
              <w:ind w:firstLine="0"/>
              <w:jc w:val="center"/>
            </w:pPr>
            <w:r>
              <w:rPr>
                <w:rFonts w:eastAsia="Times New Roman"/>
                <w:szCs w:val="24"/>
                <w:lang w:eastAsia="en-ID"/>
              </w:rPr>
              <w:t>1,63</w:t>
            </w:r>
          </w:p>
        </w:tc>
        <w:tc>
          <w:tcPr>
            <w:tcW w:w="1029" w:type="dxa"/>
            <w:vAlign w:val="center"/>
          </w:tcPr>
          <w:p w14:paraId="73F0CE04" w14:textId="77777777" w:rsidR="00B10A0C" w:rsidRPr="00751179" w:rsidRDefault="00B10A0C" w:rsidP="00B10A0C">
            <w:pPr>
              <w:ind w:firstLine="0"/>
              <w:jc w:val="center"/>
            </w:pPr>
            <w:r>
              <w:rPr>
                <w:rFonts w:eastAsia="Times New Roman"/>
                <w:szCs w:val="24"/>
                <w:lang w:eastAsia="en-ID"/>
              </w:rPr>
              <w:t>57,86%</w:t>
            </w:r>
          </w:p>
        </w:tc>
      </w:tr>
      <w:tr w:rsidR="00B10A0C" w:rsidRPr="00371779" w14:paraId="59FF7476" w14:textId="77777777" w:rsidTr="00751179">
        <w:trPr>
          <w:jc w:val="center"/>
        </w:trPr>
        <w:tc>
          <w:tcPr>
            <w:tcW w:w="1112" w:type="dxa"/>
            <w:vAlign w:val="center"/>
          </w:tcPr>
          <w:p w14:paraId="74AF8077" w14:textId="77777777" w:rsidR="00B10A0C" w:rsidRPr="00751179" w:rsidRDefault="00B10A0C" w:rsidP="00B10A0C">
            <w:pPr>
              <w:ind w:firstLine="0"/>
              <w:jc w:val="center"/>
            </w:pPr>
            <w:r w:rsidRPr="00751179">
              <w:rPr>
                <w:rFonts w:eastAsia="Times New Roman"/>
                <w:szCs w:val="24"/>
                <w:lang w:eastAsia="en-ID"/>
              </w:rPr>
              <w:t>Shear</w:t>
            </w:r>
          </w:p>
        </w:tc>
        <w:tc>
          <w:tcPr>
            <w:tcW w:w="1094" w:type="dxa"/>
            <w:vAlign w:val="center"/>
          </w:tcPr>
          <w:p w14:paraId="0BE041F4" w14:textId="77777777" w:rsidR="00B10A0C" w:rsidRPr="00751179" w:rsidRDefault="00B10A0C" w:rsidP="00B10A0C">
            <w:pPr>
              <w:ind w:firstLine="0"/>
              <w:jc w:val="center"/>
            </w:pPr>
            <w:r>
              <w:rPr>
                <w:rFonts w:eastAsia="Times New Roman"/>
                <w:szCs w:val="24"/>
                <w:lang w:eastAsia="en-ID"/>
              </w:rPr>
              <w:t>95,83%</w:t>
            </w:r>
          </w:p>
        </w:tc>
        <w:tc>
          <w:tcPr>
            <w:tcW w:w="994" w:type="dxa"/>
            <w:vAlign w:val="center"/>
          </w:tcPr>
          <w:p w14:paraId="354EF6B2" w14:textId="77777777" w:rsidR="00B10A0C" w:rsidRPr="00751179" w:rsidRDefault="00B10A0C" w:rsidP="00B10A0C">
            <w:pPr>
              <w:ind w:firstLine="0"/>
              <w:jc w:val="center"/>
            </w:pPr>
            <w:r>
              <w:rPr>
                <w:rFonts w:eastAsia="Times New Roman"/>
                <w:szCs w:val="24"/>
                <w:lang w:eastAsia="en-ID"/>
              </w:rPr>
              <w:t>0,11</w:t>
            </w:r>
          </w:p>
        </w:tc>
        <w:tc>
          <w:tcPr>
            <w:tcW w:w="1392" w:type="dxa"/>
            <w:vAlign w:val="center"/>
          </w:tcPr>
          <w:p w14:paraId="315AE853" w14:textId="77777777" w:rsidR="00B10A0C" w:rsidRPr="00751179" w:rsidRDefault="00B10A0C" w:rsidP="00B10A0C">
            <w:pPr>
              <w:ind w:firstLine="0"/>
              <w:jc w:val="center"/>
            </w:pPr>
            <w:r>
              <w:rPr>
                <w:rFonts w:eastAsia="Times New Roman"/>
                <w:szCs w:val="24"/>
                <w:lang w:eastAsia="en-ID"/>
              </w:rPr>
              <w:t>73%</w:t>
            </w:r>
          </w:p>
        </w:tc>
        <w:tc>
          <w:tcPr>
            <w:tcW w:w="1269" w:type="dxa"/>
            <w:vAlign w:val="center"/>
          </w:tcPr>
          <w:p w14:paraId="078F93F1" w14:textId="77777777" w:rsidR="00B10A0C" w:rsidRPr="00751179" w:rsidRDefault="00B10A0C" w:rsidP="00B10A0C">
            <w:pPr>
              <w:ind w:firstLine="0"/>
              <w:jc w:val="center"/>
            </w:pPr>
            <w:r>
              <w:rPr>
                <w:rFonts w:eastAsia="Times New Roman"/>
                <w:szCs w:val="24"/>
                <w:lang w:eastAsia="en-ID"/>
              </w:rPr>
              <w:t>1,06</w:t>
            </w:r>
          </w:p>
        </w:tc>
        <w:tc>
          <w:tcPr>
            <w:tcW w:w="1029" w:type="dxa"/>
            <w:vAlign w:val="center"/>
          </w:tcPr>
          <w:p w14:paraId="2A2B4B96" w14:textId="77777777" w:rsidR="00B10A0C" w:rsidRPr="00751179" w:rsidRDefault="00B10A0C" w:rsidP="00B10A0C">
            <w:pPr>
              <w:ind w:firstLine="0"/>
              <w:jc w:val="center"/>
            </w:pPr>
            <w:r w:rsidRPr="00FB7AC0">
              <w:rPr>
                <w:rFonts w:eastAsia="Times New Roman"/>
                <w:b/>
                <w:bCs/>
                <w:szCs w:val="24"/>
                <w:lang w:eastAsia="en-ID"/>
              </w:rPr>
              <w:t>65,67%</w:t>
            </w:r>
          </w:p>
        </w:tc>
      </w:tr>
      <w:tr w:rsidR="00B10A0C" w:rsidRPr="00371779" w14:paraId="14A43210" w14:textId="77777777" w:rsidTr="00751179">
        <w:trPr>
          <w:jc w:val="center"/>
        </w:trPr>
        <w:tc>
          <w:tcPr>
            <w:tcW w:w="1112" w:type="dxa"/>
            <w:tcBorders>
              <w:bottom w:val="single" w:sz="12" w:space="0" w:color="000000"/>
            </w:tcBorders>
            <w:vAlign w:val="center"/>
          </w:tcPr>
          <w:p w14:paraId="3823AAD5" w14:textId="77777777" w:rsidR="00B10A0C" w:rsidRPr="00751179" w:rsidRDefault="00B10A0C" w:rsidP="00B10A0C">
            <w:pPr>
              <w:ind w:firstLine="0"/>
              <w:jc w:val="center"/>
            </w:pPr>
            <w:r>
              <w:t>Width</w:t>
            </w:r>
          </w:p>
        </w:tc>
        <w:tc>
          <w:tcPr>
            <w:tcW w:w="1094" w:type="dxa"/>
            <w:tcBorders>
              <w:bottom w:val="single" w:sz="12" w:space="0" w:color="000000"/>
            </w:tcBorders>
            <w:vAlign w:val="center"/>
          </w:tcPr>
          <w:p w14:paraId="4B5D90A9" w14:textId="77777777" w:rsidR="00B10A0C" w:rsidRPr="00751179" w:rsidRDefault="00B10A0C" w:rsidP="00B10A0C">
            <w:pPr>
              <w:ind w:firstLine="0"/>
              <w:jc w:val="center"/>
            </w:pPr>
            <w:r>
              <w:rPr>
                <w:rFonts w:eastAsia="Times New Roman"/>
                <w:szCs w:val="24"/>
                <w:lang w:eastAsia="en-ID"/>
              </w:rPr>
              <w:t>98%</w:t>
            </w:r>
          </w:p>
        </w:tc>
        <w:tc>
          <w:tcPr>
            <w:tcW w:w="994" w:type="dxa"/>
            <w:tcBorders>
              <w:bottom w:val="single" w:sz="12" w:space="0" w:color="000000"/>
            </w:tcBorders>
            <w:vAlign w:val="center"/>
          </w:tcPr>
          <w:p w14:paraId="5F8370B8" w14:textId="77777777" w:rsidR="00B10A0C" w:rsidRPr="00751179" w:rsidRDefault="00B10A0C" w:rsidP="00B10A0C">
            <w:pPr>
              <w:ind w:firstLine="0"/>
              <w:jc w:val="center"/>
            </w:pPr>
            <w:r>
              <w:rPr>
                <w:rFonts w:eastAsia="Times New Roman"/>
                <w:szCs w:val="24"/>
                <w:lang w:eastAsia="en-ID"/>
              </w:rPr>
              <w:t>0,05</w:t>
            </w:r>
          </w:p>
        </w:tc>
        <w:tc>
          <w:tcPr>
            <w:tcW w:w="1392" w:type="dxa"/>
            <w:tcBorders>
              <w:bottom w:val="single" w:sz="12" w:space="0" w:color="000000"/>
            </w:tcBorders>
            <w:vAlign w:val="center"/>
          </w:tcPr>
          <w:p w14:paraId="50882E11" w14:textId="77777777" w:rsidR="00B10A0C" w:rsidRPr="00751179" w:rsidRDefault="00B10A0C" w:rsidP="00B10A0C">
            <w:pPr>
              <w:ind w:firstLine="0"/>
              <w:jc w:val="center"/>
            </w:pPr>
            <w:r>
              <w:rPr>
                <w:rFonts w:eastAsia="Times New Roman"/>
                <w:szCs w:val="24"/>
                <w:lang w:eastAsia="en-ID"/>
              </w:rPr>
              <w:t>64%</w:t>
            </w:r>
          </w:p>
        </w:tc>
        <w:tc>
          <w:tcPr>
            <w:tcW w:w="1269" w:type="dxa"/>
            <w:tcBorders>
              <w:bottom w:val="single" w:sz="12" w:space="0" w:color="000000"/>
            </w:tcBorders>
            <w:vAlign w:val="center"/>
          </w:tcPr>
          <w:p w14:paraId="135C193F" w14:textId="77777777" w:rsidR="00B10A0C" w:rsidRPr="00751179" w:rsidRDefault="00B10A0C" w:rsidP="00B10A0C">
            <w:pPr>
              <w:ind w:firstLine="0"/>
              <w:jc w:val="center"/>
            </w:pPr>
            <w:r>
              <w:rPr>
                <w:rFonts w:eastAsia="Times New Roman"/>
                <w:szCs w:val="24"/>
                <w:lang w:eastAsia="en-ID"/>
              </w:rPr>
              <w:t>1,68</w:t>
            </w:r>
          </w:p>
        </w:tc>
        <w:tc>
          <w:tcPr>
            <w:tcW w:w="1029" w:type="dxa"/>
            <w:tcBorders>
              <w:bottom w:val="single" w:sz="12" w:space="0" w:color="000000"/>
            </w:tcBorders>
            <w:vAlign w:val="center"/>
          </w:tcPr>
          <w:p w14:paraId="4F413BE9" w14:textId="77777777" w:rsidR="00B10A0C" w:rsidRPr="00751179" w:rsidRDefault="00B10A0C" w:rsidP="00B10A0C">
            <w:pPr>
              <w:ind w:firstLine="0"/>
              <w:jc w:val="center"/>
            </w:pPr>
            <w:r>
              <w:rPr>
                <w:rFonts w:eastAsia="Times New Roman"/>
                <w:szCs w:val="24"/>
                <w:lang w:eastAsia="en-ID"/>
              </w:rPr>
              <w:t>57,67%</w:t>
            </w:r>
          </w:p>
        </w:tc>
      </w:tr>
    </w:tbl>
    <w:p w14:paraId="06252953" w14:textId="77777777" w:rsidR="009B177C" w:rsidRPr="009B177C" w:rsidRDefault="009B177C" w:rsidP="00680055">
      <w:pPr>
        <w:ind w:firstLine="0"/>
        <w:rPr>
          <w:lang w:val="sv-SE"/>
        </w:rPr>
      </w:pPr>
      <w:r>
        <w:rPr>
          <w:lang w:val="sv-SE"/>
        </w:rPr>
        <w:tab/>
      </w:r>
      <w:r>
        <w:rPr>
          <w:lang w:val="sv-SE"/>
        </w:rPr>
        <w:tab/>
      </w:r>
      <w:r>
        <w:rPr>
          <w:lang w:val="sv-SE"/>
        </w:rPr>
        <w:tab/>
      </w:r>
      <w:r>
        <w:rPr>
          <w:lang w:val="sv-SE"/>
        </w:rPr>
        <w:tab/>
        <w:t xml:space="preserve">     </w:t>
      </w:r>
      <w:r w:rsidRPr="009B177C">
        <w:rPr>
          <w:sz w:val="18"/>
          <w:szCs w:val="18"/>
          <w:lang w:val="sv-SE"/>
        </w:rPr>
        <w:t>(b)</w:t>
      </w:r>
    </w:p>
    <w:tbl>
      <w:tblPr>
        <w:tblW w:w="6890" w:type="dxa"/>
        <w:jc w:val="center"/>
        <w:tblLayout w:type="fixed"/>
        <w:tblCellMar>
          <w:left w:w="70" w:type="dxa"/>
          <w:right w:w="70" w:type="dxa"/>
        </w:tblCellMar>
        <w:tblLook w:val="0000" w:firstRow="0" w:lastRow="0" w:firstColumn="0" w:lastColumn="0" w:noHBand="0" w:noVBand="0"/>
      </w:tblPr>
      <w:tblGrid>
        <w:gridCol w:w="1112"/>
        <w:gridCol w:w="1094"/>
        <w:gridCol w:w="994"/>
        <w:gridCol w:w="1392"/>
        <w:gridCol w:w="1269"/>
        <w:gridCol w:w="1029"/>
      </w:tblGrid>
      <w:tr w:rsidR="009B177C" w:rsidRPr="00371779" w14:paraId="0EDF9B95" w14:textId="77777777" w:rsidTr="00954BE4">
        <w:trPr>
          <w:trHeight w:val="134"/>
          <w:jc w:val="center"/>
        </w:trPr>
        <w:tc>
          <w:tcPr>
            <w:tcW w:w="1112" w:type="dxa"/>
            <w:tcBorders>
              <w:top w:val="single" w:sz="12" w:space="0" w:color="000000"/>
              <w:bottom w:val="single" w:sz="4" w:space="0" w:color="auto"/>
            </w:tcBorders>
            <w:vAlign w:val="center"/>
          </w:tcPr>
          <w:p w14:paraId="5AAEFEBC" w14:textId="6F6E3795" w:rsidR="009B177C" w:rsidRPr="00751179" w:rsidRDefault="009B177C" w:rsidP="00954BE4">
            <w:pPr>
              <w:ind w:firstLine="0"/>
              <w:jc w:val="center"/>
            </w:pPr>
            <w:r>
              <w:t>ResNet</w:t>
            </w:r>
            <w:r w:rsidR="00DA4AFD">
              <w:t>-</w:t>
            </w:r>
            <w:r>
              <w:t>152 V2</w:t>
            </w:r>
          </w:p>
        </w:tc>
        <w:tc>
          <w:tcPr>
            <w:tcW w:w="1094" w:type="dxa"/>
            <w:tcBorders>
              <w:top w:val="single" w:sz="12" w:space="0" w:color="000000"/>
              <w:bottom w:val="single" w:sz="4" w:space="0" w:color="auto"/>
            </w:tcBorders>
            <w:vAlign w:val="center"/>
          </w:tcPr>
          <w:p w14:paraId="066F6B3C" w14:textId="77777777" w:rsidR="009B177C" w:rsidRPr="00751179" w:rsidRDefault="009B177C" w:rsidP="00954BE4">
            <w:pPr>
              <w:ind w:firstLine="0"/>
              <w:jc w:val="center"/>
            </w:pPr>
            <w:r w:rsidRPr="00751179">
              <w:t>Train Accuracy</w:t>
            </w:r>
          </w:p>
        </w:tc>
        <w:tc>
          <w:tcPr>
            <w:tcW w:w="994" w:type="dxa"/>
            <w:tcBorders>
              <w:top w:val="single" w:sz="12" w:space="0" w:color="000000"/>
              <w:bottom w:val="single" w:sz="4" w:space="0" w:color="auto"/>
            </w:tcBorders>
            <w:vAlign w:val="center"/>
          </w:tcPr>
          <w:p w14:paraId="7B7196B7" w14:textId="77777777" w:rsidR="009B177C" w:rsidRPr="00751179" w:rsidRDefault="009B177C" w:rsidP="00954BE4">
            <w:pPr>
              <w:ind w:firstLine="0"/>
              <w:jc w:val="center"/>
            </w:pPr>
            <w:r w:rsidRPr="00751179">
              <w:t>Train Loss</w:t>
            </w:r>
          </w:p>
        </w:tc>
        <w:tc>
          <w:tcPr>
            <w:tcW w:w="1392" w:type="dxa"/>
            <w:tcBorders>
              <w:top w:val="single" w:sz="12" w:space="0" w:color="000000"/>
              <w:bottom w:val="single" w:sz="4" w:space="0" w:color="auto"/>
            </w:tcBorders>
            <w:vAlign w:val="center"/>
          </w:tcPr>
          <w:p w14:paraId="4FAFD3FB" w14:textId="77777777" w:rsidR="009B177C" w:rsidRPr="00751179" w:rsidRDefault="009B177C" w:rsidP="00954BE4">
            <w:pPr>
              <w:ind w:firstLine="0"/>
              <w:jc w:val="center"/>
            </w:pPr>
            <w:r w:rsidRPr="00751179">
              <w:t>Validation Accuracy</w:t>
            </w:r>
          </w:p>
        </w:tc>
        <w:tc>
          <w:tcPr>
            <w:tcW w:w="1269" w:type="dxa"/>
            <w:tcBorders>
              <w:top w:val="single" w:sz="12" w:space="0" w:color="000000"/>
              <w:bottom w:val="single" w:sz="4" w:space="0" w:color="auto"/>
            </w:tcBorders>
            <w:vAlign w:val="center"/>
          </w:tcPr>
          <w:p w14:paraId="2764146F" w14:textId="77777777" w:rsidR="009B177C" w:rsidRPr="00751179" w:rsidRDefault="009B177C" w:rsidP="00954BE4">
            <w:pPr>
              <w:ind w:firstLine="0"/>
              <w:jc w:val="center"/>
            </w:pPr>
            <w:r w:rsidRPr="00751179">
              <w:t>Validation Loss</w:t>
            </w:r>
          </w:p>
        </w:tc>
        <w:tc>
          <w:tcPr>
            <w:tcW w:w="1029" w:type="dxa"/>
            <w:tcBorders>
              <w:top w:val="single" w:sz="12" w:space="0" w:color="000000"/>
              <w:bottom w:val="single" w:sz="4" w:space="0" w:color="auto"/>
            </w:tcBorders>
            <w:vAlign w:val="center"/>
          </w:tcPr>
          <w:p w14:paraId="4570AE68" w14:textId="77777777" w:rsidR="009B177C" w:rsidRPr="00751179" w:rsidRDefault="009B177C" w:rsidP="00954BE4">
            <w:pPr>
              <w:ind w:firstLine="0"/>
              <w:jc w:val="center"/>
            </w:pPr>
            <w:r w:rsidRPr="00751179">
              <w:t>Test Accuracy</w:t>
            </w:r>
          </w:p>
        </w:tc>
      </w:tr>
      <w:tr w:rsidR="009B177C" w:rsidRPr="00371779" w14:paraId="12B050D5" w14:textId="77777777" w:rsidTr="00954BE4">
        <w:trPr>
          <w:jc w:val="center"/>
        </w:trPr>
        <w:tc>
          <w:tcPr>
            <w:tcW w:w="1112" w:type="dxa"/>
            <w:tcBorders>
              <w:top w:val="single" w:sz="4" w:space="0" w:color="auto"/>
            </w:tcBorders>
            <w:vAlign w:val="center"/>
          </w:tcPr>
          <w:p w14:paraId="336067C4" w14:textId="77777777" w:rsidR="009B177C" w:rsidRPr="00751179" w:rsidRDefault="009B177C" w:rsidP="009B177C">
            <w:pPr>
              <w:ind w:firstLine="0"/>
              <w:jc w:val="center"/>
            </w:pPr>
            <w:r w:rsidRPr="00751179">
              <w:rPr>
                <w:rFonts w:eastAsia="Times New Roman"/>
                <w:szCs w:val="24"/>
                <w:lang w:eastAsia="en-ID"/>
              </w:rPr>
              <w:t>Brigthness</w:t>
            </w:r>
          </w:p>
        </w:tc>
        <w:tc>
          <w:tcPr>
            <w:tcW w:w="1094" w:type="dxa"/>
            <w:tcBorders>
              <w:top w:val="single" w:sz="4" w:space="0" w:color="auto"/>
            </w:tcBorders>
            <w:vAlign w:val="center"/>
          </w:tcPr>
          <w:p w14:paraId="14798C5E" w14:textId="77777777" w:rsidR="009B177C" w:rsidRPr="00751179" w:rsidRDefault="009B177C" w:rsidP="009B177C">
            <w:pPr>
              <w:ind w:firstLine="0"/>
              <w:jc w:val="center"/>
            </w:pPr>
            <w:r>
              <w:rPr>
                <w:rFonts w:eastAsia="Times New Roman"/>
                <w:szCs w:val="24"/>
                <w:lang w:eastAsia="en-ID"/>
              </w:rPr>
              <w:t>99,96%</w:t>
            </w:r>
          </w:p>
        </w:tc>
        <w:tc>
          <w:tcPr>
            <w:tcW w:w="994" w:type="dxa"/>
            <w:tcBorders>
              <w:top w:val="single" w:sz="4" w:space="0" w:color="auto"/>
            </w:tcBorders>
            <w:vAlign w:val="center"/>
          </w:tcPr>
          <w:p w14:paraId="160AB48A" w14:textId="77777777" w:rsidR="009B177C" w:rsidRPr="00751179" w:rsidRDefault="009B177C" w:rsidP="009B177C">
            <w:pPr>
              <w:ind w:firstLine="0"/>
              <w:jc w:val="center"/>
            </w:pPr>
            <w:r>
              <w:rPr>
                <w:rFonts w:eastAsia="Times New Roman"/>
                <w:szCs w:val="24"/>
                <w:lang w:eastAsia="en-ID"/>
              </w:rPr>
              <w:t>0,02</w:t>
            </w:r>
          </w:p>
        </w:tc>
        <w:tc>
          <w:tcPr>
            <w:tcW w:w="1392" w:type="dxa"/>
            <w:tcBorders>
              <w:top w:val="single" w:sz="4" w:space="0" w:color="auto"/>
            </w:tcBorders>
            <w:vAlign w:val="center"/>
          </w:tcPr>
          <w:p w14:paraId="33BCC310" w14:textId="77777777" w:rsidR="009B177C" w:rsidRPr="00751179" w:rsidRDefault="009B177C" w:rsidP="009B177C">
            <w:pPr>
              <w:ind w:firstLine="0"/>
              <w:jc w:val="center"/>
            </w:pPr>
            <w:r>
              <w:rPr>
                <w:rFonts w:eastAsia="Times New Roman"/>
                <w:szCs w:val="24"/>
                <w:lang w:eastAsia="en-ID"/>
              </w:rPr>
              <w:t>87%</w:t>
            </w:r>
          </w:p>
        </w:tc>
        <w:tc>
          <w:tcPr>
            <w:tcW w:w="1269" w:type="dxa"/>
            <w:tcBorders>
              <w:top w:val="single" w:sz="4" w:space="0" w:color="auto"/>
            </w:tcBorders>
            <w:vAlign w:val="center"/>
          </w:tcPr>
          <w:p w14:paraId="6B9407BD" w14:textId="77777777" w:rsidR="009B177C" w:rsidRPr="00751179" w:rsidRDefault="009B177C" w:rsidP="009B177C">
            <w:pPr>
              <w:ind w:firstLine="0"/>
              <w:jc w:val="center"/>
            </w:pPr>
            <w:r>
              <w:rPr>
                <w:rFonts w:eastAsia="Times New Roman"/>
                <w:szCs w:val="24"/>
                <w:lang w:eastAsia="en-ID"/>
              </w:rPr>
              <w:t>0,55</w:t>
            </w:r>
          </w:p>
        </w:tc>
        <w:tc>
          <w:tcPr>
            <w:tcW w:w="1029" w:type="dxa"/>
            <w:tcBorders>
              <w:top w:val="single" w:sz="4" w:space="0" w:color="auto"/>
            </w:tcBorders>
            <w:vAlign w:val="center"/>
          </w:tcPr>
          <w:p w14:paraId="28F9D014" w14:textId="77777777" w:rsidR="009B177C" w:rsidRPr="00751179" w:rsidRDefault="009B177C" w:rsidP="009B177C">
            <w:pPr>
              <w:ind w:firstLine="0"/>
              <w:jc w:val="center"/>
            </w:pPr>
            <w:r>
              <w:rPr>
                <w:rFonts w:eastAsia="Times New Roman"/>
                <w:szCs w:val="24"/>
                <w:lang w:eastAsia="en-ID"/>
              </w:rPr>
              <w:t>80%</w:t>
            </w:r>
          </w:p>
        </w:tc>
      </w:tr>
      <w:tr w:rsidR="009B177C" w:rsidRPr="00371779" w14:paraId="33814689" w14:textId="77777777" w:rsidTr="00954BE4">
        <w:trPr>
          <w:jc w:val="center"/>
        </w:trPr>
        <w:tc>
          <w:tcPr>
            <w:tcW w:w="1112" w:type="dxa"/>
            <w:vAlign w:val="center"/>
          </w:tcPr>
          <w:p w14:paraId="1119AC63" w14:textId="77777777" w:rsidR="009B177C" w:rsidRPr="00751179" w:rsidRDefault="009B177C" w:rsidP="009B177C">
            <w:pPr>
              <w:ind w:firstLine="0"/>
              <w:jc w:val="center"/>
            </w:pPr>
            <w:r w:rsidRPr="00751179">
              <w:rPr>
                <w:rFonts w:eastAsia="Times New Roman"/>
                <w:szCs w:val="24"/>
                <w:lang w:eastAsia="en-ID"/>
              </w:rPr>
              <w:t>Rotation</w:t>
            </w:r>
          </w:p>
        </w:tc>
        <w:tc>
          <w:tcPr>
            <w:tcW w:w="1094" w:type="dxa"/>
            <w:vAlign w:val="center"/>
          </w:tcPr>
          <w:p w14:paraId="20F6FD80" w14:textId="77777777" w:rsidR="009B177C" w:rsidRPr="00751179" w:rsidRDefault="009B177C" w:rsidP="009B177C">
            <w:pPr>
              <w:ind w:firstLine="0"/>
              <w:jc w:val="center"/>
            </w:pPr>
            <w:r>
              <w:rPr>
                <w:rFonts w:eastAsia="Times New Roman"/>
                <w:szCs w:val="24"/>
                <w:lang w:eastAsia="en-ID"/>
              </w:rPr>
              <w:t>100%</w:t>
            </w:r>
          </w:p>
        </w:tc>
        <w:tc>
          <w:tcPr>
            <w:tcW w:w="994" w:type="dxa"/>
            <w:vAlign w:val="center"/>
          </w:tcPr>
          <w:p w14:paraId="3E67DF6E" w14:textId="77777777" w:rsidR="009B177C" w:rsidRPr="00751179" w:rsidRDefault="009B177C" w:rsidP="009B177C">
            <w:pPr>
              <w:ind w:firstLine="0"/>
              <w:jc w:val="center"/>
            </w:pPr>
            <w:r>
              <w:rPr>
                <w:rFonts w:eastAsia="Times New Roman"/>
                <w:szCs w:val="24"/>
                <w:lang w:eastAsia="en-ID"/>
              </w:rPr>
              <w:t>0,01</w:t>
            </w:r>
          </w:p>
        </w:tc>
        <w:tc>
          <w:tcPr>
            <w:tcW w:w="1392" w:type="dxa"/>
            <w:vAlign w:val="center"/>
          </w:tcPr>
          <w:p w14:paraId="31F36730" w14:textId="77777777" w:rsidR="009B177C" w:rsidRPr="00751179" w:rsidRDefault="009B177C" w:rsidP="009B177C">
            <w:pPr>
              <w:ind w:firstLine="0"/>
              <w:jc w:val="center"/>
            </w:pPr>
            <w:r>
              <w:rPr>
                <w:rFonts w:eastAsia="Times New Roman"/>
                <w:szCs w:val="24"/>
                <w:lang w:eastAsia="en-ID"/>
              </w:rPr>
              <w:t>87%</w:t>
            </w:r>
          </w:p>
        </w:tc>
        <w:tc>
          <w:tcPr>
            <w:tcW w:w="1269" w:type="dxa"/>
            <w:vAlign w:val="center"/>
          </w:tcPr>
          <w:p w14:paraId="61CA6950" w14:textId="77777777" w:rsidR="009B177C" w:rsidRPr="00751179" w:rsidRDefault="009B177C" w:rsidP="009B177C">
            <w:pPr>
              <w:ind w:firstLine="0"/>
              <w:jc w:val="center"/>
            </w:pPr>
            <w:r>
              <w:rPr>
                <w:rFonts w:eastAsia="Times New Roman"/>
                <w:szCs w:val="24"/>
                <w:lang w:eastAsia="en-ID"/>
              </w:rPr>
              <w:t>0,45</w:t>
            </w:r>
          </w:p>
        </w:tc>
        <w:tc>
          <w:tcPr>
            <w:tcW w:w="1029" w:type="dxa"/>
            <w:vAlign w:val="center"/>
          </w:tcPr>
          <w:p w14:paraId="2D3709D7" w14:textId="77777777" w:rsidR="009B177C" w:rsidRPr="00751179" w:rsidRDefault="009B177C" w:rsidP="009B177C">
            <w:pPr>
              <w:ind w:firstLine="0"/>
              <w:jc w:val="center"/>
            </w:pPr>
            <w:r>
              <w:rPr>
                <w:rFonts w:eastAsia="Times New Roman"/>
                <w:szCs w:val="24"/>
                <w:lang w:eastAsia="en-ID"/>
              </w:rPr>
              <w:t>79%</w:t>
            </w:r>
          </w:p>
        </w:tc>
      </w:tr>
      <w:tr w:rsidR="009B177C" w:rsidRPr="00371779" w14:paraId="5AE9C7D8" w14:textId="77777777" w:rsidTr="00954BE4">
        <w:trPr>
          <w:jc w:val="center"/>
        </w:trPr>
        <w:tc>
          <w:tcPr>
            <w:tcW w:w="1112" w:type="dxa"/>
            <w:vAlign w:val="center"/>
          </w:tcPr>
          <w:p w14:paraId="017BCFEA" w14:textId="77777777" w:rsidR="009B177C" w:rsidRPr="00751179" w:rsidRDefault="009B177C" w:rsidP="009B177C">
            <w:pPr>
              <w:ind w:firstLine="0"/>
              <w:jc w:val="center"/>
            </w:pPr>
            <w:r w:rsidRPr="00751179">
              <w:rPr>
                <w:rFonts w:eastAsia="Times New Roman"/>
                <w:szCs w:val="24"/>
                <w:lang w:eastAsia="en-ID"/>
              </w:rPr>
              <w:t>Shear</w:t>
            </w:r>
          </w:p>
        </w:tc>
        <w:tc>
          <w:tcPr>
            <w:tcW w:w="1094" w:type="dxa"/>
            <w:vAlign w:val="center"/>
          </w:tcPr>
          <w:p w14:paraId="05E3E4D5" w14:textId="77777777" w:rsidR="009B177C" w:rsidRPr="00751179" w:rsidRDefault="009B177C" w:rsidP="009B177C">
            <w:pPr>
              <w:ind w:firstLine="0"/>
              <w:jc w:val="center"/>
            </w:pPr>
            <w:r>
              <w:rPr>
                <w:rFonts w:eastAsia="Times New Roman"/>
                <w:szCs w:val="24"/>
                <w:lang w:eastAsia="en-ID"/>
              </w:rPr>
              <w:t>100%</w:t>
            </w:r>
          </w:p>
        </w:tc>
        <w:tc>
          <w:tcPr>
            <w:tcW w:w="994" w:type="dxa"/>
            <w:vAlign w:val="center"/>
          </w:tcPr>
          <w:p w14:paraId="12CE61ED" w14:textId="77777777" w:rsidR="009B177C" w:rsidRPr="00751179" w:rsidRDefault="009B177C" w:rsidP="009B177C">
            <w:pPr>
              <w:ind w:firstLine="0"/>
              <w:jc w:val="center"/>
            </w:pPr>
            <w:r>
              <w:rPr>
                <w:rFonts w:eastAsia="Times New Roman"/>
                <w:szCs w:val="24"/>
                <w:lang w:eastAsia="en-ID"/>
              </w:rPr>
              <w:t>0,01</w:t>
            </w:r>
          </w:p>
        </w:tc>
        <w:tc>
          <w:tcPr>
            <w:tcW w:w="1392" w:type="dxa"/>
            <w:vAlign w:val="center"/>
          </w:tcPr>
          <w:p w14:paraId="128F75F5" w14:textId="77777777" w:rsidR="009B177C" w:rsidRPr="00751179" w:rsidRDefault="009B177C" w:rsidP="009B177C">
            <w:pPr>
              <w:ind w:firstLine="0"/>
              <w:jc w:val="center"/>
            </w:pPr>
            <w:r>
              <w:rPr>
                <w:rFonts w:eastAsia="Times New Roman"/>
                <w:szCs w:val="24"/>
                <w:lang w:eastAsia="en-ID"/>
              </w:rPr>
              <w:t>87,83%</w:t>
            </w:r>
          </w:p>
        </w:tc>
        <w:tc>
          <w:tcPr>
            <w:tcW w:w="1269" w:type="dxa"/>
            <w:vAlign w:val="center"/>
          </w:tcPr>
          <w:p w14:paraId="24ACFCB2" w14:textId="77777777" w:rsidR="009B177C" w:rsidRPr="00751179" w:rsidRDefault="009B177C" w:rsidP="009B177C">
            <w:pPr>
              <w:ind w:firstLine="0"/>
              <w:jc w:val="center"/>
            </w:pPr>
            <w:r>
              <w:rPr>
                <w:rFonts w:eastAsia="Times New Roman"/>
                <w:szCs w:val="24"/>
                <w:lang w:eastAsia="en-ID"/>
              </w:rPr>
              <w:t>0,41</w:t>
            </w:r>
          </w:p>
        </w:tc>
        <w:tc>
          <w:tcPr>
            <w:tcW w:w="1029" w:type="dxa"/>
            <w:vAlign w:val="center"/>
          </w:tcPr>
          <w:p w14:paraId="1B6709A5" w14:textId="77777777" w:rsidR="009B177C" w:rsidRPr="00751179" w:rsidRDefault="009B177C" w:rsidP="009B177C">
            <w:pPr>
              <w:ind w:firstLine="0"/>
              <w:jc w:val="center"/>
            </w:pPr>
            <w:r w:rsidRPr="00FB7AC0">
              <w:rPr>
                <w:rFonts w:eastAsia="Times New Roman"/>
                <w:b/>
                <w:bCs/>
                <w:szCs w:val="24"/>
                <w:lang w:eastAsia="en-ID"/>
              </w:rPr>
              <w:t>88%</w:t>
            </w:r>
          </w:p>
        </w:tc>
      </w:tr>
      <w:tr w:rsidR="009B177C" w:rsidRPr="00371779" w14:paraId="0F746F16" w14:textId="77777777" w:rsidTr="00954BE4">
        <w:trPr>
          <w:jc w:val="center"/>
        </w:trPr>
        <w:tc>
          <w:tcPr>
            <w:tcW w:w="1112" w:type="dxa"/>
            <w:tcBorders>
              <w:bottom w:val="single" w:sz="12" w:space="0" w:color="000000"/>
            </w:tcBorders>
            <w:vAlign w:val="center"/>
          </w:tcPr>
          <w:p w14:paraId="55A49F8E" w14:textId="77777777" w:rsidR="009B177C" w:rsidRPr="00751179" w:rsidRDefault="009B177C" w:rsidP="009B177C">
            <w:pPr>
              <w:ind w:firstLine="0"/>
              <w:jc w:val="center"/>
            </w:pPr>
            <w:r>
              <w:t>Width</w:t>
            </w:r>
          </w:p>
        </w:tc>
        <w:tc>
          <w:tcPr>
            <w:tcW w:w="1094" w:type="dxa"/>
            <w:tcBorders>
              <w:bottom w:val="single" w:sz="12" w:space="0" w:color="000000"/>
            </w:tcBorders>
            <w:vAlign w:val="center"/>
          </w:tcPr>
          <w:p w14:paraId="2789EE9E" w14:textId="77777777" w:rsidR="009B177C" w:rsidRPr="00751179" w:rsidRDefault="009B177C" w:rsidP="009B177C">
            <w:pPr>
              <w:ind w:firstLine="0"/>
              <w:jc w:val="center"/>
            </w:pPr>
            <w:r>
              <w:rPr>
                <w:rFonts w:eastAsia="Times New Roman"/>
                <w:szCs w:val="24"/>
                <w:lang w:eastAsia="en-ID"/>
              </w:rPr>
              <w:t>100%</w:t>
            </w:r>
          </w:p>
        </w:tc>
        <w:tc>
          <w:tcPr>
            <w:tcW w:w="994" w:type="dxa"/>
            <w:tcBorders>
              <w:bottom w:val="single" w:sz="12" w:space="0" w:color="000000"/>
            </w:tcBorders>
            <w:vAlign w:val="center"/>
          </w:tcPr>
          <w:p w14:paraId="7193E9AE" w14:textId="77777777" w:rsidR="009B177C" w:rsidRPr="00751179" w:rsidRDefault="009B177C" w:rsidP="009B177C">
            <w:pPr>
              <w:ind w:firstLine="0"/>
              <w:jc w:val="center"/>
            </w:pPr>
            <w:r>
              <w:rPr>
                <w:rFonts w:eastAsia="Times New Roman"/>
                <w:szCs w:val="24"/>
                <w:lang w:eastAsia="en-ID"/>
              </w:rPr>
              <w:t>0,01</w:t>
            </w:r>
          </w:p>
        </w:tc>
        <w:tc>
          <w:tcPr>
            <w:tcW w:w="1392" w:type="dxa"/>
            <w:tcBorders>
              <w:bottom w:val="single" w:sz="12" w:space="0" w:color="000000"/>
            </w:tcBorders>
            <w:vAlign w:val="center"/>
          </w:tcPr>
          <w:p w14:paraId="5278A096" w14:textId="77777777" w:rsidR="009B177C" w:rsidRPr="00751179" w:rsidRDefault="009B177C" w:rsidP="009B177C">
            <w:pPr>
              <w:ind w:firstLine="0"/>
              <w:jc w:val="center"/>
            </w:pPr>
            <w:r>
              <w:rPr>
                <w:rFonts w:eastAsia="Times New Roman"/>
                <w:szCs w:val="24"/>
                <w:lang w:eastAsia="en-ID"/>
              </w:rPr>
              <w:t>85,33%</w:t>
            </w:r>
          </w:p>
        </w:tc>
        <w:tc>
          <w:tcPr>
            <w:tcW w:w="1269" w:type="dxa"/>
            <w:tcBorders>
              <w:bottom w:val="single" w:sz="12" w:space="0" w:color="000000"/>
            </w:tcBorders>
            <w:vAlign w:val="center"/>
          </w:tcPr>
          <w:p w14:paraId="78B57561" w14:textId="77777777" w:rsidR="009B177C" w:rsidRPr="00751179" w:rsidRDefault="009B177C" w:rsidP="009B177C">
            <w:pPr>
              <w:ind w:firstLine="0"/>
              <w:jc w:val="center"/>
            </w:pPr>
            <w:r>
              <w:rPr>
                <w:rFonts w:eastAsia="Times New Roman"/>
                <w:szCs w:val="24"/>
                <w:lang w:eastAsia="en-ID"/>
              </w:rPr>
              <w:t>0,52</w:t>
            </w:r>
          </w:p>
        </w:tc>
        <w:tc>
          <w:tcPr>
            <w:tcW w:w="1029" w:type="dxa"/>
            <w:tcBorders>
              <w:bottom w:val="single" w:sz="12" w:space="0" w:color="000000"/>
            </w:tcBorders>
            <w:vAlign w:val="center"/>
          </w:tcPr>
          <w:p w14:paraId="6464F0BD" w14:textId="77777777" w:rsidR="009B177C" w:rsidRPr="00751179" w:rsidRDefault="009B177C" w:rsidP="009B177C">
            <w:pPr>
              <w:ind w:firstLine="0"/>
              <w:jc w:val="center"/>
            </w:pPr>
            <w:r>
              <w:rPr>
                <w:rFonts w:eastAsia="Times New Roman"/>
                <w:szCs w:val="24"/>
                <w:lang w:eastAsia="en-ID"/>
              </w:rPr>
              <w:t>83%</w:t>
            </w:r>
          </w:p>
        </w:tc>
      </w:tr>
    </w:tbl>
    <w:p w14:paraId="00D64C1A" w14:textId="676936EE" w:rsidR="00B10A0C" w:rsidRDefault="00E74DE0" w:rsidP="00DA4AFD">
      <w:pPr>
        <w:ind w:firstLine="709"/>
        <w:rPr>
          <w:lang w:val="sv-SE"/>
        </w:rPr>
      </w:pPr>
      <w:r w:rsidRPr="00E74DE0">
        <w:t xml:space="preserve">Berdasarkan </w:t>
      </w:r>
      <w:r w:rsidR="00E41B16">
        <w:t>T</w:t>
      </w:r>
      <w:r w:rsidRPr="00E74DE0">
        <w:t>abel</w:t>
      </w:r>
      <w:r w:rsidR="00DA4AFD">
        <w:t xml:space="preserve"> 2</w:t>
      </w:r>
      <w:r w:rsidRPr="00E74DE0">
        <w:t>, hasil pengujian pre-processing d</w:t>
      </w:r>
      <w:r w:rsidR="0018690D">
        <w:t>ilakukan dengan membandingkan</w:t>
      </w:r>
      <w:r w:rsidRPr="00E74DE0">
        <w:t xml:space="preserve"> </w:t>
      </w:r>
      <w:r w:rsidR="0018690D">
        <w:t>augm</w:t>
      </w:r>
      <w:r w:rsidR="009E2C85">
        <w:t>en</w:t>
      </w:r>
      <w:r w:rsidR="0018690D">
        <w:t xml:space="preserve">tasi data berupa brightness, rotation, shear dan width. Pada </w:t>
      </w:r>
      <w:r w:rsidR="0018690D">
        <w:lastRenderedPageBreak/>
        <w:t xml:space="preserve">hasil pengujian </w:t>
      </w:r>
      <w:r w:rsidR="00B76A83">
        <w:t xml:space="preserve">pertama arsitektur MobileNetV1 </w:t>
      </w:r>
      <w:r w:rsidRPr="00E74DE0">
        <w:t xml:space="preserve">menunjukkan bahwa hasil pengujian terbaik diperoleh dengan </w:t>
      </w:r>
      <w:r w:rsidR="00F84D0A">
        <w:t>jenis augmentasi</w:t>
      </w:r>
      <w:r w:rsidRPr="00E74DE0">
        <w:t xml:space="preserve"> </w:t>
      </w:r>
      <w:r w:rsidR="00BD4D45">
        <w:t>shear</w:t>
      </w:r>
      <w:r w:rsidR="00FF1AD6">
        <w:t xml:space="preserve"> dimana menghasilkan</w:t>
      </w:r>
      <w:r w:rsidR="0040756A">
        <w:t xml:space="preserve"> train accuracy sebesar 95,83% dan</w:t>
      </w:r>
      <w:r w:rsidR="00FF1AD6">
        <w:t xml:space="preserve"> test accuracy sebesar 65,67%</w:t>
      </w:r>
      <w:r w:rsidR="0040756A">
        <w:t xml:space="preserve">. </w:t>
      </w:r>
      <w:r w:rsidR="00700A3A" w:rsidRPr="0040756A">
        <w:t xml:space="preserve">Pengujian kedua </w:t>
      </w:r>
      <w:r w:rsidR="00FD7FD9" w:rsidRPr="0040756A">
        <w:t xml:space="preserve">dilakukan pada arsitektur </w:t>
      </w:r>
      <w:r w:rsidR="00FD7FD9" w:rsidRPr="00A907D1">
        <w:t>ResNet</w:t>
      </w:r>
      <w:r w:rsidR="00E41B16">
        <w:t>-</w:t>
      </w:r>
      <w:r w:rsidR="00FD7FD9" w:rsidRPr="00A907D1">
        <w:t>152</w:t>
      </w:r>
      <w:r w:rsidR="00FD7FD9" w:rsidRPr="0040756A">
        <w:t xml:space="preserve"> V2</w:t>
      </w:r>
      <w:r w:rsidR="00FF1AD6" w:rsidRPr="0040756A">
        <w:t xml:space="preserve"> </w:t>
      </w:r>
      <w:r w:rsidR="0040756A" w:rsidRPr="0040756A">
        <w:t>yang menghasilkan train accuracy</w:t>
      </w:r>
      <w:r w:rsidR="0040756A">
        <w:t xml:space="preserve"> sebesar </w:t>
      </w:r>
      <w:r w:rsidR="00A01C56">
        <w:t>100% dan test accuracy sebesar 88%</w:t>
      </w:r>
      <w:r w:rsidR="00044728" w:rsidRPr="0040756A">
        <w:t>.</w:t>
      </w:r>
      <w:r w:rsidR="00F71F95">
        <w:t xml:space="preserve"> </w:t>
      </w:r>
      <w:r w:rsidR="00F71F95" w:rsidRPr="00F71F95">
        <w:rPr>
          <w:lang w:val="sv-SE"/>
        </w:rPr>
        <w:t xml:space="preserve">Setelah mengetahui hasil dari </w:t>
      </w:r>
      <w:r w:rsidR="00F71F95">
        <w:rPr>
          <w:lang w:val="sv-SE"/>
        </w:rPr>
        <w:t>performa pre-processing maka dilanjutlah pada p</w:t>
      </w:r>
      <w:r w:rsidRPr="00F71F95">
        <w:rPr>
          <w:lang w:val="sv-SE"/>
        </w:rPr>
        <w:t xml:space="preserve">engujian terakhir </w:t>
      </w:r>
      <w:r w:rsidR="00F71F95">
        <w:rPr>
          <w:lang w:val="sv-SE"/>
        </w:rPr>
        <w:t>yaitu berupa</w:t>
      </w:r>
      <w:r w:rsidRPr="00F71F95">
        <w:rPr>
          <w:lang w:val="sv-SE"/>
        </w:rPr>
        <w:t xml:space="preserve"> pengujian terhadap pengoptimal sistem. </w:t>
      </w:r>
      <w:r w:rsidRPr="00C7365C">
        <w:t xml:space="preserve">Parameter yang digunakan untuk pengujian optimizer adalah Adam, Adamax, dan RMSProp. </w:t>
      </w:r>
      <w:r w:rsidRPr="00F71F95">
        <w:rPr>
          <w:lang w:val="sv-SE"/>
        </w:rPr>
        <w:t xml:space="preserve">Pengujian ini akan menggunakan arsitektur yang sama dengan pengujian sebelumnya, dengan </w:t>
      </w:r>
      <w:r w:rsidR="00F71F95" w:rsidRPr="00F71F95">
        <w:rPr>
          <w:lang w:val="sv-SE"/>
        </w:rPr>
        <w:t>ta</w:t>
      </w:r>
      <w:r w:rsidR="00F71F95">
        <w:rPr>
          <w:lang w:val="sv-SE"/>
        </w:rPr>
        <w:t>rget size</w:t>
      </w:r>
      <w:r w:rsidRPr="00F71F95">
        <w:rPr>
          <w:lang w:val="sv-SE"/>
        </w:rPr>
        <w:t xml:space="preserve"> 300, ukuran batch </w:t>
      </w:r>
      <w:r w:rsidR="00CB2701" w:rsidRPr="00F71F95">
        <w:rPr>
          <w:lang w:val="sv-SE"/>
        </w:rPr>
        <w:t>64</w:t>
      </w:r>
      <w:r w:rsidRPr="00F71F95">
        <w:rPr>
          <w:lang w:val="sv-SE"/>
        </w:rPr>
        <w:t>, dan epoch 100</w:t>
      </w:r>
      <w:r w:rsidR="00B70485">
        <w:rPr>
          <w:lang w:val="sv-SE"/>
        </w:rPr>
        <w:t xml:space="preserve"> yang menggunakan early stopping</w:t>
      </w:r>
      <w:r w:rsidRPr="00F71F95">
        <w:rPr>
          <w:lang w:val="sv-SE"/>
        </w:rPr>
        <w:t xml:space="preserve">. </w:t>
      </w:r>
      <w:r w:rsidRPr="00E74DE0">
        <w:rPr>
          <w:lang w:val="sv-SE"/>
        </w:rPr>
        <w:t xml:space="preserve">Tabel </w:t>
      </w:r>
      <w:r w:rsidR="00DA4AFD">
        <w:rPr>
          <w:lang w:val="sv-SE"/>
        </w:rPr>
        <w:t>3</w:t>
      </w:r>
      <w:r w:rsidRPr="00E74DE0">
        <w:rPr>
          <w:lang w:val="sv-SE"/>
        </w:rPr>
        <w:t xml:space="preserve"> menunjukkan hasil dari pengujian terakhir.</w:t>
      </w:r>
    </w:p>
    <w:p w14:paraId="38324242" w14:textId="0196E0C5" w:rsidR="00E74DE0" w:rsidRDefault="00E74DE0" w:rsidP="00680055">
      <w:pPr>
        <w:ind w:firstLine="0"/>
        <w:rPr>
          <w:lang w:val="sv-SE"/>
        </w:rPr>
      </w:pPr>
    </w:p>
    <w:p w14:paraId="7F1BBEE7" w14:textId="199206C3" w:rsidR="00DA4AFD" w:rsidRPr="00DA4AFD" w:rsidRDefault="00DA4AFD" w:rsidP="00680055">
      <w:pPr>
        <w:ind w:firstLine="0"/>
        <w:rPr>
          <w:sz w:val="18"/>
          <w:szCs w:val="18"/>
          <w:highlight w:val="yellow"/>
          <w:lang w:val="sv-SE"/>
        </w:rPr>
      </w:pPr>
      <w:r w:rsidRPr="00DA4AFD">
        <w:rPr>
          <w:b/>
          <w:bCs/>
          <w:sz w:val="18"/>
          <w:szCs w:val="18"/>
          <w:lang w:val="sv-SE"/>
        </w:rPr>
        <w:t xml:space="preserve">Table 3. </w:t>
      </w:r>
      <w:r w:rsidRPr="00DA4AFD">
        <w:rPr>
          <w:sz w:val="18"/>
          <w:szCs w:val="18"/>
          <w:lang w:val="sv-SE"/>
        </w:rPr>
        <w:t>(a) Hasil pengujian optimizer pada arsitektur MobileNet V1, (b) Hasil pengujian optimizer pada arsitektur ResNet-152 V2</w:t>
      </w:r>
    </w:p>
    <w:p w14:paraId="7B24BC62" w14:textId="77777777" w:rsidR="009B177C" w:rsidRPr="00E74DE0" w:rsidRDefault="00E74DE0" w:rsidP="00680055">
      <w:pPr>
        <w:ind w:firstLine="0"/>
        <w:rPr>
          <w:lang w:val="sv-SE"/>
        </w:rPr>
      </w:pPr>
      <w:r w:rsidRPr="00E74DE0">
        <w:rPr>
          <w:lang w:val="sv-SE"/>
        </w:rPr>
        <w:tab/>
      </w:r>
      <w:r w:rsidRPr="00E74DE0">
        <w:rPr>
          <w:lang w:val="sv-SE"/>
        </w:rPr>
        <w:tab/>
      </w:r>
      <w:r w:rsidRPr="00E74DE0">
        <w:rPr>
          <w:lang w:val="sv-SE"/>
        </w:rPr>
        <w:tab/>
      </w:r>
      <w:r w:rsidRPr="00E74DE0">
        <w:rPr>
          <w:lang w:val="sv-SE"/>
        </w:rPr>
        <w:tab/>
      </w:r>
      <w:r w:rsidRPr="00E74DE0">
        <w:rPr>
          <w:lang w:val="sv-SE"/>
        </w:rPr>
        <w:tab/>
        <w:t>(a)</w:t>
      </w:r>
    </w:p>
    <w:tbl>
      <w:tblPr>
        <w:tblW w:w="6890" w:type="dxa"/>
        <w:jc w:val="center"/>
        <w:tblLayout w:type="fixed"/>
        <w:tblCellMar>
          <w:left w:w="70" w:type="dxa"/>
          <w:right w:w="70" w:type="dxa"/>
        </w:tblCellMar>
        <w:tblLook w:val="0000" w:firstRow="0" w:lastRow="0" w:firstColumn="0" w:lastColumn="0" w:noHBand="0" w:noVBand="0"/>
      </w:tblPr>
      <w:tblGrid>
        <w:gridCol w:w="1112"/>
        <w:gridCol w:w="1094"/>
        <w:gridCol w:w="994"/>
        <w:gridCol w:w="1392"/>
        <w:gridCol w:w="1269"/>
        <w:gridCol w:w="1029"/>
      </w:tblGrid>
      <w:tr w:rsidR="009B177C" w:rsidRPr="00371779" w14:paraId="0A991642" w14:textId="77777777" w:rsidTr="00954BE4">
        <w:trPr>
          <w:trHeight w:val="134"/>
          <w:jc w:val="center"/>
        </w:trPr>
        <w:tc>
          <w:tcPr>
            <w:tcW w:w="1112" w:type="dxa"/>
            <w:tcBorders>
              <w:top w:val="single" w:sz="12" w:space="0" w:color="000000"/>
              <w:bottom w:val="single" w:sz="4" w:space="0" w:color="auto"/>
            </w:tcBorders>
          </w:tcPr>
          <w:p w14:paraId="4B5C022C" w14:textId="77777777" w:rsidR="009B177C" w:rsidRPr="009B177C" w:rsidRDefault="009B177C" w:rsidP="009B177C">
            <w:pPr>
              <w:ind w:firstLine="0"/>
              <w:jc w:val="center"/>
            </w:pPr>
            <w:bookmarkStart w:id="3" w:name="_Hlk144555142"/>
            <w:r w:rsidRPr="009B177C">
              <w:t>Optimizer</w:t>
            </w:r>
            <w:r>
              <w:t xml:space="preserve"> MobileNetV1</w:t>
            </w:r>
          </w:p>
        </w:tc>
        <w:tc>
          <w:tcPr>
            <w:tcW w:w="1094" w:type="dxa"/>
            <w:tcBorders>
              <w:top w:val="single" w:sz="12" w:space="0" w:color="000000"/>
              <w:bottom w:val="single" w:sz="4" w:space="0" w:color="auto"/>
            </w:tcBorders>
          </w:tcPr>
          <w:p w14:paraId="23CC3484" w14:textId="77777777" w:rsidR="009B177C" w:rsidRPr="009B177C" w:rsidRDefault="009B177C" w:rsidP="009B177C">
            <w:pPr>
              <w:ind w:firstLine="0"/>
              <w:jc w:val="center"/>
            </w:pPr>
            <w:r w:rsidRPr="009B177C">
              <w:t>Train Accuracy</w:t>
            </w:r>
          </w:p>
        </w:tc>
        <w:tc>
          <w:tcPr>
            <w:tcW w:w="994" w:type="dxa"/>
            <w:tcBorders>
              <w:top w:val="single" w:sz="12" w:space="0" w:color="000000"/>
              <w:bottom w:val="single" w:sz="4" w:space="0" w:color="auto"/>
            </w:tcBorders>
          </w:tcPr>
          <w:p w14:paraId="6C078052" w14:textId="77777777" w:rsidR="009B177C" w:rsidRPr="009B177C" w:rsidRDefault="009B177C" w:rsidP="009B177C">
            <w:pPr>
              <w:ind w:firstLine="0"/>
              <w:jc w:val="center"/>
            </w:pPr>
            <w:r w:rsidRPr="009B177C">
              <w:t>Train Loss</w:t>
            </w:r>
          </w:p>
        </w:tc>
        <w:tc>
          <w:tcPr>
            <w:tcW w:w="1392" w:type="dxa"/>
            <w:tcBorders>
              <w:top w:val="single" w:sz="12" w:space="0" w:color="000000"/>
              <w:bottom w:val="single" w:sz="4" w:space="0" w:color="auto"/>
            </w:tcBorders>
          </w:tcPr>
          <w:p w14:paraId="76D2B7DB" w14:textId="77777777" w:rsidR="009B177C" w:rsidRPr="009B177C" w:rsidRDefault="009B177C" w:rsidP="009B177C">
            <w:pPr>
              <w:ind w:firstLine="0"/>
              <w:jc w:val="center"/>
            </w:pPr>
            <w:r w:rsidRPr="009B177C">
              <w:t>Validation Accuracy</w:t>
            </w:r>
          </w:p>
        </w:tc>
        <w:tc>
          <w:tcPr>
            <w:tcW w:w="1269" w:type="dxa"/>
            <w:tcBorders>
              <w:top w:val="single" w:sz="12" w:space="0" w:color="000000"/>
              <w:bottom w:val="single" w:sz="4" w:space="0" w:color="auto"/>
            </w:tcBorders>
          </w:tcPr>
          <w:p w14:paraId="0CE44652" w14:textId="77777777" w:rsidR="009B177C" w:rsidRPr="009B177C" w:rsidRDefault="009B177C" w:rsidP="009B177C">
            <w:pPr>
              <w:ind w:firstLine="0"/>
              <w:jc w:val="center"/>
            </w:pPr>
            <w:r w:rsidRPr="009B177C">
              <w:t>Validation Loss</w:t>
            </w:r>
          </w:p>
        </w:tc>
        <w:tc>
          <w:tcPr>
            <w:tcW w:w="1029" w:type="dxa"/>
            <w:tcBorders>
              <w:top w:val="single" w:sz="12" w:space="0" w:color="000000"/>
              <w:bottom w:val="single" w:sz="4" w:space="0" w:color="auto"/>
            </w:tcBorders>
          </w:tcPr>
          <w:p w14:paraId="2C6A71B6" w14:textId="77777777" w:rsidR="009B177C" w:rsidRPr="009B177C" w:rsidRDefault="009B177C" w:rsidP="009B177C">
            <w:pPr>
              <w:ind w:firstLine="0"/>
              <w:jc w:val="center"/>
            </w:pPr>
            <w:r w:rsidRPr="009B177C">
              <w:t>Test Accuracy</w:t>
            </w:r>
          </w:p>
        </w:tc>
      </w:tr>
      <w:tr w:rsidR="009B177C" w:rsidRPr="00371779" w14:paraId="5D52CCCD" w14:textId="77777777" w:rsidTr="00954BE4">
        <w:trPr>
          <w:jc w:val="center"/>
        </w:trPr>
        <w:tc>
          <w:tcPr>
            <w:tcW w:w="1112" w:type="dxa"/>
            <w:tcBorders>
              <w:top w:val="single" w:sz="4" w:space="0" w:color="auto"/>
            </w:tcBorders>
          </w:tcPr>
          <w:p w14:paraId="2DF78BDD" w14:textId="77777777" w:rsidR="009B177C" w:rsidRPr="009B177C" w:rsidRDefault="009B177C" w:rsidP="009B177C">
            <w:pPr>
              <w:ind w:firstLine="0"/>
              <w:jc w:val="center"/>
            </w:pPr>
            <w:r w:rsidRPr="009B177C">
              <w:t>Adam</w:t>
            </w:r>
          </w:p>
        </w:tc>
        <w:tc>
          <w:tcPr>
            <w:tcW w:w="1094" w:type="dxa"/>
            <w:tcBorders>
              <w:top w:val="single" w:sz="4" w:space="0" w:color="auto"/>
            </w:tcBorders>
          </w:tcPr>
          <w:p w14:paraId="0CBD655F" w14:textId="77777777" w:rsidR="009B177C" w:rsidRPr="009B177C" w:rsidRDefault="009B177C" w:rsidP="009B177C">
            <w:pPr>
              <w:ind w:firstLine="0"/>
              <w:jc w:val="center"/>
            </w:pPr>
            <w:r w:rsidRPr="009B177C">
              <w:t>94.37%</w:t>
            </w:r>
          </w:p>
        </w:tc>
        <w:tc>
          <w:tcPr>
            <w:tcW w:w="994" w:type="dxa"/>
            <w:tcBorders>
              <w:top w:val="single" w:sz="4" w:space="0" w:color="auto"/>
            </w:tcBorders>
          </w:tcPr>
          <w:p w14:paraId="58E696F2" w14:textId="77777777" w:rsidR="009B177C" w:rsidRPr="009B177C" w:rsidRDefault="009B177C" w:rsidP="009B177C">
            <w:pPr>
              <w:ind w:firstLine="0"/>
              <w:jc w:val="center"/>
            </w:pPr>
            <w:r w:rsidRPr="009B177C">
              <w:t>0.18</w:t>
            </w:r>
          </w:p>
        </w:tc>
        <w:tc>
          <w:tcPr>
            <w:tcW w:w="1392" w:type="dxa"/>
            <w:tcBorders>
              <w:top w:val="single" w:sz="4" w:space="0" w:color="auto"/>
            </w:tcBorders>
          </w:tcPr>
          <w:p w14:paraId="2139ACEA" w14:textId="77777777" w:rsidR="009B177C" w:rsidRPr="009B177C" w:rsidRDefault="009B177C" w:rsidP="009B177C">
            <w:pPr>
              <w:ind w:firstLine="0"/>
              <w:jc w:val="center"/>
            </w:pPr>
            <w:r w:rsidRPr="009B177C">
              <w:t>66.66%</w:t>
            </w:r>
          </w:p>
        </w:tc>
        <w:tc>
          <w:tcPr>
            <w:tcW w:w="1269" w:type="dxa"/>
            <w:tcBorders>
              <w:top w:val="single" w:sz="4" w:space="0" w:color="auto"/>
            </w:tcBorders>
          </w:tcPr>
          <w:p w14:paraId="3CAB4F2C" w14:textId="77777777" w:rsidR="009B177C" w:rsidRPr="009B177C" w:rsidRDefault="009B177C" w:rsidP="009B177C">
            <w:pPr>
              <w:ind w:firstLine="0"/>
              <w:jc w:val="center"/>
            </w:pPr>
            <w:r w:rsidRPr="009B177C">
              <w:t>1.05</w:t>
            </w:r>
          </w:p>
        </w:tc>
        <w:tc>
          <w:tcPr>
            <w:tcW w:w="1029" w:type="dxa"/>
            <w:tcBorders>
              <w:top w:val="single" w:sz="4" w:space="0" w:color="auto"/>
            </w:tcBorders>
          </w:tcPr>
          <w:p w14:paraId="13090D60" w14:textId="77777777" w:rsidR="009B177C" w:rsidRPr="009B177C" w:rsidRDefault="009B177C" w:rsidP="009B177C">
            <w:pPr>
              <w:ind w:firstLine="0"/>
              <w:jc w:val="center"/>
            </w:pPr>
            <w:r w:rsidRPr="009B177C">
              <w:t>64.99%</w:t>
            </w:r>
          </w:p>
        </w:tc>
      </w:tr>
      <w:tr w:rsidR="009B177C" w:rsidRPr="00371779" w14:paraId="2EA2FE68" w14:textId="77777777" w:rsidTr="00954BE4">
        <w:trPr>
          <w:jc w:val="center"/>
        </w:trPr>
        <w:tc>
          <w:tcPr>
            <w:tcW w:w="1112" w:type="dxa"/>
          </w:tcPr>
          <w:p w14:paraId="4C87C5C4" w14:textId="77777777" w:rsidR="009B177C" w:rsidRPr="009B177C" w:rsidRDefault="009B177C" w:rsidP="009B177C">
            <w:pPr>
              <w:ind w:firstLine="0"/>
              <w:jc w:val="center"/>
            </w:pPr>
            <w:r w:rsidRPr="009B177C">
              <w:t>Adamax</w:t>
            </w:r>
          </w:p>
        </w:tc>
        <w:tc>
          <w:tcPr>
            <w:tcW w:w="1094" w:type="dxa"/>
          </w:tcPr>
          <w:p w14:paraId="0FBABC42" w14:textId="77777777" w:rsidR="009B177C" w:rsidRPr="009B177C" w:rsidRDefault="009B177C" w:rsidP="009B177C">
            <w:pPr>
              <w:ind w:firstLine="0"/>
              <w:jc w:val="center"/>
            </w:pPr>
            <w:r w:rsidRPr="009B177C">
              <w:t>93.95%</w:t>
            </w:r>
          </w:p>
        </w:tc>
        <w:tc>
          <w:tcPr>
            <w:tcW w:w="994" w:type="dxa"/>
          </w:tcPr>
          <w:p w14:paraId="09D4F178" w14:textId="77777777" w:rsidR="009B177C" w:rsidRPr="009B177C" w:rsidRDefault="009B177C" w:rsidP="009B177C">
            <w:pPr>
              <w:ind w:firstLine="0"/>
              <w:jc w:val="center"/>
            </w:pPr>
            <w:r w:rsidRPr="009B177C">
              <w:t>0.22</w:t>
            </w:r>
          </w:p>
        </w:tc>
        <w:tc>
          <w:tcPr>
            <w:tcW w:w="1392" w:type="dxa"/>
          </w:tcPr>
          <w:p w14:paraId="494032A1" w14:textId="77777777" w:rsidR="009B177C" w:rsidRPr="009B177C" w:rsidRDefault="009B177C" w:rsidP="009B177C">
            <w:pPr>
              <w:ind w:firstLine="0"/>
              <w:jc w:val="center"/>
            </w:pPr>
            <w:r w:rsidRPr="009B177C">
              <w:t>65.83%</w:t>
            </w:r>
          </w:p>
        </w:tc>
        <w:tc>
          <w:tcPr>
            <w:tcW w:w="1269" w:type="dxa"/>
          </w:tcPr>
          <w:p w14:paraId="3EE32082" w14:textId="77777777" w:rsidR="009B177C" w:rsidRPr="009B177C" w:rsidRDefault="009B177C" w:rsidP="009B177C">
            <w:pPr>
              <w:ind w:firstLine="0"/>
              <w:jc w:val="center"/>
            </w:pPr>
            <w:r w:rsidRPr="009B177C">
              <w:t>0.95</w:t>
            </w:r>
          </w:p>
        </w:tc>
        <w:tc>
          <w:tcPr>
            <w:tcW w:w="1029" w:type="dxa"/>
          </w:tcPr>
          <w:p w14:paraId="2A62E2C9" w14:textId="77777777" w:rsidR="009B177C" w:rsidRPr="009B177C" w:rsidRDefault="009B177C" w:rsidP="009B177C">
            <w:pPr>
              <w:ind w:firstLine="0"/>
              <w:jc w:val="center"/>
            </w:pPr>
            <w:r w:rsidRPr="009B177C">
              <w:t>68.33%</w:t>
            </w:r>
          </w:p>
        </w:tc>
      </w:tr>
      <w:tr w:rsidR="009B177C" w:rsidRPr="00371779" w14:paraId="7AF80939" w14:textId="77777777" w:rsidTr="00954BE4">
        <w:trPr>
          <w:jc w:val="center"/>
        </w:trPr>
        <w:tc>
          <w:tcPr>
            <w:tcW w:w="1112" w:type="dxa"/>
            <w:tcBorders>
              <w:bottom w:val="single" w:sz="12" w:space="0" w:color="000000"/>
            </w:tcBorders>
          </w:tcPr>
          <w:p w14:paraId="3E0696E6" w14:textId="77777777" w:rsidR="009B177C" w:rsidRPr="009B177C" w:rsidRDefault="009B177C" w:rsidP="009B177C">
            <w:pPr>
              <w:ind w:firstLine="0"/>
              <w:jc w:val="center"/>
            </w:pPr>
            <w:r w:rsidRPr="009B177C">
              <w:t>RMSProp</w:t>
            </w:r>
          </w:p>
        </w:tc>
        <w:tc>
          <w:tcPr>
            <w:tcW w:w="1094" w:type="dxa"/>
            <w:tcBorders>
              <w:bottom w:val="single" w:sz="12" w:space="0" w:color="000000"/>
            </w:tcBorders>
          </w:tcPr>
          <w:p w14:paraId="1DD7DB76" w14:textId="77777777" w:rsidR="009B177C" w:rsidRPr="009B177C" w:rsidRDefault="009B177C" w:rsidP="009B177C">
            <w:pPr>
              <w:ind w:firstLine="0"/>
              <w:jc w:val="center"/>
            </w:pPr>
            <w:r w:rsidRPr="009B177C">
              <w:t>96.04%</w:t>
            </w:r>
          </w:p>
        </w:tc>
        <w:tc>
          <w:tcPr>
            <w:tcW w:w="994" w:type="dxa"/>
            <w:tcBorders>
              <w:bottom w:val="single" w:sz="12" w:space="0" w:color="000000"/>
            </w:tcBorders>
          </w:tcPr>
          <w:p w14:paraId="7D0AF28A" w14:textId="77777777" w:rsidR="009B177C" w:rsidRPr="009B177C" w:rsidRDefault="009B177C" w:rsidP="009B177C">
            <w:pPr>
              <w:ind w:firstLine="0"/>
              <w:jc w:val="center"/>
            </w:pPr>
            <w:r w:rsidRPr="009B177C">
              <w:t>0.14</w:t>
            </w:r>
          </w:p>
        </w:tc>
        <w:tc>
          <w:tcPr>
            <w:tcW w:w="1392" w:type="dxa"/>
            <w:tcBorders>
              <w:bottom w:val="single" w:sz="12" w:space="0" w:color="000000"/>
            </w:tcBorders>
          </w:tcPr>
          <w:p w14:paraId="28078C93" w14:textId="77777777" w:rsidR="009B177C" w:rsidRPr="009B177C" w:rsidRDefault="009B177C" w:rsidP="009B177C">
            <w:pPr>
              <w:ind w:firstLine="0"/>
              <w:jc w:val="center"/>
            </w:pPr>
            <w:r w:rsidRPr="009B177C">
              <w:t>67.5%</w:t>
            </w:r>
          </w:p>
        </w:tc>
        <w:tc>
          <w:tcPr>
            <w:tcW w:w="1269" w:type="dxa"/>
            <w:tcBorders>
              <w:bottom w:val="single" w:sz="12" w:space="0" w:color="000000"/>
            </w:tcBorders>
          </w:tcPr>
          <w:p w14:paraId="44A8A15E" w14:textId="77777777" w:rsidR="009B177C" w:rsidRPr="009B177C" w:rsidRDefault="009B177C" w:rsidP="009B177C">
            <w:pPr>
              <w:ind w:firstLine="0"/>
              <w:jc w:val="center"/>
            </w:pPr>
            <w:r w:rsidRPr="009B177C">
              <w:t>1.96</w:t>
            </w:r>
          </w:p>
        </w:tc>
        <w:tc>
          <w:tcPr>
            <w:tcW w:w="1029" w:type="dxa"/>
            <w:tcBorders>
              <w:bottom w:val="single" w:sz="12" w:space="0" w:color="000000"/>
            </w:tcBorders>
          </w:tcPr>
          <w:p w14:paraId="1443754F" w14:textId="77777777" w:rsidR="009B177C" w:rsidRPr="00A5514F" w:rsidRDefault="009B177C" w:rsidP="009B177C">
            <w:pPr>
              <w:ind w:firstLine="0"/>
              <w:jc w:val="center"/>
              <w:rPr>
                <w:b/>
                <w:bCs/>
              </w:rPr>
            </w:pPr>
            <w:r w:rsidRPr="00A5514F">
              <w:rPr>
                <w:b/>
                <w:bCs/>
              </w:rPr>
              <w:t>6</w:t>
            </w:r>
            <w:r w:rsidR="00A5514F" w:rsidRPr="00A5514F">
              <w:rPr>
                <w:b/>
                <w:bCs/>
              </w:rPr>
              <w:t>9</w:t>
            </w:r>
            <w:r w:rsidRPr="00A5514F">
              <w:rPr>
                <w:b/>
                <w:bCs/>
              </w:rPr>
              <w:t>.5%</w:t>
            </w:r>
          </w:p>
        </w:tc>
      </w:tr>
    </w:tbl>
    <w:bookmarkEnd w:id="3"/>
    <w:p w14:paraId="1886D262" w14:textId="77777777" w:rsidR="00B10A0C" w:rsidRPr="00E74DE0" w:rsidRDefault="00E74DE0" w:rsidP="00680055">
      <w:pPr>
        <w:ind w:firstLine="0"/>
        <w:rPr>
          <w:lang w:val="sv-SE"/>
        </w:rPr>
      </w:pPr>
      <w:r w:rsidRPr="00E74DE0">
        <w:rPr>
          <w:lang w:val="sv-SE"/>
        </w:rPr>
        <w:tab/>
      </w:r>
      <w:r w:rsidRPr="00E74DE0">
        <w:rPr>
          <w:lang w:val="sv-SE"/>
        </w:rPr>
        <w:tab/>
      </w:r>
      <w:r w:rsidRPr="00E74DE0">
        <w:rPr>
          <w:lang w:val="sv-SE"/>
        </w:rPr>
        <w:tab/>
      </w:r>
      <w:r w:rsidRPr="00E74DE0">
        <w:rPr>
          <w:lang w:val="sv-SE"/>
        </w:rPr>
        <w:tab/>
      </w:r>
      <w:r w:rsidRPr="00E74DE0">
        <w:rPr>
          <w:lang w:val="sv-SE"/>
        </w:rPr>
        <w:tab/>
        <w:t>(b)</w:t>
      </w:r>
    </w:p>
    <w:tbl>
      <w:tblPr>
        <w:tblW w:w="6890" w:type="dxa"/>
        <w:jc w:val="center"/>
        <w:tblLayout w:type="fixed"/>
        <w:tblCellMar>
          <w:left w:w="70" w:type="dxa"/>
          <w:right w:w="70" w:type="dxa"/>
        </w:tblCellMar>
        <w:tblLook w:val="0000" w:firstRow="0" w:lastRow="0" w:firstColumn="0" w:lastColumn="0" w:noHBand="0" w:noVBand="0"/>
      </w:tblPr>
      <w:tblGrid>
        <w:gridCol w:w="1112"/>
        <w:gridCol w:w="1094"/>
        <w:gridCol w:w="994"/>
        <w:gridCol w:w="1392"/>
        <w:gridCol w:w="1269"/>
        <w:gridCol w:w="1029"/>
      </w:tblGrid>
      <w:tr w:rsidR="00A5514F" w:rsidRPr="00371779" w14:paraId="281E696B" w14:textId="77777777" w:rsidTr="00954BE4">
        <w:trPr>
          <w:trHeight w:val="134"/>
          <w:jc w:val="center"/>
        </w:trPr>
        <w:tc>
          <w:tcPr>
            <w:tcW w:w="1112" w:type="dxa"/>
            <w:tcBorders>
              <w:top w:val="single" w:sz="12" w:space="0" w:color="000000"/>
              <w:bottom w:val="single" w:sz="4" w:space="0" w:color="auto"/>
            </w:tcBorders>
          </w:tcPr>
          <w:p w14:paraId="0741CB0D" w14:textId="4A6D413F" w:rsidR="00A5514F" w:rsidRPr="009B177C" w:rsidRDefault="00A5514F" w:rsidP="00954BE4">
            <w:pPr>
              <w:ind w:firstLine="0"/>
              <w:jc w:val="center"/>
            </w:pPr>
            <w:r w:rsidRPr="009B177C">
              <w:t>Optimizer</w:t>
            </w:r>
            <w:r>
              <w:t xml:space="preserve"> ResNet</w:t>
            </w:r>
            <w:r w:rsidR="00E41B16">
              <w:t>-</w:t>
            </w:r>
            <w:r>
              <w:t>152V2</w:t>
            </w:r>
          </w:p>
        </w:tc>
        <w:tc>
          <w:tcPr>
            <w:tcW w:w="1094" w:type="dxa"/>
            <w:tcBorders>
              <w:top w:val="single" w:sz="12" w:space="0" w:color="000000"/>
              <w:bottom w:val="single" w:sz="4" w:space="0" w:color="auto"/>
            </w:tcBorders>
          </w:tcPr>
          <w:p w14:paraId="02177636" w14:textId="77777777" w:rsidR="00A5514F" w:rsidRPr="009B177C" w:rsidRDefault="00A5514F" w:rsidP="00954BE4">
            <w:pPr>
              <w:ind w:firstLine="0"/>
              <w:jc w:val="center"/>
            </w:pPr>
            <w:r w:rsidRPr="009B177C">
              <w:t>Train Accuracy</w:t>
            </w:r>
          </w:p>
        </w:tc>
        <w:tc>
          <w:tcPr>
            <w:tcW w:w="994" w:type="dxa"/>
            <w:tcBorders>
              <w:top w:val="single" w:sz="12" w:space="0" w:color="000000"/>
              <w:bottom w:val="single" w:sz="4" w:space="0" w:color="auto"/>
            </w:tcBorders>
          </w:tcPr>
          <w:p w14:paraId="591EA9D7" w14:textId="77777777" w:rsidR="00A5514F" w:rsidRPr="009B177C" w:rsidRDefault="00A5514F" w:rsidP="00954BE4">
            <w:pPr>
              <w:ind w:firstLine="0"/>
              <w:jc w:val="center"/>
            </w:pPr>
            <w:r w:rsidRPr="009B177C">
              <w:t>Train Loss</w:t>
            </w:r>
          </w:p>
        </w:tc>
        <w:tc>
          <w:tcPr>
            <w:tcW w:w="1392" w:type="dxa"/>
            <w:tcBorders>
              <w:top w:val="single" w:sz="12" w:space="0" w:color="000000"/>
              <w:bottom w:val="single" w:sz="4" w:space="0" w:color="auto"/>
            </w:tcBorders>
          </w:tcPr>
          <w:p w14:paraId="08668E1A" w14:textId="77777777" w:rsidR="00A5514F" w:rsidRPr="009B177C" w:rsidRDefault="00A5514F" w:rsidP="00954BE4">
            <w:pPr>
              <w:ind w:firstLine="0"/>
              <w:jc w:val="center"/>
            </w:pPr>
            <w:r w:rsidRPr="009B177C">
              <w:t>Validation Accuracy</w:t>
            </w:r>
          </w:p>
        </w:tc>
        <w:tc>
          <w:tcPr>
            <w:tcW w:w="1269" w:type="dxa"/>
            <w:tcBorders>
              <w:top w:val="single" w:sz="12" w:space="0" w:color="000000"/>
              <w:bottom w:val="single" w:sz="4" w:space="0" w:color="auto"/>
            </w:tcBorders>
          </w:tcPr>
          <w:p w14:paraId="616642A0" w14:textId="77777777" w:rsidR="00A5514F" w:rsidRPr="009B177C" w:rsidRDefault="00A5514F" w:rsidP="00954BE4">
            <w:pPr>
              <w:ind w:firstLine="0"/>
              <w:jc w:val="center"/>
            </w:pPr>
            <w:r w:rsidRPr="009B177C">
              <w:t>Validation Loss</w:t>
            </w:r>
          </w:p>
        </w:tc>
        <w:tc>
          <w:tcPr>
            <w:tcW w:w="1029" w:type="dxa"/>
            <w:tcBorders>
              <w:top w:val="single" w:sz="12" w:space="0" w:color="000000"/>
              <w:bottom w:val="single" w:sz="4" w:space="0" w:color="auto"/>
            </w:tcBorders>
          </w:tcPr>
          <w:p w14:paraId="2B16E365" w14:textId="77777777" w:rsidR="00A5514F" w:rsidRPr="009B177C" w:rsidRDefault="00A5514F" w:rsidP="00954BE4">
            <w:pPr>
              <w:ind w:firstLine="0"/>
              <w:jc w:val="center"/>
            </w:pPr>
            <w:r w:rsidRPr="009B177C">
              <w:t>Test Accuracy</w:t>
            </w:r>
          </w:p>
        </w:tc>
      </w:tr>
      <w:tr w:rsidR="00A5514F" w:rsidRPr="00371779" w14:paraId="00D26EF3" w14:textId="77777777" w:rsidTr="00954BE4">
        <w:trPr>
          <w:jc w:val="center"/>
        </w:trPr>
        <w:tc>
          <w:tcPr>
            <w:tcW w:w="1112" w:type="dxa"/>
            <w:tcBorders>
              <w:top w:val="single" w:sz="4" w:space="0" w:color="auto"/>
            </w:tcBorders>
          </w:tcPr>
          <w:p w14:paraId="31BEEB8A" w14:textId="77777777" w:rsidR="00A5514F" w:rsidRPr="009B177C" w:rsidRDefault="00A5514F" w:rsidP="00A5514F">
            <w:pPr>
              <w:ind w:firstLine="0"/>
              <w:jc w:val="center"/>
            </w:pPr>
            <w:r w:rsidRPr="009B177C">
              <w:t>Adam</w:t>
            </w:r>
          </w:p>
        </w:tc>
        <w:tc>
          <w:tcPr>
            <w:tcW w:w="1094" w:type="dxa"/>
            <w:tcBorders>
              <w:top w:val="single" w:sz="4" w:space="0" w:color="auto"/>
            </w:tcBorders>
            <w:vAlign w:val="center"/>
          </w:tcPr>
          <w:p w14:paraId="045ED36B" w14:textId="77777777" w:rsidR="00A5514F" w:rsidRPr="009B177C" w:rsidRDefault="00A5514F" w:rsidP="00A5514F">
            <w:pPr>
              <w:ind w:firstLine="0"/>
              <w:jc w:val="center"/>
            </w:pPr>
            <w:r w:rsidRPr="1A6E904A">
              <w:rPr>
                <w:rFonts w:eastAsia="Times New Roman"/>
                <w:lang w:eastAsia="en-ID"/>
              </w:rPr>
              <w:t>99,96%</w:t>
            </w:r>
          </w:p>
        </w:tc>
        <w:tc>
          <w:tcPr>
            <w:tcW w:w="994" w:type="dxa"/>
            <w:tcBorders>
              <w:top w:val="single" w:sz="4" w:space="0" w:color="auto"/>
            </w:tcBorders>
            <w:vAlign w:val="center"/>
          </w:tcPr>
          <w:p w14:paraId="44E171E2" w14:textId="77777777" w:rsidR="00A5514F" w:rsidRPr="009B177C" w:rsidRDefault="00A5514F" w:rsidP="00A5514F">
            <w:pPr>
              <w:ind w:firstLine="0"/>
              <w:jc w:val="center"/>
            </w:pPr>
            <w:r w:rsidRPr="1A6E904A">
              <w:rPr>
                <w:rFonts w:eastAsia="Times New Roman"/>
                <w:lang w:eastAsia="en-ID"/>
              </w:rPr>
              <w:t>0,02</w:t>
            </w:r>
          </w:p>
        </w:tc>
        <w:tc>
          <w:tcPr>
            <w:tcW w:w="1392" w:type="dxa"/>
            <w:tcBorders>
              <w:top w:val="single" w:sz="4" w:space="0" w:color="auto"/>
            </w:tcBorders>
            <w:vAlign w:val="center"/>
          </w:tcPr>
          <w:p w14:paraId="17DAC5EB" w14:textId="77777777" w:rsidR="00A5514F" w:rsidRPr="009B177C" w:rsidRDefault="00A5514F" w:rsidP="00A5514F">
            <w:pPr>
              <w:ind w:firstLine="0"/>
              <w:jc w:val="center"/>
            </w:pPr>
            <w:r w:rsidRPr="1A6E904A">
              <w:rPr>
                <w:rFonts w:eastAsia="Times New Roman"/>
                <w:lang w:eastAsia="en-ID"/>
              </w:rPr>
              <w:t>87,17%</w:t>
            </w:r>
          </w:p>
        </w:tc>
        <w:tc>
          <w:tcPr>
            <w:tcW w:w="1269" w:type="dxa"/>
            <w:tcBorders>
              <w:top w:val="single" w:sz="4" w:space="0" w:color="auto"/>
            </w:tcBorders>
            <w:vAlign w:val="center"/>
          </w:tcPr>
          <w:p w14:paraId="3EE7818B" w14:textId="77777777" w:rsidR="00A5514F" w:rsidRPr="009B177C" w:rsidRDefault="00A5514F" w:rsidP="00A5514F">
            <w:pPr>
              <w:ind w:firstLine="0"/>
              <w:jc w:val="center"/>
            </w:pPr>
            <w:r w:rsidRPr="1A6E904A">
              <w:rPr>
                <w:rFonts w:eastAsia="Times New Roman"/>
                <w:lang w:eastAsia="en-ID"/>
              </w:rPr>
              <w:t>0,40</w:t>
            </w:r>
          </w:p>
        </w:tc>
        <w:tc>
          <w:tcPr>
            <w:tcW w:w="1029" w:type="dxa"/>
            <w:tcBorders>
              <w:top w:val="single" w:sz="4" w:space="0" w:color="auto"/>
            </w:tcBorders>
            <w:vAlign w:val="center"/>
          </w:tcPr>
          <w:p w14:paraId="52617BAD" w14:textId="77777777" w:rsidR="00A5514F" w:rsidRPr="009B177C" w:rsidRDefault="00A5514F" w:rsidP="00A5514F">
            <w:pPr>
              <w:ind w:firstLine="0"/>
              <w:jc w:val="center"/>
            </w:pPr>
            <w:r w:rsidRPr="1A6E904A">
              <w:rPr>
                <w:rFonts w:eastAsia="Times New Roman"/>
                <w:lang w:eastAsia="en-ID"/>
              </w:rPr>
              <w:t>86,33%</w:t>
            </w:r>
          </w:p>
        </w:tc>
      </w:tr>
      <w:tr w:rsidR="00A5514F" w:rsidRPr="00371779" w14:paraId="39CD54CE" w14:textId="77777777" w:rsidTr="00954BE4">
        <w:trPr>
          <w:jc w:val="center"/>
        </w:trPr>
        <w:tc>
          <w:tcPr>
            <w:tcW w:w="1112" w:type="dxa"/>
          </w:tcPr>
          <w:p w14:paraId="23F6FE40" w14:textId="77777777" w:rsidR="00A5514F" w:rsidRPr="009B177C" w:rsidRDefault="00A5514F" w:rsidP="00A5514F">
            <w:pPr>
              <w:ind w:firstLine="0"/>
              <w:jc w:val="center"/>
            </w:pPr>
            <w:r w:rsidRPr="009B177C">
              <w:t>Adamax</w:t>
            </w:r>
          </w:p>
        </w:tc>
        <w:tc>
          <w:tcPr>
            <w:tcW w:w="1094" w:type="dxa"/>
            <w:vAlign w:val="center"/>
          </w:tcPr>
          <w:p w14:paraId="5584A9E7" w14:textId="77777777" w:rsidR="00A5514F" w:rsidRPr="009B177C" w:rsidRDefault="00A5514F" w:rsidP="00A5514F">
            <w:pPr>
              <w:ind w:firstLine="0"/>
              <w:jc w:val="center"/>
            </w:pPr>
            <w:r w:rsidRPr="1A6E904A">
              <w:rPr>
                <w:rFonts w:eastAsia="Times New Roman"/>
                <w:lang w:eastAsia="en-ID"/>
              </w:rPr>
              <w:t>99,96%</w:t>
            </w:r>
          </w:p>
        </w:tc>
        <w:tc>
          <w:tcPr>
            <w:tcW w:w="994" w:type="dxa"/>
            <w:vAlign w:val="center"/>
          </w:tcPr>
          <w:p w14:paraId="5D76E14A" w14:textId="77777777" w:rsidR="00A5514F" w:rsidRPr="009B177C" w:rsidRDefault="00A5514F" w:rsidP="00A5514F">
            <w:pPr>
              <w:ind w:firstLine="0"/>
              <w:jc w:val="center"/>
            </w:pPr>
            <w:r w:rsidRPr="1A6E904A">
              <w:rPr>
                <w:rFonts w:eastAsia="Times New Roman"/>
                <w:lang w:eastAsia="en-ID"/>
              </w:rPr>
              <w:t>0,03</w:t>
            </w:r>
          </w:p>
        </w:tc>
        <w:tc>
          <w:tcPr>
            <w:tcW w:w="1392" w:type="dxa"/>
            <w:vAlign w:val="center"/>
          </w:tcPr>
          <w:p w14:paraId="34ADB84A" w14:textId="77777777" w:rsidR="00A5514F" w:rsidRPr="009B177C" w:rsidRDefault="00A5514F" w:rsidP="00A5514F">
            <w:pPr>
              <w:ind w:firstLine="0"/>
              <w:jc w:val="center"/>
            </w:pPr>
            <w:r w:rsidRPr="1A6E904A">
              <w:rPr>
                <w:rFonts w:eastAsia="Times New Roman"/>
                <w:lang w:eastAsia="en-ID"/>
              </w:rPr>
              <w:t>87,67%</w:t>
            </w:r>
          </w:p>
        </w:tc>
        <w:tc>
          <w:tcPr>
            <w:tcW w:w="1269" w:type="dxa"/>
            <w:vAlign w:val="center"/>
          </w:tcPr>
          <w:p w14:paraId="0783B1A6" w14:textId="77777777" w:rsidR="00A5514F" w:rsidRPr="009B177C" w:rsidRDefault="00A5514F" w:rsidP="00A5514F">
            <w:pPr>
              <w:ind w:firstLine="0"/>
              <w:jc w:val="center"/>
            </w:pPr>
            <w:r w:rsidRPr="1A6E904A">
              <w:rPr>
                <w:rFonts w:eastAsia="Times New Roman"/>
                <w:lang w:eastAsia="en-ID"/>
              </w:rPr>
              <w:t>0,4</w:t>
            </w:r>
            <w:r>
              <w:rPr>
                <w:rFonts w:eastAsia="Times New Roman"/>
                <w:lang w:eastAsia="en-ID"/>
              </w:rPr>
              <w:t>1</w:t>
            </w:r>
          </w:p>
        </w:tc>
        <w:tc>
          <w:tcPr>
            <w:tcW w:w="1029" w:type="dxa"/>
            <w:vAlign w:val="center"/>
          </w:tcPr>
          <w:p w14:paraId="6242DAB6" w14:textId="77777777" w:rsidR="00A5514F" w:rsidRPr="009B177C" w:rsidRDefault="00A5514F" w:rsidP="00A5514F">
            <w:pPr>
              <w:ind w:firstLine="0"/>
              <w:jc w:val="center"/>
            </w:pPr>
            <w:r w:rsidRPr="1A6E904A">
              <w:rPr>
                <w:rFonts w:eastAsia="Times New Roman"/>
                <w:lang w:eastAsia="en-ID"/>
              </w:rPr>
              <w:t>86,67%</w:t>
            </w:r>
          </w:p>
        </w:tc>
      </w:tr>
      <w:tr w:rsidR="00A5514F" w:rsidRPr="00371779" w14:paraId="4FE62C95" w14:textId="77777777" w:rsidTr="00954BE4">
        <w:trPr>
          <w:jc w:val="center"/>
        </w:trPr>
        <w:tc>
          <w:tcPr>
            <w:tcW w:w="1112" w:type="dxa"/>
            <w:tcBorders>
              <w:bottom w:val="single" w:sz="12" w:space="0" w:color="000000"/>
            </w:tcBorders>
          </w:tcPr>
          <w:p w14:paraId="153B30C4" w14:textId="77777777" w:rsidR="00A5514F" w:rsidRPr="009B177C" w:rsidRDefault="00A5514F" w:rsidP="00A5514F">
            <w:pPr>
              <w:ind w:firstLine="0"/>
              <w:jc w:val="center"/>
            </w:pPr>
            <w:r w:rsidRPr="009B177C">
              <w:t>RMSProp</w:t>
            </w:r>
          </w:p>
        </w:tc>
        <w:tc>
          <w:tcPr>
            <w:tcW w:w="1094" w:type="dxa"/>
            <w:tcBorders>
              <w:bottom w:val="single" w:sz="12" w:space="0" w:color="000000"/>
            </w:tcBorders>
            <w:vAlign w:val="center"/>
          </w:tcPr>
          <w:p w14:paraId="1ACA7F16" w14:textId="77777777" w:rsidR="00A5514F" w:rsidRPr="009B177C" w:rsidRDefault="00A5514F" w:rsidP="00A5514F">
            <w:pPr>
              <w:ind w:firstLine="0"/>
              <w:jc w:val="center"/>
            </w:pPr>
            <w:r w:rsidRPr="1A6E904A">
              <w:rPr>
                <w:rFonts w:eastAsia="Times New Roman"/>
                <w:lang w:eastAsia="en-ID"/>
              </w:rPr>
              <w:t>99,87%</w:t>
            </w:r>
          </w:p>
        </w:tc>
        <w:tc>
          <w:tcPr>
            <w:tcW w:w="994" w:type="dxa"/>
            <w:tcBorders>
              <w:bottom w:val="single" w:sz="12" w:space="0" w:color="000000"/>
            </w:tcBorders>
            <w:vAlign w:val="center"/>
          </w:tcPr>
          <w:p w14:paraId="657A2517" w14:textId="77777777" w:rsidR="00A5514F" w:rsidRPr="009B177C" w:rsidRDefault="00A5514F" w:rsidP="00A5514F">
            <w:pPr>
              <w:ind w:firstLine="0"/>
              <w:jc w:val="center"/>
            </w:pPr>
            <w:r w:rsidRPr="1A6E904A">
              <w:rPr>
                <w:rFonts w:eastAsia="Times New Roman"/>
                <w:lang w:eastAsia="en-ID"/>
              </w:rPr>
              <w:t>0,01</w:t>
            </w:r>
          </w:p>
        </w:tc>
        <w:tc>
          <w:tcPr>
            <w:tcW w:w="1392" w:type="dxa"/>
            <w:tcBorders>
              <w:bottom w:val="single" w:sz="12" w:space="0" w:color="000000"/>
            </w:tcBorders>
            <w:vAlign w:val="center"/>
          </w:tcPr>
          <w:p w14:paraId="19EDC2BE" w14:textId="77777777" w:rsidR="00A5514F" w:rsidRPr="009B177C" w:rsidRDefault="00A5514F" w:rsidP="00A5514F">
            <w:pPr>
              <w:ind w:firstLine="0"/>
              <w:jc w:val="center"/>
            </w:pPr>
            <w:r w:rsidRPr="1A6E904A">
              <w:rPr>
                <w:rFonts w:eastAsia="Times New Roman"/>
                <w:lang w:eastAsia="en-ID"/>
              </w:rPr>
              <w:t>89,17%</w:t>
            </w:r>
          </w:p>
        </w:tc>
        <w:tc>
          <w:tcPr>
            <w:tcW w:w="1269" w:type="dxa"/>
            <w:tcBorders>
              <w:bottom w:val="single" w:sz="12" w:space="0" w:color="000000"/>
            </w:tcBorders>
            <w:vAlign w:val="center"/>
          </w:tcPr>
          <w:p w14:paraId="5154AF44" w14:textId="77777777" w:rsidR="00A5514F" w:rsidRPr="009B177C" w:rsidRDefault="00A5514F" w:rsidP="00A5514F">
            <w:pPr>
              <w:ind w:firstLine="0"/>
              <w:jc w:val="center"/>
            </w:pPr>
            <w:r w:rsidRPr="1A6E904A">
              <w:rPr>
                <w:rFonts w:eastAsia="Times New Roman"/>
                <w:lang w:eastAsia="en-ID"/>
              </w:rPr>
              <w:t>0,44</w:t>
            </w:r>
          </w:p>
        </w:tc>
        <w:tc>
          <w:tcPr>
            <w:tcW w:w="1029" w:type="dxa"/>
            <w:tcBorders>
              <w:bottom w:val="single" w:sz="12" w:space="0" w:color="000000"/>
            </w:tcBorders>
            <w:vAlign w:val="center"/>
          </w:tcPr>
          <w:p w14:paraId="38D49F0B" w14:textId="77777777" w:rsidR="00A5514F" w:rsidRPr="009B177C" w:rsidRDefault="00A5514F" w:rsidP="00A5514F">
            <w:pPr>
              <w:ind w:firstLine="0"/>
              <w:jc w:val="center"/>
            </w:pPr>
            <w:r w:rsidRPr="003D0D54">
              <w:rPr>
                <w:rFonts w:eastAsia="Times New Roman"/>
                <w:b/>
                <w:bCs/>
                <w:lang w:eastAsia="en-ID"/>
              </w:rPr>
              <w:t>89,67%</w:t>
            </w:r>
          </w:p>
        </w:tc>
      </w:tr>
    </w:tbl>
    <w:p w14:paraId="4C4923D3" w14:textId="639142C1" w:rsidR="00875136" w:rsidRDefault="00DA4AFD" w:rsidP="00DA4AFD">
      <w:pPr>
        <w:ind w:firstLine="709"/>
        <w:rPr>
          <w:lang w:val="sv-SE"/>
        </w:rPr>
      </w:pPr>
      <w:r w:rsidRPr="00B26B50">
        <w:rPr>
          <w:lang w:val="sv-SE"/>
        </w:rPr>
        <w:t>Tabel 3</w:t>
      </w:r>
      <w:r w:rsidR="00E74DE0" w:rsidRPr="00B26B50">
        <w:rPr>
          <w:lang w:val="sv-SE"/>
        </w:rPr>
        <w:t xml:space="preserve"> </w:t>
      </w:r>
      <w:r w:rsidRPr="00B26B50">
        <w:rPr>
          <w:lang w:val="sv-SE"/>
        </w:rPr>
        <w:t>m</w:t>
      </w:r>
      <w:r w:rsidR="005A57E4" w:rsidRPr="00B26B50">
        <w:rPr>
          <w:lang w:val="sv-SE"/>
        </w:rPr>
        <w:t>enjelaskan mengenai hasil performa dari sistem yang dirancangkan</w:t>
      </w:r>
      <w:r w:rsidRPr="00B26B50">
        <w:rPr>
          <w:lang w:val="sv-SE"/>
        </w:rPr>
        <w:t>. Dari Tabel 3</w:t>
      </w:r>
      <w:r w:rsidR="005A57E4" w:rsidRPr="00B26B50">
        <w:rPr>
          <w:lang w:val="sv-SE"/>
        </w:rPr>
        <w:t xml:space="preserve"> dapat dilihat bahwa </w:t>
      </w:r>
      <w:r w:rsidR="00F969C2" w:rsidRPr="00B26B50">
        <w:rPr>
          <w:lang w:val="sv-SE"/>
        </w:rPr>
        <w:t>pengujian pada optimizer MobileNet</w:t>
      </w:r>
      <w:r w:rsidR="00EA4FE1" w:rsidRPr="00B26B50">
        <w:rPr>
          <w:lang w:val="sv-SE"/>
        </w:rPr>
        <w:t xml:space="preserve"> </w:t>
      </w:r>
      <w:r w:rsidR="00F969C2" w:rsidRPr="00B26B50">
        <w:rPr>
          <w:lang w:val="sv-SE"/>
        </w:rPr>
        <w:t xml:space="preserve">V1 menghasilkan train accuracy sebesar 96,04% dan test accuracy sebesar 69,5%. </w:t>
      </w:r>
      <w:r w:rsidR="00D03B58" w:rsidRPr="00B26B50">
        <w:rPr>
          <w:lang w:val="sv-SE"/>
        </w:rPr>
        <w:t xml:space="preserve">Pengujian optimizer </w:t>
      </w:r>
      <w:r w:rsidR="002E6A3E" w:rsidRPr="00B26B50">
        <w:rPr>
          <w:lang w:val="sv-SE"/>
        </w:rPr>
        <w:t>terakhir dilakukan pada arsitektur ResNet</w:t>
      </w:r>
      <w:r w:rsidR="00EA4FE1" w:rsidRPr="00B26B50">
        <w:rPr>
          <w:lang w:val="sv-SE"/>
        </w:rPr>
        <w:t>-</w:t>
      </w:r>
      <w:r w:rsidR="002E6A3E" w:rsidRPr="00B26B50">
        <w:rPr>
          <w:lang w:val="sv-SE"/>
        </w:rPr>
        <w:t xml:space="preserve">152 V2 </w:t>
      </w:r>
      <w:r w:rsidR="003B794A" w:rsidRPr="00B26B50">
        <w:rPr>
          <w:lang w:val="sv-SE"/>
        </w:rPr>
        <w:t xml:space="preserve">dimana hasil pengujian didapatkan </w:t>
      </w:r>
      <w:r w:rsidR="00DF2B91" w:rsidRPr="00B26B50">
        <w:rPr>
          <w:lang w:val="sv-SE"/>
        </w:rPr>
        <w:t xml:space="preserve">train accuracy sebesar </w:t>
      </w:r>
      <w:r w:rsidR="00586821" w:rsidRPr="00B26B50">
        <w:rPr>
          <w:lang w:val="sv-SE"/>
        </w:rPr>
        <w:t xml:space="preserve">99,87% dengan test accuracy sebesar 89,67%. </w:t>
      </w:r>
      <w:r w:rsidR="00586821" w:rsidRPr="00D739B8">
        <w:rPr>
          <w:lang w:val="sv-SE"/>
        </w:rPr>
        <w:t>Sehingga dapat disimpulkan pada keempat pengujian yang sudah dilakukan bahwa pengujian menggunakan arsitektur ResNet</w:t>
      </w:r>
      <w:r w:rsidR="00EA4FE1">
        <w:rPr>
          <w:lang w:val="sv-SE"/>
        </w:rPr>
        <w:t>-</w:t>
      </w:r>
      <w:r w:rsidR="00586821" w:rsidRPr="00D739B8">
        <w:rPr>
          <w:lang w:val="sv-SE"/>
        </w:rPr>
        <w:t>152 V2</w:t>
      </w:r>
      <w:r w:rsidR="00D739B8" w:rsidRPr="00D739B8">
        <w:rPr>
          <w:lang w:val="sv-SE"/>
        </w:rPr>
        <w:t xml:space="preserve">. </w:t>
      </w:r>
      <w:r w:rsidR="00A032BA">
        <w:rPr>
          <w:lang w:val="sv-SE"/>
        </w:rPr>
        <w:t>Berikut merupakan hasil ringkasan yang dijelaskan pada</w:t>
      </w:r>
      <w:r w:rsidR="00767F6A">
        <w:rPr>
          <w:lang w:val="sv-SE"/>
        </w:rPr>
        <w:t xml:space="preserve"> g</w:t>
      </w:r>
      <w:r w:rsidR="00E74DE0" w:rsidRPr="00D739B8">
        <w:rPr>
          <w:lang w:val="sv-SE"/>
        </w:rPr>
        <w:t>ambar</w:t>
      </w:r>
      <w:r w:rsidR="00D739B8">
        <w:rPr>
          <w:lang w:val="sv-SE"/>
        </w:rPr>
        <w:t>...</w:t>
      </w:r>
      <w:r w:rsidR="00951168">
        <w:rPr>
          <w:lang w:val="sv-SE"/>
        </w:rPr>
        <w:t xml:space="preserve">, dimana hasil </w:t>
      </w:r>
      <w:r w:rsidR="00E74DE0" w:rsidRPr="00D739B8">
        <w:rPr>
          <w:lang w:val="sv-SE"/>
        </w:rPr>
        <w:t xml:space="preserve">menunjukkan </w:t>
      </w:r>
      <w:r w:rsidR="00951168">
        <w:rPr>
          <w:lang w:val="sv-SE"/>
        </w:rPr>
        <w:t xml:space="preserve">grafik accuracy serta loss dan </w:t>
      </w:r>
      <w:r w:rsidR="00E74DE0" w:rsidRPr="00D739B8">
        <w:rPr>
          <w:lang w:val="sv-SE"/>
        </w:rPr>
        <w:t>confusion matrix</w:t>
      </w:r>
      <w:r w:rsidR="000C758C">
        <w:rPr>
          <w:lang w:val="sv-SE"/>
        </w:rPr>
        <w:t xml:space="preserve"> </w:t>
      </w:r>
      <w:r w:rsidR="00E74DE0" w:rsidRPr="00D739B8">
        <w:rPr>
          <w:lang w:val="sv-SE"/>
        </w:rPr>
        <w:t>dari hasil pengujian.</w:t>
      </w:r>
    </w:p>
    <w:p w14:paraId="5934B3AA" w14:textId="77777777" w:rsidR="00875136" w:rsidRDefault="00875136">
      <w:pPr>
        <w:ind w:firstLine="0"/>
        <w:jc w:val="left"/>
        <w:rPr>
          <w:lang w:val="sv-SE"/>
        </w:rPr>
      </w:pPr>
      <w:r>
        <w:rPr>
          <w:lang w:val="sv-SE"/>
        </w:rPr>
        <w:br w:type="page"/>
      </w:r>
    </w:p>
    <w:p w14:paraId="7D1334BE" w14:textId="7493D827" w:rsidR="00AD11A9" w:rsidRPr="00AD11A9" w:rsidRDefault="00AE1230" w:rsidP="00AD11A9">
      <w:pPr>
        <w:pStyle w:val="ListParagraph"/>
        <w:numPr>
          <w:ilvl w:val="0"/>
          <w:numId w:val="16"/>
        </w:numPr>
        <w:rPr>
          <w:sz w:val="18"/>
          <w:szCs w:val="18"/>
          <w:lang w:val="sv-SE"/>
        </w:rPr>
      </w:pPr>
      <w:r>
        <w:rPr>
          <w:noProof/>
          <w:lang w:val="sv-SE"/>
        </w:rPr>
        <w:lastRenderedPageBreak/>
        <w:drawing>
          <wp:anchor distT="0" distB="0" distL="114300" distR="114300" simplePos="0" relativeHeight="251684864" behindDoc="0" locked="0" layoutInCell="1" allowOverlap="1" wp14:anchorId="7B66EA59" wp14:editId="01828399">
            <wp:simplePos x="0" y="0"/>
            <wp:positionH relativeFrom="column">
              <wp:posOffset>907415</wp:posOffset>
            </wp:positionH>
            <wp:positionV relativeFrom="paragraph">
              <wp:posOffset>1901825</wp:posOffset>
            </wp:positionV>
            <wp:extent cx="2735580" cy="2131060"/>
            <wp:effectExtent l="0" t="0" r="7620" b="2540"/>
            <wp:wrapTopAndBottom/>
            <wp:docPr id="1995993364" name="Picture 1995993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2131060"/>
                    </a:xfrm>
                    <a:prstGeom prst="rect">
                      <a:avLst/>
                    </a:prstGeom>
                    <a:noFill/>
                  </pic:spPr>
                </pic:pic>
              </a:graphicData>
            </a:graphic>
            <wp14:sizeRelH relativeFrom="margin">
              <wp14:pctWidth>0</wp14:pctWidth>
            </wp14:sizeRelH>
            <wp14:sizeRelV relativeFrom="margin">
              <wp14:pctHeight>0</wp14:pctHeight>
            </wp14:sizeRelV>
          </wp:anchor>
        </w:drawing>
      </w:r>
      <w:r w:rsidR="00AD11A9" w:rsidRPr="00AD11A9">
        <w:rPr>
          <w:noProof/>
          <w:sz w:val="18"/>
          <w:szCs w:val="18"/>
          <w:lang w:val="en-ID"/>
        </w:rPr>
        <w:drawing>
          <wp:anchor distT="0" distB="0" distL="114300" distR="114300" simplePos="0" relativeHeight="251657216" behindDoc="0" locked="0" layoutInCell="1" allowOverlap="1" wp14:anchorId="7C61267B" wp14:editId="2E03173E">
            <wp:simplePos x="0" y="0"/>
            <wp:positionH relativeFrom="column">
              <wp:posOffset>69215</wp:posOffset>
            </wp:positionH>
            <wp:positionV relativeFrom="paragraph">
              <wp:posOffset>0</wp:posOffset>
            </wp:positionV>
            <wp:extent cx="4298315" cy="1706880"/>
            <wp:effectExtent l="0" t="0" r="6985" b="7620"/>
            <wp:wrapTopAndBottom/>
            <wp:docPr id="1284312064" name="Picture 128431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315" cy="1706880"/>
                    </a:xfrm>
                    <a:prstGeom prst="rect">
                      <a:avLst/>
                    </a:prstGeom>
                    <a:noFill/>
                  </pic:spPr>
                </pic:pic>
              </a:graphicData>
            </a:graphic>
            <wp14:sizeRelH relativeFrom="margin">
              <wp14:pctWidth>0</wp14:pctWidth>
            </wp14:sizeRelH>
            <wp14:sizeRelV relativeFrom="margin">
              <wp14:pctHeight>0</wp14:pctHeight>
            </wp14:sizeRelV>
          </wp:anchor>
        </w:drawing>
      </w:r>
      <w:r w:rsidR="00AD11A9" w:rsidRPr="00AD11A9">
        <w:rPr>
          <w:sz w:val="18"/>
          <w:szCs w:val="18"/>
          <w:lang w:val="sv-SE"/>
        </w:rPr>
        <w:t xml:space="preserve">   </w:t>
      </w:r>
      <w:r w:rsidR="00AD11A9" w:rsidRPr="00AD11A9">
        <w:rPr>
          <w:sz w:val="18"/>
          <w:szCs w:val="18"/>
          <w:lang w:val="sv-SE"/>
        </w:rPr>
        <w:tab/>
      </w:r>
      <w:r w:rsidR="00AD11A9" w:rsidRPr="00AD11A9">
        <w:rPr>
          <w:sz w:val="18"/>
          <w:szCs w:val="18"/>
          <w:lang w:val="sv-SE"/>
        </w:rPr>
        <w:tab/>
      </w:r>
      <w:r w:rsidR="00AD11A9" w:rsidRPr="00AD11A9">
        <w:rPr>
          <w:sz w:val="18"/>
          <w:szCs w:val="18"/>
          <w:lang w:val="sv-SE"/>
        </w:rPr>
        <w:tab/>
      </w:r>
      <w:r w:rsidR="00AD11A9" w:rsidRPr="00AD11A9">
        <w:rPr>
          <w:sz w:val="18"/>
          <w:szCs w:val="18"/>
          <w:lang w:val="sv-SE"/>
        </w:rPr>
        <w:tab/>
        <w:t>(b)</w:t>
      </w:r>
    </w:p>
    <w:p w14:paraId="408D6563" w14:textId="1B4021C9" w:rsidR="00EC53CB" w:rsidRPr="00EC53CB" w:rsidRDefault="00AE1230" w:rsidP="00AE1230">
      <w:pPr>
        <w:ind w:left="3545" w:firstLine="0"/>
        <w:rPr>
          <w:lang w:val="sv-SE"/>
        </w:rPr>
      </w:pPr>
      <w:r>
        <w:rPr>
          <w:lang w:val="sv-SE"/>
        </w:rPr>
        <w:t>(c)</w:t>
      </w:r>
    </w:p>
    <w:p w14:paraId="065ABE48" w14:textId="0BFE0F8E" w:rsidR="00D739B8" w:rsidRPr="001318B3" w:rsidRDefault="00576B47" w:rsidP="008C67FB">
      <w:pPr>
        <w:ind w:firstLine="0"/>
        <w:jc w:val="center"/>
        <w:rPr>
          <w:sz w:val="18"/>
          <w:szCs w:val="18"/>
          <w:lang w:val="sv-SE"/>
        </w:rPr>
      </w:pPr>
      <w:r w:rsidRPr="001318B3">
        <w:rPr>
          <w:b/>
          <w:bCs/>
          <w:sz w:val="18"/>
          <w:szCs w:val="18"/>
          <w:lang w:val="sv-SE"/>
        </w:rPr>
        <w:t>Fig. 5.</w:t>
      </w:r>
      <w:r w:rsidR="00AD11A9" w:rsidRPr="001318B3">
        <w:rPr>
          <w:lang w:val="sv-SE"/>
        </w:rPr>
        <w:t xml:space="preserve"> </w:t>
      </w:r>
      <w:r w:rsidRPr="001318B3">
        <w:rPr>
          <w:lang w:val="sv-SE"/>
        </w:rPr>
        <w:t xml:space="preserve">(a) Grafik accuracy </w:t>
      </w:r>
      <w:r w:rsidR="008C67FB">
        <w:rPr>
          <w:lang w:val="sv-SE"/>
        </w:rPr>
        <w:t>ResNet152 V2</w:t>
      </w:r>
      <w:r w:rsidRPr="001318B3">
        <w:rPr>
          <w:lang w:val="sv-SE"/>
        </w:rPr>
        <w:t xml:space="preserve">, (b) Grafik loss </w:t>
      </w:r>
      <w:r w:rsidR="008C67FB">
        <w:rPr>
          <w:lang w:val="sv-SE"/>
        </w:rPr>
        <w:t>ResNet152 V2</w:t>
      </w:r>
      <w:r w:rsidRPr="001318B3">
        <w:rPr>
          <w:lang w:val="sv-SE"/>
        </w:rPr>
        <w:t xml:space="preserve">(c) Confusion Matrix </w:t>
      </w:r>
      <w:r w:rsidR="009D2B2E">
        <w:rPr>
          <w:lang w:val="sv-SE"/>
        </w:rPr>
        <w:t>dari model arsitektur ResNet-152 V2.</w:t>
      </w:r>
    </w:p>
    <w:p w14:paraId="14161BAA" w14:textId="77777777" w:rsidR="00BA63F1" w:rsidRPr="001318B3" w:rsidRDefault="00BA63F1" w:rsidP="00E74DE0">
      <w:pPr>
        <w:ind w:firstLine="0"/>
        <w:rPr>
          <w:lang w:val="sv-SE"/>
        </w:rPr>
      </w:pPr>
    </w:p>
    <w:p w14:paraId="326774FB" w14:textId="6B2E0F61" w:rsidR="00F8637B" w:rsidRDefault="00525DB5" w:rsidP="003A7927">
      <w:pPr>
        <w:ind w:firstLine="0"/>
        <w:rPr>
          <w:lang w:val="en-ID"/>
        </w:rPr>
      </w:pPr>
      <w:r w:rsidRPr="008A40A7">
        <w:rPr>
          <w:lang w:val="en-ID"/>
        </w:rPr>
        <w:t>H</w:t>
      </w:r>
      <w:r w:rsidR="001335F9" w:rsidRPr="008A40A7">
        <w:rPr>
          <w:lang w:val="en-ID"/>
        </w:rPr>
        <w:t xml:space="preserve">asil pada grafik accuracy dan loss </w:t>
      </w:r>
      <w:r w:rsidR="008A40A7" w:rsidRPr="008A40A7">
        <w:rPr>
          <w:lang w:val="en-ID"/>
        </w:rPr>
        <w:t xml:space="preserve">pada gambar 5 bagian a dan b </w:t>
      </w:r>
      <w:r w:rsidR="001335F9" w:rsidRPr="008A40A7">
        <w:rPr>
          <w:lang w:val="en-ID"/>
        </w:rPr>
        <w:t>menunjukkan performa yang cukup stabil. Hal ini dapat dilihat dari garis grafiknya yang tidak fluktuatif dan menunjukkan bahwa pembelajaran model cenderung tidak mengalami perubahan yang besar. Selanjutnya, pada gambar 5</w:t>
      </w:r>
      <w:r w:rsidR="008A40A7" w:rsidRPr="008A40A7">
        <w:rPr>
          <w:lang w:val="en-ID"/>
        </w:rPr>
        <w:t xml:space="preserve"> bagian c</w:t>
      </w:r>
      <w:r w:rsidR="001335F9" w:rsidRPr="008A40A7">
        <w:rPr>
          <w:lang w:val="en-ID"/>
        </w:rPr>
        <w:t xml:space="preserve"> terlihat hasil confusion matrix dari model yang dibuat dalam mengklasifikasikan enam jenis motif batik. Confusion matrix ini dibuat berdasarkan hasil testing. Secara keseluruhan, performa model cukup baik dalam memprediksi jenis motif batik, namun model masih melakukan banyak kesalahan dalam mengenali motif batik Ceplok. Hal ini dapat disebabkan karena motif pada batik Ceplok memiliki banyak kemiripan dengan jenis motif batik lainnya dan mayoritas telah dimodifikasi. Pada motif batik Nitik dan batik Parang, masih terdapat kesalahan walaupun tidak sebanyak motif batik Ceplok. Dari model yang dibuat terdapat hasil performansi berupa nilai accuracy, precision, recall, dan F1-Score yang dapat dilihat pada tabel </w:t>
      </w:r>
      <w:r w:rsidR="008A40A7" w:rsidRPr="008A40A7">
        <w:rPr>
          <w:lang w:val="en-ID"/>
        </w:rPr>
        <w:t>4</w:t>
      </w:r>
      <w:r w:rsidR="001335F9" w:rsidRPr="008A40A7">
        <w:rPr>
          <w:lang w:val="en-ID"/>
        </w:rPr>
        <w:t>:</w:t>
      </w:r>
    </w:p>
    <w:p w14:paraId="29F0C3FF" w14:textId="77777777" w:rsidR="008965AE" w:rsidRDefault="008965AE" w:rsidP="00E74DE0">
      <w:pPr>
        <w:ind w:firstLine="0"/>
        <w:rPr>
          <w:lang w:val="en-ID"/>
        </w:rPr>
      </w:pPr>
    </w:p>
    <w:p w14:paraId="642CE74F" w14:textId="4131AE13" w:rsidR="008A40A7" w:rsidRDefault="008A40A7" w:rsidP="008A40A7">
      <w:pPr>
        <w:ind w:firstLine="0"/>
        <w:jc w:val="center"/>
        <w:rPr>
          <w:lang w:val="en-ID"/>
        </w:rPr>
      </w:pPr>
      <w:r>
        <w:rPr>
          <w:b/>
          <w:bCs/>
          <w:lang w:val="en-ID"/>
        </w:rPr>
        <w:t xml:space="preserve">Table 4. </w:t>
      </w:r>
      <w:r>
        <w:rPr>
          <w:lang w:val="en-ID"/>
        </w:rPr>
        <w:t>Classification Report dari model arsitektur ResNet-152 V2</w:t>
      </w:r>
    </w:p>
    <w:p w14:paraId="715F2E1C" w14:textId="77777777" w:rsidR="008A40A7" w:rsidRPr="008A40A7" w:rsidRDefault="008A40A7" w:rsidP="008A40A7">
      <w:pPr>
        <w:ind w:firstLine="0"/>
        <w:jc w:val="center"/>
        <w:rPr>
          <w:lang w:val="en-ID"/>
        </w:rPr>
      </w:pPr>
    </w:p>
    <w:tbl>
      <w:tblPr>
        <w:tblW w:w="6946" w:type="dxa"/>
        <w:jc w:val="center"/>
        <w:tblLayout w:type="fixed"/>
        <w:tblCellMar>
          <w:left w:w="70" w:type="dxa"/>
          <w:right w:w="70" w:type="dxa"/>
        </w:tblCellMar>
        <w:tblLook w:val="0000" w:firstRow="0" w:lastRow="0" w:firstColumn="0" w:lastColumn="0" w:noHBand="0" w:noVBand="0"/>
      </w:tblPr>
      <w:tblGrid>
        <w:gridCol w:w="1560"/>
        <w:gridCol w:w="1984"/>
        <w:gridCol w:w="1559"/>
        <w:gridCol w:w="1843"/>
      </w:tblGrid>
      <w:tr w:rsidR="00DA11F8" w:rsidRPr="00371779" w14:paraId="7243281C" w14:textId="77777777" w:rsidTr="00A11654">
        <w:trPr>
          <w:trHeight w:val="134"/>
          <w:jc w:val="center"/>
        </w:trPr>
        <w:tc>
          <w:tcPr>
            <w:tcW w:w="1560" w:type="dxa"/>
            <w:tcBorders>
              <w:top w:val="single" w:sz="12" w:space="0" w:color="000000"/>
              <w:bottom w:val="single" w:sz="4" w:space="0" w:color="auto"/>
            </w:tcBorders>
          </w:tcPr>
          <w:p w14:paraId="58D6B128" w14:textId="1B75A455" w:rsidR="00DA11F8" w:rsidRPr="009B177C" w:rsidRDefault="00DA11F8" w:rsidP="00DA11F8">
            <w:pPr>
              <w:ind w:firstLine="0"/>
              <w:jc w:val="center"/>
            </w:pPr>
            <w:r w:rsidRPr="00A65060">
              <w:t>Batik</w:t>
            </w:r>
          </w:p>
        </w:tc>
        <w:tc>
          <w:tcPr>
            <w:tcW w:w="1984" w:type="dxa"/>
            <w:tcBorders>
              <w:top w:val="single" w:sz="12" w:space="0" w:color="000000"/>
              <w:bottom w:val="single" w:sz="4" w:space="0" w:color="auto"/>
            </w:tcBorders>
          </w:tcPr>
          <w:p w14:paraId="3F57412B" w14:textId="004CFE85" w:rsidR="00DA11F8" w:rsidRPr="009B177C" w:rsidRDefault="00DA11F8" w:rsidP="00DA11F8">
            <w:pPr>
              <w:ind w:firstLine="0"/>
              <w:jc w:val="center"/>
            </w:pPr>
            <w:r w:rsidRPr="00A65060">
              <w:t>Precision</w:t>
            </w:r>
          </w:p>
        </w:tc>
        <w:tc>
          <w:tcPr>
            <w:tcW w:w="1559" w:type="dxa"/>
            <w:tcBorders>
              <w:top w:val="single" w:sz="12" w:space="0" w:color="000000"/>
              <w:bottom w:val="single" w:sz="4" w:space="0" w:color="auto"/>
            </w:tcBorders>
          </w:tcPr>
          <w:p w14:paraId="116BEF35" w14:textId="61082965" w:rsidR="00DA11F8" w:rsidRPr="009B177C" w:rsidRDefault="00DA11F8" w:rsidP="00DA11F8">
            <w:pPr>
              <w:ind w:firstLine="0"/>
              <w:jc w:val="center"/>
            </w:pPr>
            <w:r w:rsidRPr="00A65060">
              <w:t>Recall</w:t>
            </w:r>
          </w:p>
        </w:tc>
        <w:tc>
          <w:tcPr>
            <w:tcW w:w="1843" w:type="dxa"/>
            <w:tcBorders>
              <w:top w:val="single" w:sz="12" w:space="0" w:color="000000"/>
              <w:bottom w:val="single" w:sz="4" w:space="0" w:color="auto"/>
            </w:tcBorders>
          </w:tcPr>
          <w:p w14:paraId="74C47CE6" w14:textId="6CB95E07" w:rsidR="00DA11F8" w:rsidRPr="009B177C" w:rsidRDefault="00DA11F8" w:rsidP="00DA11F8">
            <w:pPr>
              <w:ind w:firstLine="0"/>
              <w:jc w:val="center"/>
            </w:pPr>
            <w:r w:rsidRPr="00A65060">
              <w:t>F1-score</w:t>
            </w:r>
          </w:p>
        </w:tc>
      </w:tr>
      <w:tr w:rsidR="00DA11F8" w:rsidRPr="00371779" w14:paraId="74810DBC" w14:textId="77777777" w:rsidTr="00A11654">
        <w:trPr>
          <w:jc w:val="center"/>
        </w:trPr>
        <w:tc>
          <w:tcPr>
            <w:tcW w:w="1560" w:type="dxa"/>
            <w:tcBorders>
              <w:top w:val="single" w:sz="4" w:space="0" w:color="auto"/>
            </w:tcBorders>
          </w:tcPr>
          <w:p w14:paraId="1566C1B8" w14:textId="094C9369" w:rsidR="00DA11F8" w:rsidRPr="009B177C" w:rsidRDefault="00DA11F8" w:rsidP="00DA11F8">
            <w:pPr>
              <w:ind w:firstLine="0"/>
              <w:jc w:val="center"/>
            </w:pPr>
            <w:r w:rsidRPr="0008055A">
              <w:t>Ceplok</w:t>
            </w:r>
          </w:p>
        </w:tc>
        <w:tc>
          <w:tcPr>
            <w:tcW w:w="1984" w:type="dxa"/>
            <w:tcBorders>
              <w:top w:val="single" w:sz="4" w:space="0" w:color="auto"/>
            </w:tcBorders>
          </w:tcPr>
          <w:p w14:paraId="222279F3" w14:textId="312051D9" w:rsidR="00DA11F8" w:rsidRPr="009B177C" w:rsidRDefault="00DA11F8" w:rsidP="00DA11F8">
            <w:pPr>
              <w:ind w:firstLine="0"/>
              <w:jc w:val="center"/>
            </w:pPr>
            <w:r w:rsidRPr="0008055A">
              <w:t>0.80</w:t>
            </w:r>
          </w:p>
        </w:tc>
        <w:tc>
          <w:tcPr>
            <w:tcW w:w="1559" w:type="dxa"/>
            <w:tcBorders>
              <w:top w:val="single" w:sz="4" w:space="0" w:color="auto"/>
            </w:tcBorders>
          </w:tcPr>
          <w:p w14:paraId="1FAD2B68" w14:textId="10304049" w:rsidR="00DA11F8" w:rsidRPr="009B177C" w:rsidRDefault="00DA11F8" w:rsidP="00DA11F8">
            <w:pPr>
              <w:ind w:firstLine="0"/>
              <w:jc w:val="center"/>
            </w:pPr>
            <w:r w:rsidRPr="0008055A">
              <w:t>0.79</w:t>
            </w:r>
          </w:p>
        </w:tc>
        <w:tc>
          <w:tcPr>
            <w:tcW w:w="1843" w:type="dxa"/>
            <w:tcBorders>
              <w:top w:val="single" w:sz="4" w:space="0" w:color="auto"/>
            </w:tcBorders>
          </w:tcPr>
          <w:p w14:paraId="5166FD3C" w14:textId="0AF7F57C" w:rsidR="00DA11F8" w:rsidRPr="009B177C" w:rsidRDefault="00DA11F8" w:rsidP="00DA11F8">
            <w:pPr>
              <w:ind w:firstLine="0"/>
              <w:jc w:val="center"/>
            </w:pPr>
            <w:r w:rsidRPr="0008055A">
              <w:t>0.79</w:t>
            </w:r>
          </w:p>
        </w:tc>
      </w:tr>
      <w:tr w:rsidR="00DA11F8" w:rsidRPr="00371779" w14:paraId="2EB83A8D" w14:textId="77777777" w:rsidTr="00A11654">
        <w:trPr>
          <w:jc w:val="center"/>
        </w:trPr>
        <w:tc>
          <w:tcPr>
            <w:tcW w:w="1560" w:type="dxa"/>
          </w:tcPr>
          <w:p w14:paraId="15F8E9C6" w14:textId="10BBB6FE" w:rsidR="00DA11F8" w:rsidRPr="009B177C" w:rsidRDefault="00DA11F8" w:rsidP="00DA11F8">
            <w:pPr>
              <w:ind w:firstLine="0"/>
              <w:jc w:val="center"/>
            </w:pPr>
            <w:r w:rsidRPr="0008055A">
              <w:t>Kawung</w:t>
            </w:r>
          </w:p>
        </w:tc>
        <w:tc>
          <w:tcPr>
            <w:tcW w:w="1984" w:type="dxa"/>
          </w:tcPr>
          <w:p w14:paraId="092D09CE" w14:textId="0C1228F9" w:rsidR="00DA11F8" w:rsidRPr="009B177C" w:rsidRDefault="00DA11F8" w:rsidP="00DA11F8">
            <w:pPr>
              <w:ind w:firstLine="0"/>
              <w:jc w:val="center"/>
            </w:pPr>
            <w:r w:rsidRPr="0008055A">
              <w:t>0.81</w:t>
            </w:r>
          </w:p>
        </w:tc>
        <w:tc>
          <w:tcPr>
            <w:tcW w:w="1559" w:type="dxa"/>
          </w:tcPr>
          <w:p w14:paraId="1FDDD225" w14:textId="21FBE87B" w:rsidR="00DA11F8" w:rsidRPr="009B177C" w:rsidRDefault="00DA11F8" w:rsidP="00DA11F8">
            <w:pPr>
              <w:ind w:firstLine="0"/>
              <w:jc w:val="center"/>
            </w:pPr>
            <w:r w:rsidRPr="0008055A">
              <w:t>1.00</w:t>
            </w:r>
          </w:p>
        </w:tc>
        <w:tc>
          <w:tcPr>
            <w:tcW w:w="1843" w:type="dxa"/>
          </w:tcPr>
          <w:p w14:paraId="1BD392A9" w14:textId="5A08C451" w:rsidR="00DA11F8" w:rsidRPr="009B177C" w:rsidRDefault="00DA11F8" w:rsidP="00DA11F8">
            <w:pPr>
              <w:ind w:firstLine="0"/>
              <w:jc w:val="center"/>
            </w:pPr>
            <w:r w:rsidRPr="0008055A">
              <w:t>0.89</w:t>
            </w:r>
          </w:p>
        </w:tc>
      </w:tr>
      <w:tr w:rsidR="00DA11F8" w:rsidRPr="00371779" w14:paraId="76374C00" w14:textId="77777777" w:rsidTr="00A11654">
        <w:trPr>
          <w:jc w:val="center"/>
        </w:trPr>
        <w:tc>
          <w:tcPr>
            <w:tcW w:w="1560" w:type="dxa"/>
          </w:tcPr>
          <w:p w14:paraId="429999D8" w14:textId="1D6047E5" w:rsidR="00DA11F8" w:rsidRPr="009B177C" w:rsidRDefault="00DA11F8" w:rsidP="00DA11F8">
            <w:pPr>
              <w:ind w:firstLine="0"/>
              <w:jc w:val="center"/>
            </w:pPr>
            <w:r w:rsidRPr="0008055A">
              <w:t>Megamendung</w:t>
            </w:r>
          </w:p>
        </w:tc>
        <w:tc>
          <w:tcPr>
            <w:tcW w:w="1984" w:type="dxa"/>
          </w:tcPr>
          <w:p w14:paraId="19AFC990" w14:textId="11B2E852" w:rsidR="00DA11F8" w:rsidRPr="009B177C" w:rsidRDefault="00DA11F8" w:rsidP="00DA11F8">
            <w:pPr>
              <w:ind w:firstLine="0"/>
              <w:jc w:val="center"/>
            </w:pPr>
            <w:r w:rsidRPr="0008055A">
              <w:t>1.00</w:t>
            </w:r>
          </w:p>
        </w:tc>
        <w:tc>
          <w:tcPr>
            <w:tcW w:w="1559" w:type="dxa"/>
          </w:tcPr>
          <w:p w14:paraId="07D467D7" w14:textId="17875A3F" w:rsidR="00DA11F8" w:rsidRPr="009B177C" w:rsidRDefault="00DA11F8" w:rsidP="00DA11F8">
            <w:pPr>
              <w:ind w:firstLine="0"/>
              <w:jc w:val="center"/>
            </w:pPr>
            <w:r w:rsidRPr="0008055A">
              <w:t>1.00</w:t>
            </w:r>
          </w:p>
        </w:tc>
        <w:tc>
          <w:tcPr>
            <w:tcW w:w="1843" w:type="dxa"/>
          </w:tcPr>
          <w:p w14:paraId="7AA0645D" w14:textId="3E9DEF2A" w:rsidR="00DA11F8" w:rsidRPr="009B177C" w:rsidRDefault="00DA11F8" w:rsidP="00DA11F8">
            <w:pPr>
              <w:ind w:firstLine="0"/>
              <w:jc w:val="center"/>
            </w:pPr>
            <w:r w:rsidRPr="0008055A">
              <w:t>1.00</w:t>
            </w:r>
          </w:p>
        </w:tc>
      </w:tr>
      <w:tr w:rsidR="00DA11F8" w:rsidRPr="00371779" w14:paraId="756085F7" w14:textId="77777777" w:rsidTr="00A11654">
        <w:trPr>
          <w:jc w:val="center"/>
        </w:trPr>
        <w:tc>
          <w:tcPr>
            <w:tcW w:w="1560" w:type="dxa"/>
          </w:tcPr>
          <w:p w14:paraId="2AB5A83C" w14:textId="4BECF4A6" w:rsidR="00DA11F8" w:rsidRPr="009B177C" w:rsidRDefault="00DA11F8" w:rsidP="00DA11F8">
            <w:pPr>
              <w:ind w:firstLine="0"/>
              <w:jc w:val="center"/>
            </w:pPr>
            <w:r w:rsidRPr="0008055A">
              <w:t>Nitik</w:t>
            </w:r>
          </w:p>
        </w:tc>
        <w:tc>
          <w:tcPr>
            <w:tcW w:w="1984" w:type="dxa"/>
          </w:tcPr>
          <w:p w14:paraId="1603C989" w14:textId="5C726EB4" w:rsidR="00DA11F8" w:rsidRPr="009B177C" w:rsidRDefault="00DA11F8" w:rsidP="00DA11F8">
            <w:pPr>
              <w:ind w:firstLine="0"/>
              <w:jc w:val="center"/>
            </w:pPr>
            <w:r w:rsidRPr="0008055A">
              <w:t>0.92</w:t>
            </w:r>
          </w:p>
        </w:tc>
        <w:tc>
          <w:tcPr>
            <w:tcW w:w="1559" w:type="dxa"/>
          </w:tcPr>
          <w:p w14:paraId="2A57480A" w14:textId="2D0DC689" w:rsidR="00DA11F8" w:rsidRPr="009B177C" w:rsidRDefault="00DA11F8" w:rsidP="00DA11F8">
            <w:pPr>
              <w:ind w:firstLine="0"/>
              <w:jc w:val="center"/>
            </w:pPr>
            <w:r w:rsidRPr="0008055A">
              <w:t>0.84</w:t>
            </w:r>
          </w:p>
        </w:tc>
        <w:tc>
          <w:tcPr>
            <w:tcW w:w="1843" w:type="dxa"/>
          </w:tcPr>
          <w:p w14:paraId="7173751B" w14:textId="048632C4" w:rsidR="00DA11F8" w:rsidRPr="009B177C" w:rsidRDefault="00DA11F8" w:rsidP="00DA11F8">
            <w:pPr>
              <w:ind w:firstLine="0"/>
              <w:jc w:val="center"/>
            </w:pPr>
            <w:r w:rsidRPr="0008055A">
              <w:t>0.88</w:t>
            </w:r>
          </w:p>
        </w:tc>
      </w:tr>
      <w:tr w:rsidR="00DA11F8" w:rsidRPr="00371779" w14:paraId="49CF8C12" w14:textId="77777777" w:rsidTr="00A11654">
        <w:trPr>
          <w:jc w:val="center"/>
        </w:trPr>
        <w:tc>
          <w:tcPr>
            <w:tcW w:w="1560" w:type="dxa"/>
          </w:tcPr>
          <w:p w14:paraId="14DF4472" w14:textId="2B563723" w:rsidR="00DA11F8" w:rsidRPr="009B177C" w:rsidRDefault="00DA11F8" w:rsidP="00DA11F8">
            <w:pPr>
              <w:ind w:firstLine="0"/>
              <w:jc w:val="center"/>
            </w:pPr>
            <w:r w:rsidRPr="0008055A">
              <w:t>Parang</w:t>
            </w:r>
          </w:p>
        </w:tc>
        <w:tc>
          <w:tcPr>
            <w:tcW w:w="1984" w:type="dxa"/>
          </w:tcPr>
          <w:p w14:paraId="545182CF" w14:textId="258DFA74" w:rsidR="00DA11F8" w:rsidRPr="009B177C" w:rsidRDefault="00DA11F8" w:rsidP="00DA11F8">
            <w:pPr>
              <w:ind w:firstLine="0"/>
              <w:jc w:val="center"/>
            </w:pPr>
            <w:r w:rsidRPr="0008055A">
              <w:t>1.00</w:t>
            </w:r>
          </w:p>
        </w:tc>
        <w:tc>
          <w:tcPr>
            <w:tcW w:w="1559" w:type="dxa"/>
          </w:tcPr>
          <w:p w14:paraId="56141E48" w14:textId="52CE0B95" w:rsidR="00DA11F8" w:rsidRPr="009B177C" w:rsidRDefault="00DA11F8" w:rsidP="00DA11F8">
            <w:pPr>
              <w:ind w:firstLine="0"/>
              <w:jc w:val="center"/>
            </w:pPr>
            <w:r w:rsidRPr="0008055A">
              <w:t>0.88</w:t>
            </w:r>
          </w:p>
        </w:tc>
        <w:tc>
          <w:tcPr>
            <w:tcW w:w="1843" w:type="dxa"/>
          </w:tcPr>
          <w:p w14:paraId="5CDA9D40" w14:textId="459F2BFE" w:rsidR="00DA11F8" w:rsidRPr="009B177C" w:rsidRDefault="00DA11F8" w:rsidP="00DA11F8">
            <w:pPr>
              <w:ind w:firstLine="0"/>
              <w:jc w:val="center"/>
            </w:pPr>
            <w:r w:rsidRPr="0008055A">
              <w:t>0.93</w:t>
            </w:r>
          </w:p>
        </w:tc>
      </w:tr>
      <w:tr w:rsidR="00DA11F8" w:rsidRPr="00371779" w14:paraId="45450739" w14:textId="77777777" w:rsidTr="00A11654">
        <w:trPr>
          <w:jc w:val="center"/>
        </w:trPr>
        <w:tc>
          <w:tcPr>
            <w:tcW w:w="1560" w:type="dxa"/>
            <w:tcBorders>
              <w:bottom w:val="single" w:sz="12" w:space="0" w:color="000000"/>
            </w:tcBorders>
          </w:tcPr>
          <w:p w14:paraId="6CAB0185" w14:textId="4F769303" w:rsidR="00DA11F8" w:rsidRPr="009B177C" w:rsidRDefault="00DA11F8" w:rsidP="00DA11F8">
            <w:pPr>
              <w:ind w:firstLine="0"/>
              <w:jc w:val="center"/>
            </w:pPr>
            <w:r w:rsidRPr="0008055A">
              <w:t>Tambal</w:t>
            </w:r>
          </w:p>
        </w:tc>
        <w:tc>
          <w:tcPr>
            <w:tcW w:w="1984" w:type="dxa"/>
            <w:tcBorders>
              <w:bottom w:val="single" w:sz="12" w:space="0" w:color="000000"/>
            </w:tcBorders>
          </w:tcPr>
          <w:p w14:paraId="77664466" w14:textId="0734DD60" w:rsidR="00DA11F8" w:rsidRPr="009B177C" w:rsidRDefault="00DA11F8" w:rsidP="00DA11F8">
            <w:pPr>
              <w:ind w:firstLine="0"/>
              <w:jc w:val="center"/>
            </w:pPr>
            <w:r w:rsidRPr="0008055A">
              <w:t>0.91</w:t>
            </w:r>
          </w:p>
        </w:tc>
        <w:tc>
          <w:tcPr>
            <w:tcW w:w="1559" w:type="dxa"/>
            <w:tcBorders>
              <w:bottom w:val="single" w:sz="12" w:space="0" w:color="000000"/>
            </w:tcBorders>
          </w:tcPr>
          <w:p w14:paraId="295AEB47" w14:textId="09B22A76" w:rsidR="00DA11F8" w:rsidRPr="009B177C" w:rsidRDefault="00DA11F8" w:rsidP="00DA11F8">
            <w:pPr>
              <w:ind w:firstLine="0"/>
              <w:jc w:val="center"/>
            </w:pPr>
            <w:r w:rsidRPr="0008055A">
              <w:t>0.90</w:t>
            </w:r>
          </w:p>
        </w:tc>
        <w:tc>
          <w:tcPr>
            <w:tcW w:w="1843" w:type="dxa"/>
            <w:tcBorders>
              <w:bottom w:val="single" w:sz="12" w:space="0" w:color="000000"/>
            </w:tcBorders>
          </w:tcPr>
          <w:p w14:paraId="2000BDC4" w14:textId="7297A105" w:rsidR="00DA11F8" w:rsidRPr="009B177C" w:rsidRDefault="00DA11F8" w:rsidP="00DA11F8">
            <w:pPr>
              <w:ind w:firstLine="0"/>
              <w:jc w:val="center"/>
            </w:pPr>
            <w:r w:rsidRPr="0008055A">
              <w:t>0.91</w:t>
            </w:r>
          </w:p>
        </w:tc>
      </w:tr>
    </w:tbl>
    <w:p w14:paraId="50E0BD9B" w14:textId="77777777" w:rsidR="00933BBB" w:rsidRPr="001335F9" w:rsidRDefault="00933BBB" w:rsidP="00E74DE0">
      <w:pPr>
        <w:ind w:firstLine="0"/>
        <w:rPr>
          <w:lang w:val="en-ID"/>
        </w:rPr>
      </w:pPr>
    </w:p>
    <w:p w14:paraId="2CF02B5F" w14:textId="12136FDA" w:rsidR="00E74DE0" w:rsidRPr="00491E37" w:rsidRDefault="00E74DE0" w:rsidP="00E74DE0">
      <w:pPr>
        <w:pStyle w:val="heading10"/>
        <w:numPr>
          <w:ilvl w:val="0"/>
          <w:numId w:val="14"/>
        </w:numPr>
      </w:pPr>
      <w:r w:rsidRPr="00491E37">
        <w:t>Conclusion</w:t>
      </w:r>
    </w:p>
    <w:p w14:paraId="255B1CD2" w14:textId="0E131487" w:rsidR="00E74DE0" w:rsidRDefault="00E74DE0" w:rsidP="00BF0584">
      <w:pPr>
        <w:pStyle w:val="p1a"/>
        <w:ind w:firstLine="360"/>
        <w:rPr>
          <w:lang w:val="sv-SE"/>
        </w:rPr>
      </w:pPr>
      <w:r w:rsidRPr="00491E37">
        <w:rPr>
          <w:lang w:val="sv-SE"/>
        </w:rPr>
        <w:t xml:space="preserve">Batik adalah kerajinan tradisional dari Indonesia yang telah diakui dunia karena jenis dan motifnya yang beragam. Dengan banyaknya jenis dan motif batik yang tersebar di berbagai daerah, masing-masing memiliki nilai historis, ciri khas, dan aturan-aturan tertentu yang harus diperhatikan. Hal ini menuntut adanya inovasi dalam mengembangkan sistem yang dapat mengklasifikasikan motif batik dengan menggunakan </w:t>
      </w:r>
      <w:r w:rsidR="00867447" w:rsidRPr="00491E37">
        <w:rPr>
          <w:lang w:val="sv-SE"/>
        </w:rPr>
        <w:t>Deep</w:t>
      </w:r>
      <w:r w:rsidR="008A40A7" w:rsidRPr="00491E37">
        <w:rPr>
          <w:lang w:val="sv-SE"/>
        </w:rPr>
        <w:t xml:space="preserve"> </w:t>
      </w:r>
      <w:r w:rsidRPr="00491E37">
        <w:rPr>
          <w:lang w:val="sv-SE"/>
        </w:rPr>
        <w:t xml:space="preserve">Learning. Berdasarkan pengujian metode Convolutional Neural Network dengan arsitektur MobileNet V1 </w:t>
      </w:r>
      <w:r w:rsidR="008A40A7" w:rsidRPr="00491E37">
        <w:rPr>
          <w:lang w:val="sv-SE"/>
        </w:rPr>
        <w:t xml:space="preserve">dan ResNet-152 V2 </w:t>
      </w:r>
      <w:r w:rsidRPr="00491E37">
        <w:rPr>
          <w:lang w:val="sv-SE"/>
        </w:rPr>
        <w:t xml:space="preserve">untuk klasifikasi motif batik, didapatkan hasil terbaik dengan menggunakan </w:t>
      </w:r>
      <w:r w:rsidR="00307435" w:rsidRPr="00491E37">
        <w:rPr>
          <w:lang w:val="sv-SE"/>
        </w:rPr>
        <w:t>arsitektur ResNet-152 V2 dengan metode pre-processing shear dan optimizer RMSprop</w:t>
      </w:r>
      <w:r w:rsidRPr="00491E37">
        <w:rPr>
          <w:lang w:val="sv-SE"/>
        </w:rPr>
        <w:t xml:space="preserve">. </w:t>
      </w:r>
      <w:r w:rsidR="00307435" w:rsidRPr="00491E37">
        <w:rPr>
          <w:lang w:val="sv-SE"/>
        </w:rPr>
        <w:t>Dari konfigurasi tersebut diperoleh hasil pali</w:t>
      </w:r>
      <w:r w:rsidR="00BF0584" w:rsidRPr="00491E37">
        <w:rPr>
          <w:lang w:val="sv-SE"/>
        </w:rPr>
        <w:t xml:space="preserve">ng optimal dengan </w:t>
      </w:r>
      <w:bookmarkStart w:id="4" w:name="_Hlk144556984"/>
      <w:r w:rsidR="00BF0584" w:rsidRPr="00491E37">
        <w:rPr>
          <w:lang w:val="sv-SE"/>
        </w:rPr>
        <w:t>nilai test accuracy sebesar 89,67% dan validation loss sebesar 0,44</w:t>
      </w:r>
      <w:bookmarkEnd w:id="4"/>
      <w:r w:rsidR="00BF0584" w:rsidRPr="00491E37">
        <w:rPr>
          <w:lang w:val="sv-SE"/>
        </w:rPr>
        <w:t xml:space="preserve">. Secara keseluruhan, performa dari arsitektur ResNet-152 V2 lebih baik dibandingkan dengan arsitektur MobileNet V1 yang ditunjukkan dengan selisih performa yang cukup signifikan. Hasil pengujian </w:t>
      </w:r>
      <w:r w:rsidRPr="00491E37">
        <w:rPr>
          <w:lang w:val="sv-SE"/>
        </w:rPr>
        <w:t>yang dipaparkan menunjukkan bahwa penelitian ini dapat berjalan dengan baik dan memastikan bahwa sistem beroperasi sesuai dengan kerangka kerja yang dirancang dan selaras dengan topik terkait, yaitu Komunikasi dan Aplikasi Multimedia.</w:t>
      </w:r>
    </w:p>
    <w:p w14:paraId="336D5DE9" w14:textId="77777777" w:rsidR="009B1D59" w:rsidRPr="00C7365C" w:rsidRDefault="009B1D59" w:rsidP="009942DC">
      <w:pPr>
        <w:pStyle w:val="heading10"/>
        <w:rPr>
          <w:lang w:val="en-ID"/>
        </w:rPr>
      </w:pPr>
      <w:r w:rsidRPr="00C7365C">
        <w:rPr>
          <w:lang w:val="en-ID"/>
        </w:rPr>
        <w:t>References</w:t>
      </w:r>
    </w:p>
    <w:sdt>
      <w:sdtPr>
        <w:rPr>
          <w:sz w:val="14"/>
          <w:szCs w:val="16"/>
        </w:rPr>
        <w:tag w:val="MENDELEY_BIBLIOGRAPHY"/>
        <w:id w:val="586504005"/>
        <w:placeholder>
          <w:docPart w:val="AA7EA6E1359B4E83A38B01E767439A10"/>
        </w:placeholder>
      </w:sdtPr>
      <w:sdtEndPr>
        <w:rPr>
          <w:sz w:val="16"/>
          <w:szCs w:val="18"/>
        </w:rPr>
      </w:sdtEndPr>
      <w:sdtContent>
        <w:p w14:paraId="0BAC4C81" w14:textId="2DD63063" w:rsidR="00FC2EC3" w:rsidRPr="00536304" w:rsidRDefault="00FC2EC3" w:rsidP="00800058">
          <w:pPr>
            <w:autoSpaceDE w:val="0"/>
            <w:autoSpaceDN w:val="0"/>
            <w:ind w:hanging="640"/>
            <w:divId w:val="1433621175"/>
            <w:rPr>
              <w:rFonts w:eastAsia="Times New Roman"/>
              <w:sz w:val="22"/>
              <w:szCs w:val="22"/>
            </w:rPr>
          </w:pPr>
          <w:r w:rsidRPr="00536304">
            <w:rPr>
              <w:rFonts w:eastAsia="Times New Roman"/>
              <w:sz w:val="18"/>
              <w:szCs w:val="18"/>
            </w:rPr>
            <w:t>[1]</w:t>
          </w:r>
          <w:r w:rsidRPr="00536304">
            <w:rPr>
              <w:rFonts w:eastAsia="Times New Roman"/>
              <w:sz w:val="18"/>
              <w:szCs w:val="18"/>
            </w:rPr>
            <w:tab/>
            <w:t xml:space="preserve">N. Yanti Damayanti, A. Pandanwangi, B. Sukapura Dewi, and A. Mochtar Apin, “Innovation of Gutha Tamarin’s Batik Colet Technique and Visual Language on Batik Bercerita Ornaments by Female Artists,” in </w:t>
          </w:r>
          <w:r w:rsidRPr="00536304">
            <w:rPr>
              <w:rFonts w:eastAsia="Times New Roman"/>
              <w:i/>
              <w:iCs/>
              <w:sz w:val="18"/>
              <w:szCs w:val="18"/>
            </w:rPr>
            <w:t>ARTESH: 2nd International Conference on Art for Technology, Science, and Humanities</w:t>
          </w:r>
          <w:r w:rsidRPr="00536304">
            <w:rPr>
              <w:rFonts w:eastAsia="Times New Roman"/>
              <w:sz w:val="18"/>
              <w:szCs w:val="18"/>
            </w:rPr>
            <w:t xml:space="preserve">, N. Yanti Damayanti, D. Sayahdikumullah, and R. Maulina, Eds., Bandung: Visual Art Study Program, Bandung Institure of Technology, Dec. </w:t>
          </w:r>
          <w:r w:rsidR="00584EC2">
            <w:rPr>
              <w:rFonts w:eastAsia="Times New Roman"/>
              <w:sz w:val="18"/>
              <w:szCs w:val="18"/>
            </w:rPr>
            <w:t>(</w:t>
          </w:r>
          <w:r w:rsidRPr="00536304">
            <w:rPr>
              <w:rFonts w:eastAsia="Times New Roman"/>
              <w:sz w:val="18"/>
              <w:szCs w:val="18"/>
            </w:rPr>
            <w:t>2020</w:t>
          </w:r>
          <w:r w:rsidR="00584EC2">
            <w:rPr>
              <w:rFonts w:eastAsia="Times New Roman"/>
              <w:sz w:val="18"/>
              <w:szCs w:val="18"/>
            </w:rPr>
            <w:t>)</w:t>
          </w:r>
          <w:r w:rsidRPr="00536304">
            <w:rPr>
              <w:rFonts w:eastAsia="Times New Roman"/>
              <w:sz w:val="18"/>
              <w:szCs w:val="18"/>
            </w:rPr>
            <w:t>, pp. 67–76.</w:t>
          </w:r>
        </w:p>
        <w:p w14:paraId="6BFF9E58" w14:textId="7CED093B" w:rsidR="00FC2EC3" w:rsidRPr="00536304" w:rsidRDefault="00FC2EC3" w:rsidP="00800058">
          <w:pPr>
            <w:autoSpaceDE w:val="0"/>
            <w:autoSpaceDN w:val="0"/>
            <w:ind w:hanging="567"/>
            <w:divId w:val="1755394184"/>
            <w:rPr>
              <w:rFonts w:eastAsia="Times New Roman"/>
              <w:sz w:val="18"/>
              <w:szCs w:val="18"/>
            </w:rPr>
          </w:pPr>
          <w:r w:rsidRPr="00536304">
            <w:rPr>
              <w:rFonts w:eastAsia="Times New Roman"/>
              <w:sz w:val="18"/>
              <w:szCs w:val="18"/>
            </w:rPr>
            <w:t>[2]</w:t>
          </w:r>
          <w:r w:rsidRPr="00536304">
            <w:rPr>
              <w:rFonts w:eastAsia="Times New Roman"/>
              <w:sz w:val="18"/>
              <w:szCs w:val="18"/>
            </w:rPr>
            <w:tab/>
            <w:t xml:space="preserve">M. A. Rasyidi and T. Bariyah, “Batik Pattern Recognition using Convolutional Neural Network,” </w:t>
          </w:r>
          <w:r w:rsidRPr="00536304">
            <w:rPr>
              <w:rFonts w:eastAsia="Times New Roman"/>
              <w:i/>
              <w:iCs/>
              <w:sz w:val="18"/>
              <w:szCs w:val="18"/>
            </w:rPr>
            <w:t>Bulletin of Electrical Engineering and Informatics</w:t>
          </w:r>
          <w:r w:rsidRPr="00536304">
            <w:rPr>
              <w:rFonts w:eastAsia="Times New Roman"/>
              <w:sz w:val="18"/>
              <w:szCs w:val="18"/>
            </w:rPr>
            <w:t xml:space="preserve">, vol. 9, no. 4, pp. 1430–1437, Aug. </w:t>
          </w:r>
          <w:r w:rsidR="00584EC2">
            <w:rPr>
              <w:rFonts w:eastAsia="Times New Roman"/>
              <w:sz w:val="18"/>
              <w:szCs w:val="18"/>
            </w:rPr>
            <w:t>(</w:t>
          </w:r>
          <w:r w:rsidRPr="00536304">
            <w:rPr>
              <w:rFonts w:eastAsia="Times New Roman"/>
              <w:sz w:val="18"/>
              <w:szCs w:val="18"/>
            </w:rPr>
            <w:t>2020</w:t>
          </w:r>
          <w:r w:rsidR="00584EC2">
            <w:rPr>
              <w:rFonts w:eastAsia="Times New Roman"/>
              <w:sz w:val="18"/>
              <w:szCs w:val="18"/>
            </w:rPr>
            <w:t>)</w:t>
          </w:r>
          <w:r w:rsidRPr="00536304">
            <w:rPr>
              <w:rFonts w:eastAsia="Times New Roman"/>
              <w:sz w:val="18"/>
              <w:szCs w:val="18"/>
            </w:rPr>
            <w:t>, doi: 10.11591/eei.v9i4.2385.</w:t>
          </w:r>
        </w:p>
        <w:p w14:paraId="486A79A0" w14:textId="7CF328A1" w:rsidR="00FC2EC3" w:rsidRPr="00536304" w:rsidRDefault="00FC2EC3" w:rsidP="00800058">
          <w:pPr>
            <w:autoSpaceDE w:val="0"/>
            <w:autoSpaceDN w:val="0"/>
            <w:ind w:hanging="567"/>
            <w:divId w:val="1516067598"/>
            <w:rPr>
              <w:rFonts w:eastAsia="Times New Roman"/>
              <w:sz w:val="18"/>
              <w:szCs w:val="18"/>
            </w:rPr>
          </w:pPr>
          <w:r w:rsidRPr="00536304">
            <w:rPr>
              <w:rFonts w:eastAsia="Times New Roman"/>
              <w:sz w:val="18"/>
              <w:szCs w:val="18"/>
            </w:rPr>
            <w:t>[3]</w:t>
          </w:r>
          <w:r w:rsidRPr="00536304">
            <w:rPr>
              <w:rFonts w:eastAsia="Times New Roman"/>
              <w:sz w:val="18"/>
              <w:szCs w:val="18"/>
            </w:rPr>
            <w:tab/>
            <w:t xml:space="preserve">I. Qiram, Buhani, and G. Rubiono, “Batik Banyuwangi: Aesthetic and Technical Comparison of Coastal Batik,” </w:t>
          </w:r>
          <w:r w:rsidRPr="00536304">
            <w:rPr>
              <w:rFonts w:eastAsia="Times New Roman"/>
              <w:i/>
              <w:iCs/>
              <w:sz w:val="18"/>
              <w:szCs w:val="18"/>
            </w:rPr>
            <w:t>LEKESAN: Interdisciplinary Journal of Asia Pacific Arts</w:t>
          </w:r>
          <w:r w:rsidRPr="00536304">
            <w:rPr>
              <w:rFonts w:eastAsia="Times New Roman"/>
              <w:sz w:val="18"/>
              <w:szCs w:val="18"/>
            </w:rPr>
            <w:t xml:space="preserve">, vol. 1, no. 2, pp. 79–85, Oct. </w:t>
          </w:r>
          <w:r w:rsidR="00584EC2">
            <w:rPr>
              <w:rFonts w:eastAsia="Times New Roman"/>
              <w:sz w:val="18"/>
              <w:szCs w:val="18"/>
            </w:rPr>
            <w:t>(</w:t>
          </w:r>
          <w:r w:rsidRPr="00536304">
            <w:rPr>
              <w:rFonts w:eastAsia="Times New Roman"/>
              <w:sz w:val="18"/>
              <w:szCs w:val="18"/>
            </w:rPr>
            <w:t>2018</w:t>
          </w:r>
          <w:r w:rsidR="00584EC2">
            <w:rPr>
              <w:rFonts w:eastAsia="Times New Roman"/>
              <w:sz w:val="18"/>
              <w:szCs w:val="18"/>
            </w:rPr>
            <w:t>)</w:t>
          </w:r>
          <w:r w:rsidRPr="00536304">
            <w:rPr>
              <w:rFonts w:eastAsia="Times New Roman"/>
              <w:sz w:val="18"/>
              <w:szCs w:val="18"/>
            </w:rPr>
            <w:t>.</w:t>
          </w:r>
        </w:p>
        <w:p w14:paraId="37C8B914" w14:textId="73323052" w:rsidR="00FC2EC3" w:rsidRPr="00536304" w:rsidRDefault="00FC2EC3" w:rsidP="00800058">
          <w:pPr>
            <w:autoSpaceDE w:val="0"/>
            <w:autoSpaceDN w:val="0"/>
            <w:ind w:hanging="567"/>
            <w:divId w:val="1488982278"/>
            <w:rPr>
              <w:rFonts w:eastAsia="Times New Roman"/>
              <w:sz w:val="18"/>
              <w:szCs w:val="18"/>
            </w:rPr>
          </w:pPr>
          <w:r w:rsidRPr="00536304">
            <w:rPr>
              <w:rFonts w:eastAsia="Times New Roman"/>
              <w:sz w:val="18"/>
              <w:szCs w:val="18"/>
            </w:rPr>
            <w:t>[4]</w:t>
          </w:r>
          <w:r w:rsidRPr="00536304">
            <w:rPr>
              <w:rFonts w:eastAsia="Times New Roman"/>
              <w:sz w:val="18"/>
              <w:szCs w:val="18"/>
            </w:rPr>
            <w:tab/>
            <w:t xml:space="preserve">N. Dewi Girsang and Muhathir, “Classification of Batik Images Using Multilayer Perceptron with Histogram of Oriented Gradient Feature Extraction,” in </w:t>
          </w:r>
          <w:r w:rsidRPr="00536304">
            <w:rPr>
              <w:rFonts w:eastAsia="Times New Roman"/>
              <w:i/>
              <w:iCs/>
              <w:sz w:val="18"/>
              <w:szCs w:val="18"/>
            </w:rPr>
            <w:t xml:space="preserve">Proceeding </w:t>
          </w:r>
          <w:r w:rsidRPr="00536304">
            <w:rPr>
              <w:rFonts w:eastAsia="Times New Roman"/>
              <w:i/>
              <w:iCs/>
              <w:sz w:val="18"/>
              <w:szCs w:val="18"/>
            </w:rPr>
            <w:lastRenderedPageBreak/>
            <w:t>International Conference on Science and Engineering (ICSE) 4th</w:t>
          </w:r>
          <w:r w:rsidRPr="00536304">
            <w:rPr>
              <w:rFonts w:eastAsia="Times New Roman"/>
              <w:sz w:val="18"/>
              <w:szCs w:val="18"/>
            </w:rPr>
            <w:t xml:space="preserve">, H. Lin Liu, M. Shafiq, and H. Wen Kin, Eds., Medan: Faculty of Science and Technology Sunan Kalijaga State Islamic University Yogyakarta, Feb. </w:t>
          </w:r>
          <w:r w:rsidR="00584EC2">
            <w:rPr>
              <w:rFonts w:eastAsia="Times New Roman"/>
              <w:sz w:val="18"/>
              <w:szCs w:val="18"/>
            </w:rPr>
            <w:t>(</w:t>
          </w:r>
          <w:r w:rsidRPr="00536304">
            <w:rPr>
              <w:rFonts w:eastAsia="Times New Roman"/>
              <w:sz w:val="18"/>
              <w:szCs w:val="18"/>
            </w:rPr>
            <w:t>2021</w:t>
          </w:r>
          <w:r w:rsidR="00584EC2">
            <w:rPr>
              <w:rFonts w:eastAsia="Times New Roman"/>
              <w:sz w:val="18"/>
              <w:szCs w:val="18"/>
            </w:rPr>
            <w:t>)</w:t>
          </w:r>
          <w:r w:rsidRPr="00536304">
            <w:rPr>
              <w:rFonts w:eastAsia="Times New Roman"/>
              <w:sz w:val="18"/>
              <w:szCs w:val="18"/>
            </w:rPr>
            <w:t>, pp. 197–204.</w:t>
          </w:r>
        </w:p>
        <w:p w14:paraId="2A7118D2" w14:textId="0401B7BF" w:rsidR="00FC2EC3" w:rsidRPr="00536304" w:rsidRDefault="00FC2EC3" w:rsidP="00800058">
          <w:pPr>
            <w:autoSpaceDE w:val="0"/>
            <w:autoSpaceDN w:val="0"/>
            <w:ind w:hanging="640"/>
            <w:divId w:val="390344993"/>
            <w:rPr>
              <w:rFonts w:eastAsia="Times New Roman"/>
              <w:sz w:val="18"/>
              <w:szCs w:val="18"/>
            </w:rPr>
          </w:pPr>
          <w:r w:rsidRPr="00536304">
            <w:rPr>
              <w:rFonts w:eastAsia="Times New Roman"/>
              <w:sz w:val="18"/>
              <w:szCs w:val="18"/>
            </w:rPr>
            <w:t>[5]</w:t>
          </w:r>
          <w:r w:rsidRPr="00536304">
            <w:rPr>
              <w:rFonts w:eastAsia="Times New Roman"/>
              <w:sz w:val="18"/>
              <w:szCs w:val="18"/>
            </w:rPr>
            <w:tab/>
            <w:t xml:space="preserve">Sartana, E. W. Saptandari, and A. F. Helmi, “Youth Imagination About Being an Indonesian,” in </w:t>
          </w:r>
          <w:r w:rsidRPr="00536304">
            <w:rPr>
              <w:rFonts w:eastAsia="Times New Roman"/>
              <w:i/>
              <w:iCs/>
              <w:sz w:val="18"/>
              <w:szCs w:val="18"/>
            </w:rPr>
            <w:t>Proceedings of the 1st International Conference on Psychology and Health Issues (ICOPHI 2022)</w:t>
          </w:r>
          <w:r w:rsidRPr="00536304">
            <w:rPr>
              <w:rFonts w:eastAsia="Times New Roman"/>
              <w:sz w:val="18"/>
              <w:szCs w:val="18"/>
            </w:rPr>
            <w:t xml:space="preserve">, I. Hidayati, R. Kurniawan, and R. Aulia, Eds., Yogyakarta: Atlantis Press, Jul. </w:t>
          </w:r>
          <w:r w:rsidR="00584EC2">
            <w:rPr>
              <w:rFonts w:eastAsia="Times New Roman"/>
              <w:sz w:val="18"/>
              <w:szCs w:val="18"/>
            </w:rPr>
            <w:t>(</w:t>
          </w:r>
          <w:r w:rsidRPr="00536304">
            <w:rPr>
              <w:rFonts w:eastAsia="Times New Roman"/>
              <w:sz w:val="18"/>
              <w:szCs w:val="18"/>
            </w:rPr>
            <w:t>2023</w:t>
          </w:r>
          <w:r w:rsidR="00584EC2">
            <w:rPr>
              <w:rFonts w:eastAsia="Times New Roman"/>
              <w:sz w:val="18"/>
              <w:szCs w:val="18"/>
            </w:rPr>
            <w:t>)</w:t>
          </w:r>
          <w:r w:rsidRPr="00536304">
            <w:rPr>
              <w:rFonts w:eastAsia="Times New Roman"/>
              <w:sz w:val="18"/>
              <w:szCs w:val="18"/>
            </w:rPr>
            <w:t>, pp. 65–81. doi: 10.2991/978-94-6463-212-5_8.</w:t>
          </w:r>
        </w:p>
        <w:p w14:paraId="4FD200FC" w14:textId="0D2C9055" w:rsidR="00EC3E40" w:rsidRPr="00536304" w:rsidRDefault="00EC3E40" w:rsidP="00800058">
          <w:pPr>
            <w:autoSpaceDE w:val="0"/>
            <w:autoSpaceDN w:val="0"/>
            <w:ind w:hanging="640"/>
            <w:divId w:val="1685939436"/>
            <w:rPr>
              <w:rFonts w:eastAsia="Times New Roman"/>
              <w:sz w:val="18"/>
              <w:szCs w:val="18"/>
            </w:rPr>
          </w:pPr>
          <w:r w:rsidRPr="00536304">
            <w:rPr>
              <w:rFonts w:eastAsia="Times New Roman"/>
              <w:sz w:val="18"/>
              <w:szCs w:val="18"/>
            </w:rPr>
            <w:t>[6]</w:t>
          </w:r>
          <w:r w:rsidRPr="00536304">
            <w:rPr>
              <w:rFonts w:eastAsia="Times New Roman"/>
              <w:sz w:val="18"/>
              <w:szCs w:val="18"/>
            </w:rPr>
            <w:tab/>
            <w:t xml:space="preserve">D. Bhatt </w:t>
          </w:r>
          <w:r w:rsidRPr="00536304">
            <w:rPr>
              <w:rFonts w:eastAsia="Times New Roman"/>
              <w:i/>
              <w:sz w:val="18"/>
              <w:szCs w:val="18"/>
            </w:rPr>
            <w:t>et al.</w:t>
          </w:r>
          <w:r w:rsidRPr="00536304">
            <w:rPr>
              <w:rFonts w:eastAsia="Times New Roman"/>
              <w:sz w:val="18"/>
              <w:szCs w:val="18"/>
            </w:rPr>
            <w:t xml:space="preserve">, “CNN Variants for Computer Vision: History, Architecture, Application, Challenges and Future Scope,” </w:t>
          </w:r>
          <w:r w:rsidRPr="00536304">
            <w:rPr>
              <w:rFonts w:eastAsia="Times New Roman"/>
              <w:i/>
              <w:sz w:val="18"/>
              <w:szCs w:val="18"/>
            </w:rPr>
            <w:t>Electronics</w:t>
          </w:r>
          <w:r w:rsidRPr="00536304">
            <w:rPr>
              <w:rFonts w:eastAsia="Times New Roman"/>
              <w:sz w:val="18"/>
              <w:szCs w:val="18"/>
            </w:rPr>
            <w:t xml:space="preserve">, vol. 10, no. 20. MDPI, pp. 1–28, Oct. 01, </w:t>
          </w:r>
          <w:r w:rsidR="00584EC2">
            <w:rPr>
              <w:rFonts w:eastAsia="Times New Roman"/>
              <w:sz w:val="18"/>
              <w:szCs w:val="18"/>
            </w:rPr>
            <w:t>(</w:t>
          </w:r>
          <w:r w:rsidRPr="00536304">
            <w:rPr>
              <w:rFonts w:eastAsia="Times New Roman"/>
              <w:sz w:val="18"/>
              <w:szCs w:val="18"/>
            </w:rPr>
            <w:t>2021</w:t>
          </w:r>
          <w:r w:rsidR="00584EC2">
            <w:rPr>
              <w:rFonts w:eastAsia="Times New Roman"/>
              <w:sz w:val="18"/>
              <w:szCs w:val="18"/>
            </w:rPr>
            <w:t>)</w:t>
          </w:r>
          <w:r w:rsidRPr="00536304">
            <w:rPr>
              <w:rFonts w:eastAsia="Times New Roman"/>
              <w:sz w:val="18"/>
              <w:szCs w:val="18"/>
            </w:rPr>
            <w:t>. doi: 10.3390/electronics10202470.</w:t>
          </w:r>
        </w:p>
        <w:p w14:paraId="467CB570" w14:textId="68E90D5B" w:rsidR="00EC3E40" w:rsidRPr="00536304" w:rsidRDefault="00EC3E40" w:rsidP="00800058">
          <w:pPr>
            <w:autoSpaceDE w:val="0"/>
            <w:autoSpaceDN w:val="0"/>
            <w:ind w:hanging="640"/>
            <w:divId w:val="1735546529"/>
            <w:rPr>
              <w:rFonts w:eastAsia="Times New Roman"/>
              <w:sz w:val="18"/>
              <w:szCs w:val="18"/>
            </w:rPr>
          </w:pPr>
          <w:r w:rsidRPr="00536304">
            <w:rPr>
              <w:rFonts w:eastAsia="Times New Roman"/>
              <w:sz w:val="18"/>
              <w:szCs w:val="18"/>
            </w:rPr>
            <w:t>[7]</w:t>
          </w:r>
          <w:r w:rsidRPr="00536304">
            <w:rPr>
              <w:rFonts w:eastAsia="Times New Roman"/>
              <w:sz w:val="18"/>
              <w:szCs w:val="18"/>
            </w:rPr>
            <w:tab/>
            <w:t xml:space="preserve">T. Purwaningsih, I. Ayu Anjani, and P. Bekti Utami, “Convolutional Neural Networks Implementation for Chili Classification,” </w:t>
          </w:r>
          <w:r w:rsidRPr="00536304">
            <w:rPr>
              <w:rFonts w:eastAsia="Times New Roman"/>
              <w:i/>
              <w:sz w:val="18"/>
              <w:szCs w:val="18"/>
            </w:rPr>
            <w:t>International Symposium on Advanced Intelligent Informatics (SAIN)</w:t>
          </w:r>
          <w:r w:rsidRPr="00536304">
            <w:rPr>
              <w:rFonts w:eastAsia="Times New Roman"/>
              <w:sz w:val="18"/>
              <w:szCs w:val="18"/>
            </w:rPr>
            <w:t xml:space="preserve">, pp. 190–194, </w:t>
          </w:r>
          <w:r w:rsidR="00584EC2">
            <w:rPr>
              <w:rFonts w:eastAsia="Times New Roman"/>
              <w:sz w:val="18"/>
              <w:szCs w:val="18"/>
            </w:rPr>
            <w:t>(</w:t>
          </w:r>
          <w:r w:rsidRPr="00536304">
            <w:rPr>
              <w:rFonts w:eastAsia="Times New Roman"/>
              <w:sz w:val="18"/>
              <w:szCs w:val="18"/>
            </w:rPr>
            <w:t>2018</w:t>
          </w:r>
          <w:r w:rsidR="00584EC2">
            <w:rPr>
              <w:rFonts w:eastAsia="Times New Roman"/>
              <w:sz w:val="18"/>
              <w:szCs w:val="18"/>
            </w:rPr>
            <w:t>)</w:t>
          </w:r>
          <w:r w:rsidRPr="00536304">
            <w:rPr>
              <w:rFonts w:eastAsia="Times New Roman"/>
              <w:sz w:val="18"/>
              <w:szCs w:val="18"/>
            </w:rPr>
            <w:t>.</w:t>
          </w:r>
        </w:p>
        <w:p w14:paraId="39496720" w14:textId="07C3FC67" w:rsidR="00EC3E40" w:rsidRPr="00536304" w:rsidRDefault="00EC3E40" w:rsidP="00800058">
          <w:pPr>
            <w:autoSpaceDE w:val="0"/>
            <w:autoSpaceDN w:val="0"/>
            <w:ind w:hanging="640"/>
            <w:divId w:val="234558335"/>
            <w:rPr>
              <w:rFonts w:eastAsia="Times New Roman"/>
              <w:sz w:val="18"/>
              <w:szCs w:val="18"/>
            </w:rPr>
          </w:pPr>
          <w:r w:rsidRPr="00536304">
            <w:rPr>
              <w:rFonts w:eastAsia="Times New Roman"/>
              <w:sz w:val="18"/>
              <w:szCs w:val="18"/>
            </w:rPr>
            <w:t>[8]</w:t>
          </w:r>
          <w:r w:rsidRPr="00536304">
            <w:rPr>
              <w:rFonts w:eastAsia="Times New Roman"/>
              <w:sz w:val="18"/>
              <w:szCs w:val="18"/>
            </w:rPr>
            <w:tab/>
            <w:t xml:space="preserve">H. Hendriyana and Yazid Hilman Maulana, “Identification of Types of Wood using Convolutional Neural Network with Mobilenet Architecture,” </w:t>
          </w:r>
          <w:r w:rsidRPr="00536304">
            <w:rPr>
              <w:rFonts w:eastAsia="Times New Roman"/>
              <w:i/>
              <w:sz w:val="18"/>
              <w:szCs w:val="18"/>
            </w:rPr>
            <w:t>Jurnal RESTI (Rekayasa Sistem dan Teknologi Informasi)</w:t>
          </w:r>
          <w:r w:rsidRPr="00536304">
            <w:rPr>
              <w:rFonts w:eastAsia="Times New Roman"/>
              <w:sz w:val="18"/>
              <w:szCs w:val="18"/>
            </w:rPr>
            <w:t xml:space="preserve">, vol. 4, no. 1, pp. 70–76, Feb. </w:t>
          </w:r>
          <w:r w:rsidR="00584EC2">
            <w:rPr>
              <w:rFonts w:eastAsia="Times New Roman"/>
              <w:sz w:val="18"/>
              <w:szCs w:val="18"/>
            </w:rPr>
            <w:t>(</w:t>
          </w:r>
          <w:r w:rsidRPr="00536304">
            <w:rPr>
              <w:rFonts w:eastAsia="Times New Roman"/>
              <w:sz w:val="18"/>
              <w:szCs w:val="18"/>
            </w:rPr>
            <w:t>2020</w:t>
          </w:r>
          <w:r w:rsidR="00584EC2">
            <w:rPr>
              <w:rFonts w:eastAsia="Times New Roman"/>
              <w:sz w:val="18"/>
              <w:szCs w:val="18"/>
            </w:rPr>
            <w:t>)</w:t>
          </w:r>
          <w:r w:rsidRPr="00536304">
            <w:rPr>
              <w:rFonts w:eastAsia="Times New Roman"/>
              <w:sz w:val="18"/>
              <w:szCs w:val="18"/>
            </w:rPr>
            <w:t>, doi: 10.29207/resti.v4i1.1445.</w:t>
          </w:r>
        </w:p>
        <w:p w14:paraId="5005FD82" w14:textId="707A0C30" w:rsidR="00EC3E40" w:rsidRPr="00536304" w:rsidRDefault="00EC3E40" w:rsidP="00800058">
          <w:pPr>
            <w:autoSpaceDE w:val="0"/>
            <w:autoSpaceDN w:val="0"/>
            <w:ind w:hanging="640"/>
            <w:divId w:val="1795752130"/>
            <w:rPr>
              <w:rFonts w:eastAsia="Times New Roman"/>
              <w:sz w:val="18"/>
              <w:szCs w:val="18"/>
            </w:rPr>
          </w:pPr>
          <w:r w:rsidRPr="00536304">
            <w:rPr>
              <w:rFonts w:eastAsia="Times New Roman"/>
              <w:sz w:val="18"/>
              <w:szCs w:val="18"/>
            </w:rPr>
            <w:t>[9]</w:t>
          </w:r>
          <w:r w:rsidRPr="00536304">
            <w:rPr>
              <w:rFonts w:eastAsia="Times New Roman"/>
              <w:sz w:val="18"/>
              <w:szCs w:val="18"/>
            </w:rPr>
            <w:tab/>
            <w:t xml:space="preserve">W. Sae-Lim, W. Wettayaprasit, and P. Aiyarak, “Convolutional Neural Networks Using MobileNet for Skin Lesion Classification,” in </w:t>
          </w:r>
          <w:r w:rsidRPr="00536304">
            <w:rPr>
              <w:rFonts w:eastAsia="Times New Roman"/>
              <w:i/>
              <w:sz w:val="18"/>
              <w:szCs w:val="18"/>
            </w:rPr>
            <w:t>2019 16th International Joint Conference on Computer Science and Software Engineering (JCSSE)</w:t>
          </w:r>
          <w:r w:rsidRPr="00536304">
            <w:rPr>
              <w:rFonts w:eastAsia="Times New Roman"/>
              <w:sz w:val="18"/>
              <w:szCs w:val="18"/>
            </w:rPr>
            <w:t xml:space="preserve">, Songkhla: IEEE, Oct. </w:t>
          </w:r>
          <w:r w:rsidR="00584EC2">
            <w:rPr>
              <w:rFonts w:eastAsia="Times New Roman"/>
              <w:sz w:val="18"/>
              <w:szCs w:val="18"/>
            </w:rPr>
            <w:t>(</w:t>
          </w:r>
          <w:r w:rsidRPr="00536304">
            <w:rPr>
              <w:rFonts w:eastAsia="Times New Roman"/>
              <w:sz w:val="18"/>
              <w:szCs w:val="18"/>
            </w:rPr>
            <w:t>2019</w:t>
          </w:r>
          <w:r w:rsidR="00584EC2">
            <w:rPr>
              <w:rFonts w:eastAsia="Times New Roman"/>
              <w:sz w:val="18"/>
              <w:szCs w:val="18"/>
            </w:rPr>
            <w:t>)</w:t>
          </w:r>
          <w:r w:rsidRPr="00536304">
            <w:rPr>
              <w:rFonts w:eastAsia="Times New Roman"/>
              <w:sz w:val="18"/>
              <w:szCs w:val="18"/>
            </w:rPr>
            <w:t>, pp. 242–247. doi: 10.1109/JCSSE.2019.8864155.</w:t>
          </w:r>
        </w:p>
        <w:p w14:paraId="10DB37A0" w14:textId="4C574205" w:rsidR="00EC3E40" w:rsidRPr="00536304" w:rsidRDefault="00EC3E40" w:rsidP="00277ADE">
          <w:pPr>
            <w:autoSpaceDE w:val="0"/>
            <w:autoSpaceDN w:val="0"/>
            <w:ind w:hanging="640"/>
            <w:divId w:val="365640724"/>
            <w:rPr>
              <w:rFonts w:eastAsia="Times New Roman"/>
              <w:sz w:val="18"/>
              <w:szCs w:val="18"/>
            </w:rPr>
          </w:pPr>
          <w:r w:rsidRPr="00536304">
            <w:rPr>
              <w:rFonts w:eastAsia="Times New Roman"/>
              <w:sz w:val="18"/>
              <w:szCs w:val="18"/>
            </w:rPr>
            <w:t>[10]</w:t>
          </w:r>
          <w:r w:rsidRPr="00536304">
            <w:rPr>
              <w:rFonts w:eastAsia="Times New Roman"/>
              <w:sz w:val="18"/>
              <w:szCs w:val="18"/>
            </w:rPr>
            <w:tab/>
            <w:t xml:space="preserve">S. Mohapatra, N. V. S. Abhishek, D. Bardhan, A. A. Ghosh, and S. Mohanty, “Comparison of MobileNet and ResNet CNN Architectures in the CNN-Based Skin Cancer Classifier Model,” Bhubaneswar, </w:t>
          </w:r>
          <w:r w:rsidR="00584EC2">
            <w:rPr>
              <w:rFonts w:eastAsia="Times New Roman"/>
              <w:sz w:val="18"/>
              <w:szCs w:val="18"/>
            </w:rPr>
            <w:t>(</w:t>
          </w:r>
          <w:r w:rsidRPr="00536304">
            <w:rPr>
              <w:rFonts w:eastAsia="Times New Roman"/>
              <w:sz w:val="18"/>
              <w:szCs w:val="18"/>
            </w:rPr>
            <w:t>2021</w:t>
          </w:r>
          <w:r w:rsidR="00584EC2">
            <w:rPr>
              <w:rFonts w:eastAsia="Times New Roman"/>
              <w:sz w:val="18"/>
              <w:szCs w:val="18"/>
            </w:rPr>
            <w:t>)</w:t>
          </w:r>
          <w:r w:rsidRPr="00536304">
            <w:rPr>
              <w:rFonts w:eastAsia="Times New Roman"/>
              <w:sz w:val="18"/>
              <w:szCs w:val="18"/>
            </w:rPr>
            <w:t>. doi: 10.1002/9781119792611.</w:t>
          </w:r>
        </w:p>
        <w:p w14:paraId="44F1AEF8" w14:textId="0CFE11BC" w:rsidR="00EC3E40" w:rsidRPr="00536304" w:rsidRDefault="00EC3E40" w:rsidP="00277ADE">
          <w:pPr>
            <w:autoSpaceDE w:val="0"/>
            <w:autoSpaceDN w:val="0"/>
            <w:ind w:hanging="640"/>
            <w:divId w:val="1940411571"/>
            <w:rPr>
              <w:rFonts w:eastAsia="Times New Roman"/>
              <w:sz w:val="18"/>
              <w:szCs w:val="18"/>
            </w:rPr>
          </w:pPr>
          <w:r w:rsidRPr="00536304">
            <w:rPr>
              <w:rFonts w:eastAsia="Times New Roman"/>
              <w:sz w:val="18"/>
              <w:szCs w:val="18"/>
            </w:rPr>
            <w:t>[11]</w:t>
          </w:r>
          <w:r w:rsidRPr="00536304">
            <w:rPr>
              <w:rFonts w:eastAsia="Times New Roman"/>
              <w:sz w:val="18"/>
              <w:szCs w:val="18"/>
            </w:rPr>
            <w:tab/>
            <w:t xml:space="preserve">F. H. Tseng, K. H. Yeh, F. Y. Kao, and C. Y. Chen, “Mininet: Dense Squeeze with Depthwise Separable Convolutions for Image Classification in Resource-Constrained Autonomous Systems,” </w:t>
          </w:r>
          <w:r w:rsidRPr="00536304">
            <w:rPr>
              <w:rFonts w:eastAsia="Times New Roman"/>
              <w:i/>
              <w:sz w:val="18"/>
              <w:szCs w:val="18"/>
            </w:rPr>
            <w:t>ISA Trans</w:t>
          </w:r>
          <w:r w:rsidRPr="00536304">
            <w:rPr>
              <w:rFonts w:eastAsia="Times New Roman"/>
              <w:sz w:val="18"/>
              <w:szCs w:val="18"/>
            </w:rPr>
            <w:t xml:space="preserve">, vol. 132, pp. 120–130, Jan. </w:t>
          </w:r>
          <w:r w:rsidR="00584EC2">
            <w:rPr>
              <w:rFonts w:eastAsia="Times New Roman"/>
              <w:sz w:val="18"/>
              <w:szCs w:val="18"/>
            </w:rPr>
            <w:t>(</w:t>
          </w:r>
          <w:r w:rsidRPr="00536304">
            <w:rPr>
              <w:rFonts w:eastAsia="Times New Roman"/>
              <w:sz w:val="18"/>
              <w:szCs w:val="18"/>
            </w:rPr>
            <w:t>2023</w:t>
          </w:r>
          <w:r w:rsidR="00584EC2">
            <w:rPr>
              <w:rFonts w:eastAsia="Times New Roman"/>
              <w:sz w:val="18"/>
              <w:szCs w:val="18"/>
            </w:rPr>
            <w:t>)</w:t>
          </w:r>
          <w:r w:rsidRPr="00536304">
            <w:rPr>
              <w:rFonts w:eastAsia="Times New Roman"/>
              <w:sz w:val="18"/>
              <w:szCs w:val="18"/>
            </w:rPr>
            <w:t>, doi: 10.1016/j.isatra.2022.07.030.</w:t>
          </w:r>
        </w:p>
        <w:p w14:paraId="06D242A1" w14:textId="7F063B05" w:rsidR="00EC3E40" w:rsidRPr="00536304" w:rsidRDefault="00EC3E40" w:rsidP="00277ADE">
          <w:pPr>
            <w:autoSpaceDE w:val="0"/>
            <w:autoSpaceDN w:val="0"/>
            <w:ind w:hanging="640"/>
            <w:divId w:val="1765421628"/>
            <w:rPr>
              <w:rFonts w:eastAsia="Times New Roman"/>
              <w:sz w:val="18"/>
              <w:szCs w:val="18"/>
            </w:rPr>
          </w:pPr>
          <w:r w:rsidRPr="00536304">
            <w:rPr>
              <w:rFonts w:eastAsia="Times New Roman"/>
              <w:sz w:val="18"/>
              <w:szCs w:val="18"/>
            </w:rPr>
            <w:t>[12]</w:t>
          </w:r>
          <w:r w:rsidRPr="00536304">
            <w:rPr>
              <w:rFonts w:eastAsia="Times New Roman"/>
              <w:sz w:val="18"/>
              <w:szCs w:val="18"/>
            </w:rPr>
            <w:tab/>
            <w:t xml:space="preserve">E. Prasetyo, R. Purbaningtyas, R. D. Adityo, N. Suciati, and C. Fatichah, “Combining Mobilenetv1 and Depthwise Separable Convolution Bottleneck with Expansion for Classifying The Freshness of Fish Eyes,” </w:t>
          </w:r>
          <w:r w:rsidRPr="00536304">
            <w:rPr>
              <w:rFonts w:eastAsia="Times New Roman"/>
              <w:i/>
              <w:sz w:val="18"/>
              <w:szCs w:val="18"/>
            </w:rPr>
            <w:t>Information Processing in Agriculture 9</w:t>
          </w:r>
          <w:r w:rsidRPr="00536304">
            <w:rPr>
              <w:rFonts w:eastAsia="Times New Roman"/>
              <w:sz w:val="18"/>
              <w:szCs w:val="18"/>
            </w:rPr>
            <w:t xml:space="preserve">, vol. 9, no. 4, pp. 485–496, Dec. </w:t>
          </w:r>
          <w:r w:rsidR="00584EC2">
            <w:rPr>
              <w:rFonts w:eastAsia="Times New Roman"/>
              <w:sz w:val="18"/>
              <w:szCs w:val="18"/>
            </w:rPr>
            <w:t>(</w:t>
          </w:r>
          <w:r w:rsidRPr="00536304">
            <w:rPr>
              <w:rFonts w:eastAsia="Times New Roman"/>
              <w:sz w:val="18"/>
              <w:szCs w:val="18"/>
            </w:rPr>
            <w:t>2022</w:t>
          </w:r>
          <w:r w:rsidR="00584EC2">
            <w:rPr>
              <w:rFonts w:eastAsia="Times New Roman"/>
              <w:sz w:val="18"/>
              <w:szCs w:val="18"/>
            </w:rPr>
            <w:t>)</w:t>
          </w:r>
          <w:r w:rsidRPr="00536304">
            <w:rPr>
              <w:rFonts w:eastAsia="Times New Roman"/>
              <w:sz w:val="18"/>
              <w:szCs w:val="18"/>
            </w:rPr>
            <w:t>, doi: 10.1016/j.inpa.2022.01.002.</w:t>
          </w:r>
        </w:p>
        <w:p w14:paraId="4B52C87E" w14:textId="54F9B963" w:rsidR="00EC3E40" w:rsidRPr="00536304" w:rsidRDefault="00EC3E40" w:rsidP="00277ADE">
          <w:pPr>
            <w:autoSpaceDE w:val="0"/>
            <w:autoSpaceDN w:val="0"/>
            <w:ind w:hanging="640"/>
            <w:divId w:val="1307314614"/>
            <w:rPr>
              <w:rFonts w:eastAsia="Times New Roman"/>
              <w:sz w:val="18"/>
              <w:szCs w:val="18"/>
            </w:rPr>
          </w:pPr>
          <w:r w:rsidRPr="00536304">
            <w:rPr>
              <w:rFonts w:eastAsia="Times New Roman"/>
              <w:sz w:val="18"/>
              <w:szCs w:val="18"/>
            </w:rPr>
            <w:t>[13]</w:t>
          </w:r>
          <w:r w:rsidRPr="00536304">
            <w:rPr>
              <w:rFonts w:eastAsia="Times New Roman"/>
              <w:sz w:val="18"/>
              <w:szCs w:val="18"/>
            </w:rPr>
            <w:tab/>
            <w:t xml:space="preserve">N. R. Koluguri, T. Park, and B. Ginsburg, “Titanet: Neural Model for Speaker Representation With 1d Depth-Wise Separable Convolutions and Global Context,” </w:t>
          </w:r>
          <w:r w:rsidRPr="00536304">
            <w:rPr>
              <w:rFonts w:eastAsia="Times New Roman"/>
              <w:i/>
              <w:sz w:val="18"/>
              <w:szCs w:val="18"/>
            </w:rPr>
            <w:t>IEEE International Conference on Acoustics, Speech and Signal Processing (ICASSP)</w:t>
          </w:r>
          <w:r w:rsidRPr="00536304">
            <w:rPr>
              <w:rFonts w:eastAsia="Times New Roman"/>
              <w:sz w:val="18"/>
              <w:szCs w:val="18"/>
            </w:rPr>
            <w:t xml:space="preserve">, Oct. </w:t>
          </w:r>
          <w:r w:rsidR="00584EC2">
            <w:rPr>
              <w:rFonts w:eastAsia="Times New Roman"/>
              <w:sz w:val="18"/>
              <w:szCs w:val="18"/>
            </w:rPr>
            <w:t>(</w:t>
          </w:r>
          <w:r w:rsidRPr="00536304">
            <w:rPr>
              <w:rFonts w:eastAsia="Times New Roman"/>
              <w:sz w:val="18"/>
              <w:szCs w:val="18"/>
            </w:rPr>
            <w:t>2022</w:t>
          </w:r>
          <w:r w:rsidR="00584EC2">
            <w:rPr>
              <w:rFonts w:eastAsia="Times New Roman"/>
              <w:sz w:val="18"/>
              <w:szCs w:val="18"/>
            </w:rPr>
            <w:t>)</w:t>
          </w:r>
          <w:r w:rsidRPr="00536304">
            <w:rPr>
              <w:rFonts w:eastAsia="Times New Roman"/>
              <w:sz w:val="18"/>
              <w:szCs w:val="18"/>
            </w:rPr>
            <w:t>, doi: 10.48550/arXiv.2110.04410.</w:t>
          </w:r>
        </w:p>
        <w:p w14:paraId="41E277D8" w14:textId="2CE4241F" w:rsidR="00EC3E40" w:rsidRPr="00536304" w:rsidRDefault="00EC3E40" w:rsidP="00277ADE">
          <w:pPr>
            <w:autoSpaceDE w:val="0"/>
            <w:autoSpaceDN w:val="0"/>
            <w:ind w:hanging="640"/>
            <w:divId w:val="376317752"/>
            <w:rPr>
              <w:rFonts w:eastAsia="Times New Roman"/>
              <w:sz w:val="18"/>
              <w:szCs w:val="18"/>
            </w:rPr>
          </w:pPr>
          <w:r w:rsidRPr="00536304">
            <w:rPr>
              <w:rFonts w:eastAsia="Times New Roman"/>
              <w:sz w:val="18"/>
              <w:szCs w:val="18"/>
            </w:rPr>
            <w:t>[14]</w:t>
          </w:r>
          <w:r w:rsidRPr="00536304">
            <w:rPr>
              <w:rFonts w:eastAsia="Times New Roman"/>
              <w:sz w:val="18"/>
              <w:szCs w:val="18"/>
            </w:rPr>
            <w:tab/>
            <w:t xml:space="preserve">W. Wang, Y. Hu, T. Zou, H. Liu, J. Wang, and X. Wang, “A New Image Classification Approach via Improved MobileNet Models with Local Receptive Field Expansion in Shallow Layers,” </w:t>
          </w:r>
          <w:r w:rsidRPr="00536304">
            <w:rPr>
              <w:rFonts w:eastAsia="Times New Roman"/>
              <w:i/>
              <w:sz w:val="18"/>
              <w:szCs w:val="18"/>
            </w:rPr>
            <w:t>Comput Intell Neurosci</w:t>
          </w:r>
          <w:r w:rsidRPr="00536304">
            <w:rPr>
              <w:rFonts w:eastAsia="Times New Roman"/>
              <w:sz w:val="18"/>
              <w:szCs w:val="18"/>
            </w:rPr>
            <w:t xml:space="preserve">, vol. 2020, pp. 1–10, </w:t>
          </w:r>
          <w:r w:rsidR="00584EC2">
            <w:rPr>
              <w:rFonts w:eastAsia="Times New Roman"/>
              <w:sz w:val="18"/>
              <w:szCs w:val="18"/>
            </w:rPr>
            <w:t>(</w:t>
          </w:r>
          <w:r w:rsidRPr="00536304">
            <w:rPr>
              <w:rFonts w:eastAsia="Times New Roman"/>
              <w:sz w:val="18"/>
              <w:szCs w:val="18"/>
            </w:rPr>
            <w:t>2020</w:t>
          </w:r>
          <w:r w:rsidR="00584EC2">
            <w:rPr>
              <w:rFonts w:eastAsia="Times New Roman"/>
              <w:sz w:val="18"/>
              <w:szCs w:val="18"/>
            </w:rPr>
            <w:t>)</w:t>
          </w:r>
          <w:r w:rsidRPr="00536304">
            <w:rPr>
              <w:rFonts w:eastAsia="Times New Roman"/>
              <w:sz w:val="18"/>
              <w:szCs w:val="18"/>
            </w:rPr>
            <w:t>, doi: 10.1155/2020/8817849.</w:t>
          </w:r>
        </w:p>
        <w:p w14:paraId="281C6CCA" w14:textId="110E943C" w:rsidR="00EC3E40" w:rsidRPr="00536304" w:rsidRDefault="00EC3E40" w:rsidP="00277ADE">
          <w:pPr>
            <w:autoSpaceDE w:val="0"/>
            <w:autoSpaceDN w:val="0"/>
            <w:ind w:hanging="640"/>
            <w:divId w:val="601108668"/>
            <w:rPr>
              <w:rFonts w:eastAsia="Times New Roman"/>
              <w:sz w:val="18"/>
              <w:szCs w:val="18"/>
            </w:rPr>
          </w:pPr>
          <w:r w:rsidRPr="00536304">
            <w:rPr>
              <w:rFonts w:eastAsia="Times New Roman"/>
              <w:sz w:val="18"/>
              <w:szCs w:val="18"/>
            </w:rPr>
            <w:t>[15]</w:t>
          </w:r>
          <w:r w:rsidRPr="00536304">
            <w:rPr>
              <w:rFonts w:eastAsia="Times New Roman"/>
              <w:sz w:val="18"/>
              <w:szCs w:val="18"/>
            </w:rPr>
            <w:tab/>
            <w:t xml:space="preserve">N. Rachburee and W. Punlumjeak, “Lotus Species Classification Using Transfer Learning Based on VGG16, Resnet152v2, and Mobilenetv2,” </w:t>
          </w:r>
          <w:r w:rsidRPr="00536304">
            <w:rPr>
              <w:rFonts w:eastAsia="Times New Roman"/>
              <w:i/>
              <w:sz w:val="18"/>
              <w:szCs w:val="18"/>
            </w:rPr>
            <w:t>IAES International Journal of Artificial Intelligence (IJ-AI)</w:t>
          </w:r>
          <w:r w:rsidRPr="00536304">
            <w:rPr>
              <w:rFonts w:eastAsia="Times New Roman"/>
              <w:sz w:val="18"/>
              <w:szCs w:val="18"/>
            </w:rPr>
            <w:t xml:space="preserve">, vol. 11, no. 4, pp. 1344–1352, </w:t>
          </w:r>
          <w:r w:rsidR="00584EC2">
            <w:rPr>
              <w:rFonts w:eastAsia="Times New Roman"/>
              <w:sz w:val="18"/>
              <w:szCs w:val="18"/>
            </w:rPr>
            <w:t>(</w:t>
          </w:r>
          <w:r w:rsidRPr="00536304">
            <w:rPr>
              <w:rFonts w:eastAsia="Times New Roman"/>
              <w:sz w:val="18"/>
              <w:szCs w:val="18"/>
            </w:rPr>
            <w:t>2022</w:t>
          </w:r>
          <w:r w:rsidR="00584EC2">
            <w:rPr>
              <w:rFonts w:eastAsia="Times New Roman"/>
              <w:sz w:val="18"/>
              <w:szCs w:val="18"/>
            </w:rPr>
            <w:t>)</w:t>
          </w:r>
          <w:r w:rsidRPr="00536304">
            <w:rPr>
              <w:rFonts w:eastAsia="Times New Roman"/>
              <w:sz w:val="18"/>
              <w:szCs w:val="18"/>
            </w:rPr>
            <w:t>, doi: 10.11591/ijai.v11.i4.pp1344-1352.</w:t>
          </w:r>
        </w:p>
        <w:p w14:paraId="65865A9F" w14:textId="4002D86F" w:rsidR="00EC3E40" w:rsidRPr="00536304" w:rsidRDefault="00EC3E40" w:rsidP="00277ADE">
          <w:pPr>
            <w:autoSpaceDE w:val="0"/>
            <w:autoSpaceDN w:val="0"/>
            <w:ind w:hanging="640"/>
            <w:divId w:val="675115882"/>
            <w:rPr>
              <w:rFonts w:eastAsia="Times New Roman"/>
              <w:sz w:val="18"/>
              <w:szCs w:val="18"/>
            </w:rPr>
          </w:pPr>
          <w:r w:rsidRPr="00536304">
            <w:rPr>
              <w:rFonts w:eastAsia="Times New Roman"/>
              <w:sz w:val="18"/>
              <w:szCs w:val="18"/>
            </w:rPr>
            <w:t>[16]</w:t>
          </w:r>
          <w:r w:rsidRPr="00536304">
            <w:rPr>
              <w:rFonts w:eastAsia="Times New Roman"/>
              <w:sz w:val="18"/>
              <w:szCs w:val="18"/>
            </w:rPr>
            <w:tab/>
            <w:t xml:space="preserve">D. G. T. Meranggi, N. Yudistira, and Y. A. Sari, “Batik Classification Using Convolutional Neural Network with Data Improvements,” </w:t>
          </w:r>
          <w:r w:rsidRPr="00536304">
            <w:rPr>
              <w:rFonts w:eastAsia="Times New Roman"/>
              <w:i/>
              <w:sz w:val="18"/>
              <w:szCs w:val="18"/>
            </w:rPr>
            <w:t>International Journal on Informatics Visualization</w:t>
          </w:r>
          <w:r w:rsidRPr="00536304">
            <w:rPr>
              <w:rFonts w:eastAsia="Times New Roman"/>
              <w:sz w:val="18"/>
              <w:szCs w:val="18"/>
            </w:rPr>
            <w:t xml:space="preserve">, vol. 6, no. 1, pp. 6–11, Mar. </w:t>
          </w:r>
          <w:r w:rsidR="00584EC2">
            <w:rPr>
              <w:rFonts w:eastAsia="Times New Roman"/>
              <w:sz w:val="18"/>
              <w:szCs w:val="18"/>
            </w:rPr>
            <w:t>(</w:t>
          </w:r>
          <w:r w:rsidRPr="00536304">
            <w:rPr>
              <w:rFonts w:eastAsia="Times New Roman"/>
              <w:sz w:val="18"/>
              <w:szCs w:val="18"/>
            </w:rPr>
            <w:t>2022</w:t>
          </w:r>
          <w:r w:rsidR="00584EC2">
            <w:rPr>
              <w:rFonts w:eastAsia="Times New Roman"/>
              <w:sz w:val="18"/>
              <w:szCs w:val="18"/>
            </w:rPr>
            <w:t>)</w:t>
          </w:r>
          <w:r w:rsidRPr="00536304">
            <w:rPr>
              <w:rFonts w:eastAsia="Times New Roman"/>
              <w:sz w:val="18"/>
              <w:szCs w:val="18"/>
            </w:rPr>
            <w:t>, doi: 10.30630/joiv.6.1.716.</w:t>
          </w:r>
        </w:p>
        <w:p w14:paraId="6E4F6C69" w14:textId="5ACD6AF1" w:rsidR="00EC3E40" w:rsidRPr="00536304" w:rsidRDefault="00EC3E40" w:rsidP="00277ADE">
          <w:pPr>
            <w:autoSpaceDE w:val="0"/>
            <w:autoSpaceDN w:val="0"/>
            <w:ind w:hanging="640"/>
            <w:divId w:val="1326546132"/>
            <w:rPr>
              <w:rFonts w:eastAsia="Times New Roman"/>
              <w:sz w:val="18"/>
              <w:szCs w:val="18"/>
            </w:rPr>
          </w:pPr>
          <w:r w:rsidRPr="00536304">
            <w:rPr>
              <w:rFonts w:eastAsia="Times New Roman"/>
              <w:sz w:val="18"/>
              <w:szCs w:val="18"/>
            </w:rPr>
            <w:t>[17]</w:t>
          </w:r>
          <w:r w:rsidRPr="00536304">
            <w:rPr>
              <w:rFonts w:eastAsia="Times New Roman"/>
              <w:sz w:val="18"/>
              <w:szCs w:val="18"/>
            </w:rPr>
            <w:tab/>
            <w:t xml:space="preserve">M. A. I. Hussain, B. Khan, Z. Wang, and S. Ding, “Woven Fabric Pattern Recognition and Classification Based on Deep Convolutional Neural Networks,” </w:t>
          </w:r>
          <w:r w:rsidRPr="00536304">
            <w:rPr>
              <w:rFonts w:eastAsia="Times New Roman"/>
              <w:i/>
              <w:sz w:val="18"/>
              <w:szCs w:val="18"/>
            </w:rPr>
            <w:t>Electronics (Basel)</w:t>
          </w:r>
          <w:r w:rsidRPr="00536304">
            <w:rPr>
              <w:rFonts w:eastAsia="Times New Roman"/>
              <w:sz w:val="18"/>
              <w:szCs w:val="18"/>
            </w:rPr>
            <w:t xml:space="preserve">, vol. 9, no. 6, pp. 1–12, Jun. </w:t>
          </w:r>
          <w:r w:rsidR="00584EC2">
            <w:rPr>
              <w:rFonts w:eastAsia="Times New Roman"/>
              <w:sz w:val="18"/>
              <w:szCs w:val="18"/>
            </w:rPr>
            <w:t>(</w:t>
          </w:r>
          <w:r w:rsidRPr="00536304">
            <w:rPr>
              <w:rFonts w:eastAsia="Times New Roman"/>
              <w:sz w:val="18"/>
              <w:szCs w:val="18"/>
            </w:rPr>
            <w:t>2020</w:t>
          </w:r>
          <w:r w:rsidR="00584EC2">
            <w:rPr>
              <w:rFonts w:eastAsia="Times New Roman"/>
              <w:sz w:val="18"/>
              <w:szCs w:val="18"/>
            </w:rPr>
            <w:t>)</w:t>
          </w:r>
          <w:r w:rsidRPr="00536304">
            <w:rPr>
              <w:rFonts w:eastAsia="Times New Roman"/>
              <w:sz w:val="18"/>
              <w:szCs w:val="18"/>
            </w:rPr>
            <w:t>, doi: 10.3390/electronics9061048.</w:t>
          </w:r>
        </w:p>
        <w:p w14:paraId="77FEF280" w14:textId="4D4712E4" w:rsidR="00EC3E40" w:rsidRPr="00536304" w:rsidRDefault="00EC3E40" w:rsidP="00277ADE">
          <w:pPr>
            <w:autoSpaceDE w:val="0"/>
            <w:autoSpaceDN w:val="0"/>
            <w:ind w:hanging="640"/>
            <w:divId w:val="2056855887"/>
            <w:rPr>
              <w:rFonts w:eastAsia="Times New Roman"/>
              <w:sz w:val="18"/>
              <w:szCs w:val="18"/>
            </w:rPr>
          </w:pPr>
          <w:r w:rsidRPr="00536304">
            <w:rPr>
              <w:rFonts w:eastAsia="Times New Roman"/>
              <w:sz w:val="18"/>
              <w:szCs w:val="18"/>
            </w:rPr>
            <w:lastRenderedPageBreak/>
            <w:t>[18]</w:t>
          </w:r>
          <w:r w:rsidRPr="00536304">
            <w:rPr>
              <w:rFonts w:eastAsia="Times New Roman"/>
              <w:sz w:val="18"/>
              <w:szCs w:val="18"/>
            </w:rPr>
            <w:tab/>
            <w:t xml:space="preserve">X. Zhang, W. Gao, and R. Pan, “Deep Neural Network with Strip Pooling for Image Classification of Yarn-Dyed Plaid Fabrics,” </w:t>
          </w:r>
          <w:r w:rsidRPr="00536304">
            <w:rPr>
              <w:rFonts w:eastAsia="Times New Roman"/>
              <w:i/>
              <w:sz w:val="18"/>
              <w:szCs w:val="18"/>
            </w:rPr>
            <w:t>CMES - Computer Modeling in Engineering and Sciences</w:t>
          </w:r>
          <w:r w:rsidRPr="00536304">
            <w:rPr>
              <w:rFonts w:eastAsia="Times New Roman"/>
              <w:sz w:val="18"/>
              <w:szCs w:val="18"/>
            </w:rPr>
            <w:t xml:space="preserve">, vol. 130, no. 3, pp. 1533–1546, </w:t>
          </w:r>
          <w:r w:rsidR="00584EC2">
            <w:rPr>
              <w:rFonts w:eastAsia="Times New Roman"/>
              <w:sz w:val="18"/>
              <w:szCs w:val="18"/>
            </w:rPr>
            <w:t>(</w:t>
          </w:r>
          <w:r w:rsidRPr="00536304">
            <w:rPr>
              <w:rFonts w:eastAsia="Times New Roman"/>
              <w:sz w:val="18"/>
              <w:szCs w:val="18"/>
            </w:rPr>
            <w:t>2022</w:t>
          </w:r>
          <w:r w:rsidR="00584EC2">
            <w:rPr>
              <w:rFonts w:eastAsia="Times New Roman"/>
              <w:sz w:val="18"/>
              <w:szCs w:val="18"/>
            </w:rPr>
            <w:t>)</w:t>
          </w:r>
          <w:r w:rsidRPr="00536304">
            <w:rPr>
              <w:rFonts w:eastAsia="Times New Roman"/>
              <w:sz w:val="18"/>
              <w:szCs w:val="18"/>
            </w:rPr>
            <w:t>, doi: 10.32604/cmes.2022.018763.</w:t>
          </w:r>
        </w:p>
        <w:p w14:paraId="275E01A2" w14:textId="0AAA0A2B" w:rsidR="009B1D59" w:rsidRPr="001A03CA" w:rsidRDefault="00EC3E40" w:rsidP="009942DC">
          <w:pPr>
            <w:pStyle w:val="reference"/>
            <w:rPr>
              <w:sz w:val="16"/>
              <w:szCs w:val="18"/>
            </w:rPr>
          </w:pPr>
          <w:r>
            <w:rPr>
              <w:rFonts w:eastAsia="Times New Roman"/>
            </w:rPr>
            <w:t> </w:t>
          </w:r>
        </w:p>
      </w:sdtContent>
    </w:sdt>
    <w:p w14:paraId="74EDCDF8" w14:textId="649B77E4" w:rsidR="009B1D59" w:rsidRPr="009A3755" w:rsidRDefault="009B1D59" w:rsidP="009942DC">
      <w:pPr>
        <w:pStyle w:val="reference"/>
      </w:pPr>
    </w:p>
    <w:p w14:paraId="059DD8BC" w14:textId="77777777" w:rsidR="009B1D59" w:rsidRPr="009A3755" w:rsidRDefault="009B1D59" w:rsidP="009B1D59"/>
    <w:p w14:paraId="13905AC6" w14:textId="77777777" w:rsidR="009B1D59" w:rsidRPr="009A3755" w:rsidRDefault="009B1D59" w:rsidP="009B1D59"/>
    <w:p w14:paraId="23F7136E"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CE9EB" w14:textId="77777777" w:rsidR="008556F0" w:rsidRDefault="008556F0">
      <w:r>
        <w:separator/>
      </w:r>
    </w:p>
  </w:endnote>
  <w:endnote w:type="continuationSeparator" w:id="0">
    <w:p w14:paraId="46189FB7" w14:textId="77777777" w:rsidR="008556F0" w:rsidRDefault="008556F0">
      <w:r>
        <w:continuationSeparator/>
      </w:r>
    </w:p>
  </w:endnote>
  <w:endnote w:type="continuationNotice" w:id="1">
    <w:p w14:paraId="4B82D8B3" w14:textId="77777777" w:rsidR="008C155E" w:rsidRDefault="008C15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304A" w14:textId="77777777" w:rsidR="008556F0" w:rsidRDefault="008556F0">
      <w:r>
        <w:separator/>
      </w:r>
    </w:p>
  </w:footnote>
  <w:footnote w:type="continuationSeparator" w:id="0">
    <w:p w14:paraId="24831C15" w14:textId="77777777" w:rsidR="008556F0" w:rsidRDefault="008556F0">
      <w:r>
        <w:continuationSeparator/>
      </w:r>
    </w:p>
  </w:footnote>
  <w:footnote w:type="continuationNotice" w:id="1">
    <w:p w14:paraId="263DDC1E" w14:textId="77777777" w:rsidR="008C155E" w:rsidRDefault="008C15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652C3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2" w15:restartNumberingAfterBreak="0">
    <w:nsid w:val="00530D7D"/>
    <w:multiLevelType w:val="hybridMultilevel"/>
    <w:tmpl w:val="5156E280"/>
    <w:lvl w:ilvl="0" w:tplc="F72C19A0">
      <w:start w:val="1"/>
      <w:numFmt w:val="lowerLetter"/>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3" w15:restartNumberingAfterBreak="0">
    <w:nsid w:val="0B172E71"/>
    <w:multiLevelType w:val="hybridMultilevel"/>
    <w:tmpl w:val="64E4EBDE"/>
    <w:lvl w:ilvl="0" w:tplc="4D7C2546">
      <w:start w:val="1"/>
      <w:numFmt w:val="decimal"/>
      <w:lvlText w:val="%1"/>
      <w:lvlJc w:val="left"/>
      <w:pPr>
        <w:ind w:left="840" w:hanging="48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BD1D6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EB629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732352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7A5CA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1F42F7"/>
    <w:multiLevelType w:val="hybridMultilevel"/>
    <w:tmpl w:val="9F4466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00067E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CE0605"/>
    <w:multiLevelType w:val="hybridMultilevel"/>
    <w:tmpl w:val="32C636F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FD513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D608A8"/>
    <w:multiLevelType w:val="hybridMultilevel"/>
    <w:tmpl w:val="555AD502"/>
    <w:lvl w:ilvl="0" w:tplc="BFBAF896">
      <w:start w:val="1"/>
      <w:numFmt w:val="lowerLetter"/>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15" w15:restartNumberingAfterBreak="0">
    <w:nsid w:val="76FA30B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2757447">
    <w:abstractNumId w:val="1"/>
  </w:num>
  <w:num w:numId="2" w16cid:durableId="1075206879">
    <w:abstractNumId w:val="7"/>
  </w:num>
  <w:num w:numId="3" w16cid:durableId="1682970349">
    <w:abstractNumId w:val="6"/>
  </w:num>
  <w:num w:numId="4" w16cid:durableId="641352251">
    <w:abstractNumId w:val="0"/>
  </w:num>
  <w:num w:numId="5" w16cid:durableId="296884213">
    <w:abstractNumId w:val="8"/>
  </w:num>
  <w:num w:numId="6" w16cid:durableId="962350690">
    <w:abstractNumId w:val="3"/>
  </w:num>
  <w:num w:numId="7" w16cid:durableId="1334258563">
    <w:abstractNumId w:val="13"/>
  </w:num>
  <w:num w:numId="8" w16cid:durableId="2017223660">
    <w:abstractNumId w:val="9"/>
  </w:num>
  <w:num w:numId="9" w16cid:durableId="631666662">
    <w:abstractNumId w:val="5"/>
  </w:num>
  <w:num w:numId="10" w16cid:durableId="19477515">
    <w:abstractNumId w:val="10"/>
  </w:num>
  <w:num w:numId="11" w16cid:durableId="1031955402">
    <w:abstractNumId w:val="12"/>
  </w:num>
  <w:num w:numId="12" w16cid:durableId="418142978">
    <w:abstractNumId w:val="4"/>
  </w:num>
  <w:num w:numId="13" w16cid:durableId="827748232">
    <w:abstractNumId w:val="11"/>
  </w:num>
  <w:num w:numId="14" w16cid:durableId="126172147">
    <w:abstractNumId w:val="15"/>
  </w:num>
  <w:num w:numId="15" w16cid:durableId="330715353">
    <w:abstractNumId w:val="14"/>
  </w:num>
  <w:num w:numId="16" w16cid:durableId="213010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1D3A"/>
    <w:rsid w:val="000025A7"/>
    <w:rsid w:val="00014A94"/>
    <w:rsid w:val="00023B3B"/>
    <w:rsid w:val="00037966"/>
    <w:rsid w:val="000406AB"/>
    <w:rsid w:val="00040D46"/>
    <w:rsid w:val="00044728"/>
    <w:rsid w:val="00050DFE"/>
    <w:rsid w:val="00065B2E"/>
    <w:rsid w:val="00066556"/>
    <w:rsid w:val="0007000E"/>
    <w:rsid w:val="000724DA"/>
    <w:rsid w:val="00082A09"/>
    <w:rsid w:val="00094440"/>
    <w:rsid w:val="000B18F9"/>
    <w:rsid w:val="000B62EA"/>
    <w:rsid w:val="000C299F"/>
    <w:rsid w:val="000C758C"/>
    <w:rsid w:val="0010106D"/>
    <w:rsid w:val="0012378F"/>
    <w:rsid w:val="001318B3"/>
    <w:rsid w:val="001335F9"/>
    <w:rsid w:val="001412BB"/>
    <w:rsid w:val="00160147"/>
    <w:rsid w:val="00165C6D"/>
    <w:rsid w:val="001663B1"/>
    <w:rsid w:val="001668C6"/>
    <w:rsid w:val="00173E4E"/>
    <w:rsid w:val="0018690D"/>
    <w:rsid w:val="001A03CA"/>
    <w:rsid w:val="001B2DD4"/>
    <w:rsid w:val="001B7002"/>
    <w:rsid w:val="001D3036"/>
    <w:rsid w:val="001D6449"/>
    <w:rsid w:val="001E2B8E"/>
    <w:rsid w:val="001F04FC"/>
    <w:rsid w:val="00202080"/>
    <w:rsid w:val="00203798"/>
    <w:rsid w:val="00225D29"/>
    <w:rsid w:val="00236FB2"/>
    <w:rsid w:val="00252BAB"/>
    <w:rsid w:val="002712E1"/>
    <w:rsid w:val="00277ADE"/>
    <w:rsid w:val="00287B40"/>
    <w:rsid w:val="00290027"/>
    <w:rsid w:val="00295CC6"/>
    <w:rsid w:val="002A137F"/>
    <w:rsid w:val="002A3EE9"/>
    <w:rsid w:val="002B29C8"/>
    <w:rsid w:val="002E6A3E"/>
    <w:rsid w:val="003022EA"/>
    <w:rsid w:val="00304632"/>
    <w:rsid w:val="00307435"/>
    <w:rsid w:val="00323AF0"/>
    <w:rsid w:val="00347A43"/>
    <w:rsid w:val="00371779"/>
    <w:rsid w:val="00381138"/>
    <w:rsid w:val="0038341E"/>
    <w:rsid w:val="003A7927"/>
    <w:rsid w:val="003B794A"/>
    <w:rsid w:val="003C56CC"/>
    <w:rsid w:val="003C5FA0"/>
    <w:rsid w:val="003D3C40"/>
    <w:rsid w:val="003F5E36"/>
    <w:rsid w:val="00406F39"/>
    <w:rsid w:val="0040756A"/>
    <w:rsid w:val="00437725"/>
    <w:rsid w:val="004412B9"/>
    <w:rsid w:val="00451D11"/>
    <w:rsid w:val="00451FE9"/>
    <w:rsid w:val="00456CB4"/>
    <w:rsid w:val="00480DDE"/>
    <w:rsid w:val="0048162E"/>
    <w:rsid w:val="00491E37"/>
    <w:rsid w:val="004933B8"/>
    <w:rsid w:val="00496947"/>
    <w:rsid w:val="004A0ED8"/>
    <w:rsid w:val="004B2716"/>
    <w:rsid w:val="004D042A"/>
    <w:rsid w:val="00504761"/>
    <w:rsid w:val="00506C24"/>
    <w:rsid w:val="00517742"/>
    <w:rsid w:val="005212C8"/>
    <w:rsid w:val="00525DB5"/>
    <w:rsid w:val="005312C4"/>
    <w:rsid w:val="00535C8C"/>
    <w:rsid w:val="00536304"/>
    <w:rsid w:val="00540979"/>
    <w:rsid w:val="0054602E"/>
    <w:rsid w:val="00546BFA"/>
    <w:rsid w:val="00571F26"/>
    <w:rsid w:val="00572921"/>
    <w:rsid w:val="00576B47"/>
    <w:rsid w:val="00584EC2"/>
    <w:rsid w:val="00586821"/>
    <w:rsid w:val="00586CFF"/>
    <w:rsid w:val="00592EC9"/>
    <w:rsid w:val="005A57E4"/>
    <w:rsid w:val="005B6A8B"/>
    <w:rsid w:val="005E0BA0"/>
    <w:rsid w:val="005E5DB0"/>
    <w:rsid w:val="00614418"/>
    <w:rsid w:val="006171C4"/>
    <w:rsid w:val="006225EA"/>
    <w:rsid w:val="006520DF"/>
    <w:rsid w:val="00652234"/>
    <w:rsid w:val="00657488"/>
    <w:rsid w:val="0066080E"/>
    <w:rsid w:val="0066175D"/>
    <w:rsid w:val="00663895"/>
    <w:rsid w:val="0067477F"/>
    <w:rsid w:val="00680055"/>
    <w:rsid w:val="006A1BD8"/>
    <w:rsid w:val="006B0430"/>
    <w:rsid w:val="006B50E7"/>
    <w:rsid w:val="006D218F"/>
    <w:rsid w:val="006D3B17"/>
    <w:rsid w:val="006F5C47"/>
    <w:rsid w:val="00700A3A"/>
    <w:rsid w:val="00704DF2"/>
    <w:rsid w:val="007131A7"/>
    <w:rsid w:val="00724981"/>
    <w:rsid w:val="007309D0"/>
    <w:rsid w:val="007405EB"/>
    <w:rsid w:val="00751179"/>
    <w:rsid w:val="0076078D"/>
    <w:rsid w:val="00760CA6"/>
    <w:rsid w:val="00767F6A"/>
    <w:rsid w:val="00772151"/>
    <w:rsid w:val="00793A21"/>
    <w:rsid w:val="007953F1"/>
    <w:rsid w:val="007D6A7B"/>
    <w:rsid w:val="00800058"/>
    <w:rsid w:val="00807347"/>
    <w:rsid w:val="00814595"/>
    <w:rsid w:val="00814775"/>
    <w:rsid w:val="008318B0"/>
    <w:rsid w:val="00836FBE"/>
    <w:rsid w:val="00840298"/>
    <w:rsid w:val="008556F0"/>
    <w:rsid w:val="00867447"/>
    <w:rsid w:val="00875136"/>
    <w:rsid w:val="00876CAE"/>
    <w:rsid w:val="00881D00"/>
    <w:rsid w:val="008965AE"/>
    <w:rsid w:val="008A0799"/>
    <w:rsid w:val="008A40A7"/>
    <w:rsid w:val="008C155E"/>
    <w:rsid w:val="008C67FB"/>
    <w:rsid w:val="008D4389"/>
    <w:rsid w:val="008E28A4"/>
    <w:rsid w:val="00902BD2"/>
    <w:rsid w:val="00914605"/>
    <w:rsid w:val="00922F5D"/>
    <w:rsid w:val="00931FDF"/>
    <w:rsid w:val="00933BBB"/>
    <w:rsid w:val="00951168"/>
    <w:rsid w:val="00954BE4"/>
    <w:rsid w:val="00983503"/>
    <w:rsid w:val="00983C48"/>
    <w:rsid w:val="009942DC"/>
    <w:rsid w:val="0099572D"/>
    <w:rsid w:val="009A37F8"/>
    <w:rsid w:val="009A43D0"/>
    <w:rsid w:val="009B177C"/>
    <w:rsid w:val="009B1D59"/>
    <w:rsid w:val="009B2617"/>
    <w:rsid w:val="009C5989"/>
    <w:rsid w:val="009D149F"/>
    <w:rsid w:val="009D2B2E"/>
    <w:rsid w:val="009D790B"/>
    <w:rsid w:val="009E2C85"/>
    <w:rsid w:val="009F4136"/>
    <w:rsid w:val="009F563F"/>
    <w:rsid w:val="00A01C56"/>
    <w:rsid w:val="00A02F42"/>
    <w:rsid w:val="00A032BA"/>
    <w:rsid w:val="00A11654"/>
    <w:rsid w:val="00A13DFA"/>
    <w:rsid w:val="00A16BF1"/>
    <w:rsid w:val="00A34913"/>
    <w:rsid w:val="00A375F1"/>
    <w:rsid w:val="00A51FCE"/>
    <w:rsid w:val="00A5514F"/>
    <w:rsid w:val="00A5750D"/>
    <w:rsid w:val="00A61ABF"/>
    <w:rsid w:val="00A61B46"/>
    <w:rsid w:val="00A7208F"/>
    <w:rsid w:val="00A74830"/>
    <w:rsid w:val="00A813D3"/>
    <w:rsid w:val="00A8258F"/>
    <w:rsid w:val="00A82AC2"/>
    <w:rsid w:val="00A8424D"/>
    <w:rsid w:val="00A907D1"/>
    <w:rsid w:val="00AB6DD0"/>
    <w:rsid w:val="00AD11A9"/>
    <w:rsid w:val="00AE1230"/>
    <w:rsid w:val="00AF3B00"/>
    <w:rsid w:val="00B069EE"/>
    <w:rsid w:val="00B10A0C"/>
    <w:rsid w:val="00B14D8B"/>
    <w:rsid w:val="00B26222"/>
    <w:rsid w:val="00B26B50"/>
    <w:rsid w:val="00B70485"/>
    <w:rsid w:val="00B76A83"/>
    <w:rsid w:val="00BA558C"/>
    <w:rsid w:val="00BA63F1"/>
    <w:rsid w:val="00BB43CB"/>
    <w:rsid w:val="00BC0AAB"/>
    <w:rsid w:val="00BD44FB"/>
    <w:rsid w:val="00BD4ADC"/>
    <w:rsid w:val="00BD4D45"/>
    <w:rsid w:val="00BF0584"/>
    <w:rsid w:val="00C070B7"/>
    <w:rsid w:val="00C21DCE"/>
    <w:rsid w:val="00C45E1B"/>
    <w:rsid w:val="00C512F4"/>
    <w:rsid w:val="00C5547D"/>
    <w:rsid w:val="00C64149"/>
    <w:rsid w:val="00C7365C"/>
    <w:rsid w:val="00C7669B"/>
    <w:rsid w:val="00C8282E"/>
    <w:rsid w:val="00C91AEE"/>
    <w:rsid w:val="00C951AE"/>
    <w:rsid w:val="00CA00AD"/>
    <w:rsid w:val="00CB2701"/>
    <w:rsid w:val="00CC4294"/>
    <w:rsid w:val="00CE09D8"/>
    <w:rsid w:val="00CE2E11"/>
    <w:rsid w:val="00CE5E75"/>
    <w:rsid w:val="00CF0521"/>
    <w:rsid w:val="00D03B58"/>
    <w:rsid w:val="00D10FE3"/>
    <w:rsid w:val="00D15D54"/>
    <w:rsid w:val="00D24661"/>
    <w:rsid w:val="00D25733"/>
    <w:rsid w:val="00D27AC8"/>
    <w:rsid w:val="00D30A06"/>
    <w:rsid w:val="00D31BD1"/>
    <w:rsid w:val="00D46471"/>
    <w:rsid w:val="00D46E59"/>
    <w:rsid w:val="00D57FC6"/>
    <w:rsid w:val="00D7397A"/>
    <w:rsid w:val="00D739B8"/>
    <w:rsid w:val="00D77D01"/>
    <w:rsid w:val="00DA11F8"/>
    <w:rsid w:val="00DA4AFD"/>
    <w:rsid w:val="00DC2926"/>
    <w:rsid w:val="00DD3A73"/>
    <w:rsid w:val="00DF2B91"/>
    <w:rsid w:val="00E04A1F"/>
    <w:rsid w:val="00E17837"/>
    <w:rsid w:val="00E276F7"/>
    <w:rsid w:val="00E3161E"/>
    <w:rsid w:val="00E3194C"/>
    <w:rsid w:val="00E3380D"/>
    <w:rsid w:val="00E41B16"/>
    <w:rsid w:val="00E5033C"/>
    <w:rsid w:val="00E74DE0"/>
    <w:rsid w:val="00E7592C"/>
    <w:rsid w:val="00E769D0"/>
    <w:rsid w:val="00E77E19"/>
    <w:rsid w:val="00E81FCA"/>
    <w:rsid w:val="00EA1D86"/>
    <w:rsid w:val="00EA3C57"/>
    <w:rsid w:val="00EA4FE1"/>
    <w:rsid w:val="00EA71AE"/>
    <w:rsid w:val="00EB7C3A"/>
    <w:rsid w:val="00EC3E40"/>
    <w:rsid w:val="00EC53CB"/>
    <w:rsid w:val="00ED1468"/>
    <w:rsid w:val="00ED551E"/>
    <w:rsid w:val="00EF6D60"/>
    <w:rsid w:val="00F024DB"/>
    <w:rsid w:val="00F35037"/>
    <w:rsid w:val="00F408D3"/>
    <w:rsid w:val="00F66BF3"/>
    <w:rsid w:val="00F71F95"/>
    <w:rsid w:val="00F84D0A"/>
    <w:rsid w:val="00F8637B"/>
    <w:rsid w:val="00F943DD"/>
    <w:rsid w:val="00F969C2"/>
    <w:rsid w:val="00FB72A0"/>
    <w:rsid w:val="00FC1E3C"/>
    <w:rsid w:val="00FC2EC3"/>
    <w:rsid w:val="00FC4971"/>
    <w:rsid w:val="00FD7FD9"/>
    <w:rsid w:val="00FF067F"/>
    <w:rsid w:val="00FF1AD6"/>
    <w:rsid w:val="00FF2C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2950A6"/>
  <w14:defaultImageDpi w14:val="300"/>
  <w15:chartTrackingRefBased/>
  <w15:docId w15:val="{C22FDDF0-F313-4A9C-9D11-6190B0D4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99"/>
    <w:semiHidden/>
    <w:unhideWhenUsed/>
    <w:rsid w:val="00517742"/>
    <w:rPr>
      <w:color w:val="605E5C"/>
      <w:shd w:val="clear" w:color="auto" w:fill="E1DFDD"/>
    </w:rPr>
  </w:style>
  <w:style w:type="paragraph" w:styleId="ListParagraph">
    <w:name w:val="List Paragraph"/>
    <w:basedOn w:val="Normal"/>
    <w:uiPriority w:val="34"/>
    <w:qFormat/>
    <w:rsid w:val="00592EC9"/>
    <w:pPr>
      <w:ind w:left="720"/>
    </w:pPr>
  </w:style>
  <w:style w:type="character" w:styleId="PlaceholderText">
    <w:name w:val="Placeholder Text"/>
    <w:basedOn w:val="DefaultParagraphFont"/>
    <w:uiPriority w:val="99"/>
    <w:semiHidden/>
    <w:rsid w:val="00ED14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445855">
      <w:bodyDiv w:val="1"/>
      <w:marLeft w:val="0"/>
      <w:marRight w:val="0"/>
      <w:marTop w:val="0"/>
      <w:marBottom w:val="0"/>
      <w:divBdr>
        <w:top w:val="none" w:sz="0" w:space="0" w:color="auto"/>
        <w:left w:val="none" w:sz="0" w:space="0" w:color="auto"/>
        <w:bottom w:val="none" w:sz="0" w:space="0" w:color="auto"/>
        <w:right w:val="none" w:sz="0" w:space="0" w:color="auto"/>
      </w:divBdr>
      <w:divsChild>
        <w:div w:id="31422904">
          <w:marLeft w:val="640"/>
          <w:marRight w:val="0"/>
          <w:marTop w:val="0"/>
          <w:marBottom w:val="0"/>
          <w:divBdr>
            <w:top w:val="none" w:sz="0" w:space="0" w:color="auto"/>
            <w:left w:val="none" w:sz="0" w:space="0" w:color="auto"/>
            <w:bottom w:val="none" w:sz="0" w:space="0" w:color="auto"/>
            <w:right w:val="none" w:sz="0" w:space="0" w:color="auto"/>
          </w:divBdr>
        </w:div>
        <w:div w:id="137385486">
          <w:marLeft w:val="640"/>
          <w:marRight w:val="0"/>
          <w:marTop w:val="0"/>
          <w:marBottom w:val="0"/>
          <w:divBdr>
            <w:top w:val="none" w:sz="0" w:space="0" w:color="auto"/>
            <w:left w:val="none" w:sz="0" w:space="0" w:color="auto"/>
            <w:bottom w:val="none" w:sz="0" w:space="0" w:color="auto"/>
            <w:right w:val="none" w:sz="0" w:space="0" w:color="auto"/>
          </w:divBdr>
        </w:div>
        <w:div w:id="381288617">
          <w:marLeft w:val="640"/>
          <w:marRight w:val="0"/>
          <w:marTop w:val="0"/>
          <w:marBottom w:val="0"/>
          <w:divBdr>
            <w:top w:val="none" w:sz="0" w:space="0" w:color="auto"/>
            <w:left w:val="none" w:sz="0" w:space="0" w:color="auto"/>
            <w:bottom w:val="none" w:sz="0" w:space="0" w:color="auto"/>
            <w:right w:val="none" w:sz="0" w:space="0" w:color="auto"/>
          </w:divBdr>
        </w:div>
        <w:div w:id="632293904">
          <w:marLeft w:val="640"/>
          <w:marRight w:val="0"/>
          <w:marTop w:val="0"/>
          <w:marBottom w:val="0"/>
          <w:divBdr>
            <w:top w:val="none" w:sz="0" w:space="0" w:color="auto"/>
            <w:left w:val="none" w:sz="0" w:space="0" w:color="auto"/>
            <w:bottom w:val="none" w:sz="0" w:space="0" w:color="auto"/>
            <w:right w:val="none" w:sz="0" w:space="0" w:color="auto"/>
          </w:divBdr>
        </w:div>
        <w:div w:id="634874082">
          <w:marLeft w:val="640"/>
          <w:marRight w:val="0"/>
          <w:marTop w:val="0"/>
          <w:marBottom w:val="0"/>
          <w:divBdr>
            <w:top w:val="none" w:sz="0" w:space="0" w:color="auto"/>
            <w:left w:val="none" w:sz="0" w:space="0" w:color="auto"/>
            <w:bottom w:val="none" w:sz="0" w:space="0" w:color="auto"/>
            <w:right w:val="none" w:sz="0" w:space="0" w:color="auto"/>
          </w:divBdr>
        </w:div>
        <w:div w:id="986206594">
          <w:marLeft w:val="640"/>
          <w:marRight w:val="0"/>
          <w:marTop w:val="0"/>
          <w:marBottom w:val="0"/>
          <w:divBdr>
            <w:top w:val="none" w:sz="0" w:space="0" w:color="auto"/>
            <w:left w:val="none" w:sz="0" w:space="0" w:color="auto"/>
            <w:bottom w:val="none" w:sz="0" w:space="0" w:color="auto"/>
            <w:right w:val="none" w:sz="0" w:space="0" w:color="auto"/>
          </w:divBdr>
        </w:div>
        <w:div w:id="1234313417">
          <w:marLeft w:val="640"/>
          <w:marRight w:val="0"/>
          <w:marTop w:val="0"/>
          <w:marBottom w:val="0"/>
          <w:divBdr>
            <w:top w:val="none" w:sz="0" w:space="0" w:color="auto"/>
            <w:left w:val="none" w:sz="0" w:space="0" w:color="auto"/>
            <w:bottom w:val="none" w:sz="0" w:space="0" w:color="auto"/>
            <w:right w:val="none" w:sz="0" w:space="0" w:color="auto"/>
          </w:divBdr>
        </w:div>
        <w:div w:id="1332638133">
          <w:marLeft w:val="640"/>
          <w:marRight w:val="0"/>
          <w:marTop w:val="0"/>
          <w:marBottom w:val="0"/>
          <w:divBdr>
            <w:top w:val="none" w:sz="0" w:space="0" w:color="auto"/>
            <w:left w:val="none" w:sz="0" w:space="0" w:color="auto"/>
            <w:bottom w:val="none" w:sz="0" w:space="0" w:color="auto"/>
            <w:right w:val="none" w:sz="0" w:space="0" w:color="auto"/>
          </w:divBdr>
        </w:div>
        <w:div w:id="1396590786">
          <w:marLeft w:val="640"/>
          <w:marRight w:val="0"/>
          <w:marTop w:val="0"/>
          <w:marBottom w:val="0"/>
          <w:divBdr>
            <w:top w:val="none" w:sz="0" w:space="0" w:color="auto"/>
            <w:left w:val="none" w:sz="0" w:space="0" w:color="auto"/>
            <w:bottom w:val="none" w:sz="0" w:space="0" w:color="auto"/>
            <w:right w:val="none" w:sz="0" w:space="0" w:color="auto"/>
          </w:divBdr>
        </w:div>
        <w:div w:id="1428113818">
          <w:marLeft w:val="640"/>
          <w:marRight w:val="0"/>
          <w:marTop w:val="0"/>
          <w:marBottom w:val="0"/>
          <w:divBdr>
            <w:top w:val="none" w:sz="0" w:space="0" w:color="auto"/>
            <w:left w:val="none" w:sz="0" w:space="0" w:color="auto"/>
            <w:bottom w:val="none" w:sz="0" w:space="0" w:color="auto"/>
            <w:right w:val="none" w:sz="0" w:space="0" w:color="auto"/>
          </w:divBdr>
        </w:div>
        <w:div w:id="1431006963">
          <w:marLeft w:val="640"/>
          <w:marRight w:val="0"/>
          <w:marTop w:val="0"/>
          <w:marBottom w:val="0"/>
          <w:divBdr>
            <w:top w:val="none" w:sz="0" w:space="0" w:color="auto"/>
            <w:left w:val="none" w:sz="0" w:space="0" w:color="auto"/>
            <w:bottom w:val="none" w:sz="0" w:space="0" w:color="auto"/>
            <w:right w:val="none" w:sz="0" w:space="0" w:color="auto"/>
          </w:divBdr>
        </w:div>
        <w:div w:id="1449161323">
          <w:marLeft w:val="640"/>
          <w:marRight w:val="0"/>
          <w:marTop w:val="0"/>
          <w:marBottom w:val="0"/>
          <w:divBdr>
            <w:top w:val="none" w:sz="0" w:space="0" w:color="auto"/>
            <w:left w:val="none" w:sz="0" w:space="0" w:color="auto"/>
            <w:bottom w:val="none" w:sz="0" w:space="0" w:color="auto"/>
            <w:right w:val="none" w:sz="0" w:space="0" w:color="auto"/>
          </w:divBdr>
        </w:div>
        <w:div w:id="1513374640">
          <w:marLeft w:val="640"/>
          <w:marRight w:val="0"/>
          <w:marTop w:val="0"/>
          <w:marBottom w:val="0"/>
          <w:divBdr>
            <w:top w:val="none" w:sz="0" w:space="0" w:color="auto"/>
            <w:left w:val="none" w:sz="0" w:space="0" w:color="auto"/>
            <w:bottom w:val="none" w:sz="0" w:space="0" w:color="auto"/>
            <w:right w:val="none" w:sz="0" w:space="0" w:color="auto"/>
          </w:divBdr>
        </w:div>
        <w:div w:id="1656294800">
          <w:marLeft w:val="640"/>
          <w:marRight w:val="0"/>
          <w:marTop w:val="0"/>
          <w:marBottom w:val="0"/>
          <w:divBdr>
            <w:top w:val="none" w:sz="0" w:space="0" w:color="auto"/>
            <w:left w:val="none" w:sz="0" w:space="0" w:color="auto"/>
            <w:bottom w:val="none" w:sz="0" w:space="0" w:color="auto"/>
            <w:right w:val="none" w:sz="0" w:space="0" w:color="auto"/>
          </w:divBdr>
        </w:div>
        <w:div w:id="1721173442">
          <w:marLeft w:val="640"/>
          <w:marRight w:val="0"/>
          <w:marTop w:val="0"/>
          <w:marBottom w:val="0"/>
          <w:divBdr>
            <w:top w:val="none" w:sz="0" w:space="0" w:color="auto"/>
            <w:left w:val="none" w:sz="0" w:space="0" w:color="auto"/>
            <w:bottom w:val="none" w:sz="0" w:space="0" w:color="auto"/>
            <w:right w:val="none" w:sz="0" w:space="0" w:color="auto"/>
          </w:divBdr>
        </w:div>
        <w:div w:id="1946841223">
          <w:marLeft w:val="640"/>
          <w:marRight w:val="0"/>
          <w:marTop w:val="0"/>
          <w:marBottom w:val="0"/>
          <w:divBdr>
            <w:top w:val="none" w:sz="0" w:space="0" w:color="auto"/>
            <w:left w:val="none" w:sz="0" w:space="0" w:color="auto"/>
            <w:bottom w:val="none" w:sz="0" w:space="0" w:color="auto"/>
            <w:right w:val="none" w:sz="0" w:space="0" w:color="auto"/>
          </w:divBdr>
        </w:div>
        <w:div w:id="2128348520">
          <w:marLeft w:val="640"/>
          <w:marRight w:val="0"/>
          <w:marTop w:val="0"/>
          <w:marBottom w:val="0"/>
          <w:divBdr>
            <w:top w:val="none" w:sz="0" w:space="0" w:color="auto"/>
            <w:left w:val="none" w:sz="0" w:space="0" w:color="auto"/>
            <w:bottom w:val="none" w:sz="0" w:space="0" w:color="auto"/>
            <w:right w:val="none" w:sz="0" w:space="0" w:color="auto"/>
          </w:divBdr>
        </w:div>
        <w:div w:id="2137216794">
          <w:marLeft w:val="640"/>
          <w:marRight w:val="0"/>
          <w:marTop w:val="0"/>
          <w:marBottom w:val="0"/>
          <w:divBdr>
            <w:top w:val="none" w:sz="0" w:space="0" w:color="auto"/>
            <w:left w:val="none" w:sz="0" w:space="0" w:color="auto"/>
            <w:bottom w:val="none" w:sz="0" w:space="0" w:color="auto"/>
            <w:right w:val="none" w:sz="0" w:space="0" w:color="auto"/>
          </w:divBdr>
        </w:div>
      </w:divsChild>
    </w:div>
    <w:div w:id="1047607423">
      <w:bodyDiv w:val="1"/>
      <w:marLeft w:val="0"/>
      <w:marRight w:val="0"/>
      <w:marTop w:val="0"/>
      <w:marBottom w:val="0"/>
      <w:divBdr>
        <w:top w:val="none" w:sz="0" w:space="0" w:color="auto"/>
        <w:left w:val="none" w:sz="0" w:space="0" w:color="auto"/>
        <w:bottom w:val="none" w:sz="0" w:space="0" w:color="auto"/>
        <w:right w:val="none" w:sz="0" w:space="0" w:color="auto"/>
      </w:divBdr>
      <w:divsChild>
        <w:div w:id="18555303">
          <w:marLeft w:val="640"/>
          <w:marRight w:val="0"/>
          <w:marTop w:val="0"/>
          <w:marBottom w:val="0"/>
          <w:divBdr>
            <w:top w:val="none" w:sz="0" w:space="0" w:color="auto"/>
            <w:left w:val="none" w:sz="0" w:space="0" w:color="auto"/>
            <w:bottom w:val="none" w:sz="0" w:space="0" w:color="auto"/>
            <w:right w:val="none" w:sz="0" w:space="0" w:color="auto"/>
          </w:divBdr>
        </w:div>
        <w:div w:id="109517768">
          <w:marLeft w:val="640"/>
          <w:marRight w:val="0"/>
          <w:marTop w:val="0"/>
          <w:marBottom w:val="0"/>
          <w:divBdr>
            <w:top w:val="none" w:sz="0" w:space="0" w:color="auto"/>
            <w:left w:val="none" w:sz="0" w:space="0" w:color="auto"/>
            <w:bottom w:val="none" w:sz="0" w:space="0" w:color="auto"/>
            <w:right w:val="none" w:sz="0" w:space="0" w:color="auto"/>
          </w:divBdr>
        </w:div>
        <w:div w:id="137037405">
          <w:marLeft w:val="640"/>
          <w:marRight w:val="0"/>
          <w:marTop w:val="0"/>
          <w:marBottom w:val="0"/>
          <w:divBdr>
            <w:top w:val="none" w:sz="0" w:space="0" w:color="auto"/>
            <w:left w:val="none" w:sz="0" w:space="0" w:color="auto"/>
            <w:bottom w:val="none" w:sz="0" w:space="0" w:color="auto"/>
            <w:right w:val="none" w:sz="0" w:space="0" w:color="auto"/>
          </w:divBdr>
        </w:div>
        <w:div w:id="154225693">
          <w:marLeft w:val="640"/>
          <w:marRight w:val="0"/>
          <w:marTop w:val="0"/>
          <w:marBottom w:val="0"/>
          <w:divBdr>
            <w:top w:val="none" w:sz="0" w:space="0" w:color="auto"/>
            <w:left w:val="none" w:sz="0" w:space="0" w:color="auto"/>
            <w:bottom w:val="none" w:sz="0" w:space="0" w:color="auto"/>
            <w:right w:val="none" w:sz="0" w:space="0" w:color="auto"/>
          </w:divBdr>
        </w:div>
        <w:div w:id="161239247">
          <w:marLeft w:val="640"/>
          <w:marRight w:val="0"/>
          <w:marTop w:val="0"/>
          <w:marBottom w:val="0"/>
          <w:divBdr>
            <w:top w:val="none" w:sz="0" w:space="0" w:color="auto"/>
            <w:left w:val="none" w:sz="0" w:space="0" w:color="auto"/>
            <w:bottom w:val="none" w:sz="0" w:space="0" w:color="auto"/>
            <w:right w:val="none" w:sz="0" w:space="0" w:color="auto"/>
          </w:divBdr>
        </w:div>
        <w:div w:id="238367208">
          <w:marLeft w:val="640"/>
          <w:marRight w:val="0"/>
          <w:marTop w:val="0"/>
          <w:marBottom w:val="0"/>
          <w:divBdr>
            <w:top w:val="none" w:sz="0" w:space="0" w:color="auto"/>
            <w:left w:val="none" w:sz="0" w:space="0" w:color="auto"/>
            <w:bottom w:val="none" w:sz="0" w:space="0" w:color="auto"/>
            <w:right w:val="none" w:sz="0" w:space="0" w:color="auto"/>
          </w:divBdr>
        </w:div>
        <w:div w:id="279650928">
          <w:marLeft w:val="640"/>
          <w:marRight w:val="0"/>
          <w:marTop w:val="0"/>
          <w:marBottom w:val="0"/>
          <w:divBdr>
            <w:top w:val="none" w:sz="0" w:space="0" w:color="auto"/>
            <w:left w:val="none" w:sz="0" w:space="0" w:color="auto"/>
            <w:bottom w:val="none" w:sz="0" w:space="0" w:color="auto"/>
            <w:right w:val="none" w:sz="0" w:space="0" w:color="auto"/>
          </w:divBdr>
        </w:div>
        <w:div w:id="300775347">
          <w:marLeft w:val="640"/>
          <w:marRight w:val="0"/>
          <w:marTop w:val="0"/>
          <w:marBottom w:val="0"/>
          <w:divBdr>
            <w:top w:val="none" w:sz="0" w:space="0" w:color="auto"/>
            <w:left w:val="none" w:sz="0" w:space="0" w:color="auto"/>
            <w:bottom w:val="none" w:sz="0" w:space="0" w:color="auto"/>
            <w:right w:val="none" w:sz="0" w:space="0" w:color="auto"/>
          </w:divBdr>
        </w:div>
        <w:div w:id="578832933">
          <w:marLeft w:val="640"/>
          <w:marRight w:val="0"/>
          <w:marTop w:val="0"/>
          <w:marBottom w:val="0"/>
          <w:divBdr>
            <w:top w:val="none" w:sz="0" w:space="0" w:color="auto"/>
            <w:left w:val="none" w:sz="0" w:space="0" w:color="auto"/>
            <w:bottom w:val="none" w:sz="0" w:space="0" w:color="auto"/>
            <w:right w:val="none" w:sz="0" w:space="0" w:color="auto"/>
          </w:divBdr>
        </w:div>
        <w:div w:id="733284636">
          <w:marLeft w:val="640"/>
          <w:marRight w:val="0"/>
          <w:marTop w:val="0"/>
          <w:marBottom w:val="0"/>
          <w:divBdr>
            <w:top w:val="none" w:sz="0" w:space="0" w:color="auto"/>
            <w:left w:val="none" w:sz="0" w:space="0" w:color="auto"/>
            <w:bottom w:val="none" w:sz="0" w:space="0" w:color="auto"/>
            <w:right w:val="none" w:sz="0" w:space="0" w:color="auto"/>
          </w:divBdr>
        </w:div>
        <w:div w:id="790786333">
          <w:marLeft w:val="640"/>
          <w:marRight w:val="0"/>
          <w:marTop w:val="0"/>
          <w:marBottom w:val="0"/>
          <w:divBdr>
            <w:top w:val="none" w:sz="0" w:space="0" w:color="auto"/>
            <w:left w:val="none" w:sz="0" w:space="0" w:color="auto"/>
            <w:bottom w:val="none" w:sz="0" w:space="0" w:color="auto"/>
            <w:right w:val="none" w:sz="0" w:space="0" w:color="auto"/>
          </w:divBdr>
        </w:div>
        <w:div w:id="888036119">
          <w:marLeft w:val="640"/>
          <w:marRight w:val="0"/>
          <w:marTop w:val="0"/>
          <w:marBottom w:val="0"/>
          <w:divBdr>
            <w:top w:val="none" w:sz="0" w:space="0" w:color="auto"/>
            <w:left w:val="none" w:sz="0" w:space="0" w:color="auto"/>
            <w:bottom w:val="none" w:sz="0" w:space="0" w:color="auto"/>
            <w:right w:val="none" w:sz="0" w:space="0" w:color="auto"/>
          </w:divBdr>
        </w:div>
        <w:div w:id="927079554">
          <w:marLeft w:val="640"/>
          <w:marRight w:val="0"/>
          <w:marTop w:val="0"/>
          <w:marBottom w:val="0"/>
          <w:divBdr>
            <w:top w:val="none" w:sz="0" w:space="0" w:color="auto"/>
            <w:left w:val="none" w:sz="0" w:space="0" w:color="auto"/>
            <w:bottom w:val="none" w:sz="0" w:space="0" w:color="auto"/>
            <w:right w:val="none" w:sz="0" w:space="0" w:color="auto"/>
          </w:divBdr>
        </w:div>
        <w:div w:id="948053377">
          <w:marLeft w:val="640"/>
          <w:marRight w:val="0"/>
          <w:marTop w:val="0"/>
          <w:marBottom w:val="0"/>
          <w:divBdr>
            <w:top w:val="none" w:sz="0" w:space="0" w:color="auto"/>
            <w:left w:val="none" w:sz="0" w:space="0" w:color="auto"/>
            <w:bottom w:val="none" w:sz="0" w:space="0" w:color="auto"/>
            <w:right w:val="none" w:sz="0" w:space="0" w:color="auto"/>
          </w:divBdr>
        </w:div>
        <w:div w:id="1021591157">
          <w:marLeft w:val="640"/>
          <w:marRight w:val="0"/>
          <w:marTop w:val="0"/>
          <w:marBottom w:val="0"/>
          <w:divBdr>
            <w:top w:val="none" w:sz="0" w:space="0" w:color="auto"/>
            <w:left w:val="none" w:sz="0" w:space="0" w:color="auto"/>
            <w:bottom w:val="none" w:sz="0" w:space="0" w:color="auto"/>
            <w:right w:val="none" w:sz="0" w:space="0" w:color="auto"/>
          </w:divBdr>
        </w:div>
        <w:div w:id="1513765188">
          <w:marLeft w:val="640"/>
          <w:marRight w:val="0"/>
          <w:marTop w:val="0"/>
          <w:marBottom w:val="0"/>
          <w:divBdr>
            <w:top w:val="none" w:sz="0" w:space="0" w:color="auto"/>
            <w:left w:val="none" w:sz="0" w:space="0" w:color="auto"/>
            <w:bottom w:val="none" w:sz="0" w:space="0" w:color="auto"/>
            <w:right w:val="none" w:sz="0" w:space="0" w:color="auto"/>
          </w:divBdr>
        </w:div>
        <w:div w:id="1718895888">
          <w:marLeft w:val="640"/>
          <w:marRight w:val="0"/>
          <w:marTop w:val="0"/>
          <w:marBottom w:val="0"/>
          <w:divBdr>
            <w:top w:val="none" w:sz="0" w:space="0" w:color="auto"/>
            <w:left w:val="none" w:sz="0" w:space="0" w:color="auto"/>
            <w:bottom w:val="none" w:sz="0" w:space="0" w:color="auto"/>
            <w:right w:val="none" w:sz="0" w:space="0" w:color="auto"/>
          </w:divBdr>
        </w:div>
        <w:div w:id="2050063482">
          <w:marLeft w:val="640"/>
          <w:marRight w:val="0"/>
          <w:marTop w:val="0"/>
          <w:marBottom w:val="0"/>
          <w:divBdr>
            <w:top w:val="none" w:sz="0" w:space="0" w:color="auto"/>
            <w:left w:val="none" w:sz="0" w:space="0" w:color="auto"/>
            <w:bottom w:val="none" w:sz="0" w:space="0" w:color="auto"/>
            <w:right w:val="none" w:sz="0" w:space="0" w:color="auto"/>
          </w:divBdr>
        </w:div>
      </w:divsChild>
    </w:div>
    <w:div w:id="1925917250">
      <w:bodyDiv w:val="1"/>
      <w:marLeft w:val="0"/>
      <w:marRight w:val="0"/>
      <w:marTop w:val="0"/>
      <w:marBottom w:val="0"/>
      <w:divBdr>
        <w:top w:val="none" w:sz="0" w:space="0" w:color="auto"/>
        <w:left w:val="none" w:sz="0" w:space="0" w:color="auto"/>
        <w:bottom w:val="none" w:sz="0" w:space="0" w:color="auto"/>
        <w:right w:val="none" w:sz="0" w:space="0" w:color="auto"/>
      </w:divBdr>
      <w:divsChild>
        <w:div w:id="234558335">
          <w:marLeft w:val="640"/>
          <w:marRight w:val="0"/>
          <w:marTop w:val="0"/>
          <w:marBottom w:val="0"/>
          <w:divBdr>
            <w:top w:val="none" w:sz="0" w:space="0" w:color="auto"/>
            <w:left w:val="none" w:sz="0" w:space="0" w:color="auto"/>
            <w:bottom w:val="none" w:sz="0" w:space="0" w:color="auto"/>
            <w:right w:val="none" w:sz="0" w:space="0" w:color="auto"/>
          </w:divBdr>
        </w:div>
        <w:div w:id="365640724">
          <w:marLeft w:val="640"/>
          <w:marRight w:val="0"/>
          <w:marTop w:val="0"/>
          <w:marBottom w:val="0"/>
          <w:divBdr>
            <w:top w:val="none" w:sz="0" w:space="0" w:color="auto"/>
            <w:left w:val="none" w:sz="0" w:space="0" w:color="auto"/>
            <w:bottom w:val="none" w:sz="0" w:space="0" w:color="auto"/>
            <w:right w:val="none" w:sz="0" w:space="0" w:color="auto"/>
          </w:divBdr>
        </w:div>
        <w:div w:id="376317752">
          <w:marLeft w:val="640"/>
          <w:marRight w:val="0"/>
          <w:marTop w:val="0"/>
          <w:marBottom w:val="0"/>
          <w:divBdr>
            <w:top w:val="none" w:sz="0" w:space="0" w:color="auto"/>
            <w:left w:val="none" w:sz="0" w:space="0" w:color="auto"/>
            <w:bottom w:val="none" w:sz="0" w:space="0" w:color="auto"/>
            <w:right w:val="none" w:sz="0" w:space="0" w:color="auto"/>
          </w:divBdr>
        </w:div>
        <w:div w:id="390344993">
          <w:marLeft w:val="640"/>
          <w:marRight w:val="0"/>
          <w:marTop w:val="0"/>
          <w:marBottom w:val="0"/>
          <w:divBdr>
            <w:top w:val="none" w:sz="0" w:space="0" w:color="auto"/>
            <w:left w:val="none" w:sz="0" w:space="0" w:color="auto"/>
            <w:bottom w:val="none" w:sz="0" w:space="0" w:color="auto"/>
            <w:right w:val="none" w:sz="0" w:space="0" w:color="auto"/>
          </w:divBdr>
        </w:div>
        <w:div w:id="601108668">
          <w:marLeft w:val="640"/>
          <w:marRight w:val="0"/>
          <w:marTop w:val="0"/>
          <w:marBottom w:val="0"/>
          <w:divBdr>
            <w:top w:val="none" w:sz="0" w:space="0" w:color="auto"/>
            <w:left w:val="none" w:sz="0" w:space="0" w:color="auto"/>
            <w:bottom w:val="none" w:sz="0" w:space="0" w:color="auto"/>
            <w:right w:val="none" w:sz="0" w:space="0" w:color="auto"/>
          </w:divBdr>
        </w:div>
        <w:div w:id="675115882">
          <w:marLeft w:val="640"/>
          <w:marRight w:val="0"/>
          <w:marTop w:val="0"/>
          <w:marBottom w:val="0"/>
          <w:divBdr>
            <w:top w:val="none" w:sz="0" w:space="0" w:color="auto"/>
            <w:left w:val="none" w:sz="0" w:space="0" w:color="auto"/>
            <w:bottom w:val="none" w:sz="0" w:space="0" w:color="auto"/>
            <w:right w:val="none" w:sz="0" w:space="0" w:color="auto"/>
          </w:divBdr>
        </w:div>
        <w:div w:id="1307314614">
          <w:marLeft w:val="640"/>
          <w:marRight w:val="0"/>
          <w:marTop w:val="0"/>
          <w:marBottom w:val="0"/>
          <w:divBdr>
            <w:top w:val="none" w:sz="0" w:space="0" w:color="auto"/>
            <w:left w:val="none" w:sz="0" w:space="0" w:color="auto"/>
            <w:bottom w:val="none" w:sz="0" w:space="0" w:color="auto"/>
            <w:right w:val="none" w:sz="0" w:space="0" w:color="auto"/>
          </w:divBdr>
        </w:div>
        <w:div w:id="1326546132">
          <w:marLeft w:val="640"/>
          <w:marRight w:val="0"/>
          <w:marTop w:val="0"/>
          <w:marBottom w:val="0"/>
          <w:divBdr>
            <w:top w:val="none" w:sz="0" w:space="0" w:color="auto"/>
            <w:left w:val="none" w:sz="0" w:space="0" w:color="auto"/>
            <w:bottom w:val="none" w:sz="0" w:space="0" w:color="auto"/>
            <w:right w:val="none" w:sz="0" w:space="0" w:color="auto"/>
          </w:divBdr>
        </w:div>
        <w:div w:id="1433621175">
          <w:marLeft w:val="640"/>
          <w:marRight w:val="0"/>
          <w:marTop w:val="0"/>
          <w:marBottom w:val="0"/>
          <w:divBdr>
            <w:top w:val="none" w:sz="0" w:space="0" w:color="auto"/>
            <w:left w:val="none" w:sz="0" w:space="0" w:color="auto"/>
            <w:bottom w:val="none" w:sz="0" w:space="0" w:color="auto"/>
            <w:right w:val="none" w:sz="0" w:space="0" w:color="auto"/>
          </w:divBdr>
        </w:div>
        <w:div w:id="1488982278">
          <w:marLeft w:val="640"/>
          <w:marRight w:val="0"/>
          <w:marTop w:val="0"/>
          <w:marBottom w:val="0"/>
          <w:divBdr>
            <w:top w:val="none" w:sz="0" w:space="0" w:color="auto"/>
            <w:left w:val="none" w:sz="0" w:space="0" w:color="auto"/>
            <w:bottom w:val="none" w:sz="0" w:space="0" w:color="auto"/>
            <w:right w:val="none" w:sz="0" w:space="0" w:color="auto"/>
          </w:divBdr>
        </w:div>
        <w:div w:id="1516067598">
          <w:marLeft w:val="640"/>
          <w:marRight w:val="0"/>
          <w:marTop w:val="0"/>
          <w:marBottom w:val="0"/>
          <w:divBdr>
            <w:top w:val="none" w:sz="0" w:space="0" w:color="auto"/>
            <w:left w:val="none" w:sz="0" w:space="0" w:color="auto"/>
            <w:bottom w:val="none" w:sz="0" w:space="0" w:color="auto"/>
            <w:right w:val="none" w:sz="0" w:space="0" w:color="auto"/>
          </w:divBdr>
        </w:div>
        <w:div w:id="1685939436">
          <w:marLeft w:val="640"/>
          <w:marRight w:val="0"/>
          <w:marTop w:val="0"/>
          <w:marBottom w:val="0"/>
          <w:divBdr>
            <w:top w:val="none" w:sz="0" w:space="0" w:color="auto"/>
            <w:left w:val="none" w:sz="0" w:space="0" w:color="auto"/>
            <w:bottom w:val="none" w:sz="0" w:space="0" w:color="auto"/>
            <w:right w:val="none" w:sz="0" w:space="0" w:color="auto"/>
          </w:divBdr>
        </w:div>
        <w:div w:id="1735546529">
          <w:marLeft w:val="640"/>
          <w:marRight w:val="0"/>
          <w:marTop w:val="0"/>
          <w:marBottom w:val="0"/>
          <w:divBdr>
            <w:top w:val="none" w:sz="0" w:space="0" w:color="auto"/>
            <w:left w:val="none" w:sz="0" w:space="0" w:color="auto"/>
            <w:bottom w:val="none" w:sz="0" w:space="0" w:color="auto"/>
            <w:right w:val="none" w:sz="0" w:space="0" w:color="auto"/>
          </w:divBdr>
        </w:div>
        <w:div w:id="1755394184">
          <w:marLeft w:val="640"/>
          <w:marRight w:val="0"/>
          <w:marTop w:val="0"/>
          <w:marBottom w:val="0"/>
          <w:divBdr>
            <w:top w:val="none" w:sz="0" w:space="0" w:color="auto"/>
            <w:left w:val="none" w:sz="0" w:space="0" w:color="auto"/>
            <w:bottom w:val="none" w:sz="0" w:space="0" w:color="auto"/>
            <w:right w:val="none" w:sz="0" w:space="0" w:color="auto"/>
          </w:divBdr>
        </w:div>
        <w:div w:id="1765421628">
          <w:marLeft w:val="640"/>
          <w:marRight w:val="0"/>
          <w:marTop w:val="0"/>
          <w:marBottom w:val="0"/>
          <w:divBdr>
            <w:top w:val="none" w:sz="0" w:space="0" w:color="auto"/>
            <w:left w:val="none" w:sz="0" w:space="0" w:color="auto"/>
            <w:bottom w:val="none" w:sz="0" w:space="0" w:color="auto"/>
            <w:right w:val="none" w:sz="0" w:space="0" w:color="auto"/>
          </w:divBdr>
        </w:div>
        <w:div w:id="1795752130">
          <w:marLeft w:val="640"/>
          <w:marRight w:val="0"/>
          <w:marTop w:val="0"/>
          <w:marBottom w:val="0"/>
          <w:divBdr>
            <w:top w:val="none" w:sz="0" w:space="0" w:color="auto"/>
            <w:left w:val="none" w:sz="0" w:space="0" w:color="auto"/>
            <w:bottom w:val="none" w:sz="0" w:space="0" w:color="auto"/>
            <w:right w:val="none" w:sz="0" w:space="0" w:color="auto"/>
          </w:divBdr>
        </w:div>
        <w:div w:id="1940411571">
          <w:marLeft w:val="640"/>
          <w:marRight w:val="0"/>
          <w:marTop w:val="0"/>
          <w:marBottom w:val="0"/>
          <w:divBdr>
            <w:top w:val="none" w:sz="0" w:space="0" w:color="auto"/>
            <w:left w:val="none" w:sz="0" w:space="0" w:color="auto"/>
            <w:bottom w:val="none" w:sz="0" w:space="0" w:color="auto"/>
            <w:right w:val="none" w:sz="0" w:space="0" w:color="auto"/>
          </w:divBdr>
        </w:div>
        <w:div w:id="205685588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liachusnyriani@student.telkomuniversity.ac.id" TargetMode="External"/><Relationship Id="rId13" Type="http://schemas.openxmlformats.org/officeDocument/2006/relationships/hyperlink" Target="mailto:caecarnkcp@telkomuniversity.ac.i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nuribrahim@telkomuniversity.ac.i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hmawatihidayah@student.telkomuniversity.ac.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nur.ibrahim@ui.ac.id" TargetMode="External"/><Relationship Id="rId23" Type="http://schemas.openxmlformats.org/officeDocument/2006/relationships/glossaryDocument" Target="glossary/document.xml"/><Relationship Id="rId10" Type="http://schemas.openxmlformats.org/officeDocument/2006/relationships/hyperlink" Target="mailto:nadafauzia@student.telkomuniversity.ac.i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gustiari@student.telkomuniversity.ac.id" TargetMode="External"/><Relationship Id="rId14" Type="http://schemas.openxmlformats.org/officeDocument/2006/relationships/hyperlink" Target="mailto:yunendah@telkomuniversity.ac.i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79FC9E418648349582E5904D0A0209"/>
        <w:category>
          <w:name w:val="General"/>
          <w:gallery w:val="placeholder"/>
        </w:category>
        <w:types>
          <w:type w:val="bbPlcHdr"/>
        </w:types>
        <w:behaviors>
          <w:behavior w:val="content"/>
        </w:behaviors>
        <w:guid w:val="{8BBEE9B6-EE5A-409B-AC5D-1B1180ADA0BA}"/>
      </w:docPartPr>
      <w:docPartBody>
        <w:p w:rsidR="00E355A9" w:rsidRDefault="00E355A9">
          <w:pPr>
            <w:pStyle w:val="C279FC9E418648349582E5904D0A0209"/>
          </w:pPr>
          <w:r w:rsidRPr="005375E1">
            <w:rPr>
              <w:rStyle w:val="PlaceholderText"/>
            </w:rPr>
            <w:t>Click or tap here to enter text.</w:t>
          </w:r>
        </w:p>
      </w:docPartBody>
    </w:docPart>
    <w:docPart>
      <w:docPartPr>
        <w:name w:val="40DAB5FABB18440A89C6CB9A41158D52"/>
        <w:category>
          <w:name w:val="General"/>
          <w:gallery w:val="placeholder"/>
        </w:category>
        <w:types>
          <w:type w:val="bbPlcHdr"/>
        </w:types>
        <w:behaviors>
          <w:behavior w:val="content"/>
        </w:behaviors>
        <w:guid w:val="{D5A21CAD-6ACB-4AF1-9691-C582F95034D5}"/>
      </w:docPartPr>
      <w:docPartBody>
        <w:p w:rsidR="00E355A9" w:rsidRDefault="00E355A9">
          <w:pPr>
            <w:pStyle w:val="40DAB5FABB18440A89C6CB9A41158D52"/>
          </w:pPr>
          <w:r w:rsidRPr="005375E1">
            <w:rPr>
              <w:rStyle w:val="PlaceholderText"/>
            </w:rPr>
            <w:t>Click or tap here to enter text.</w:t>
          </w:r>
        </w:p>
      </w:docPartBody>
    </w:docPart>
    <w:docPart>
      <w:docPartPr>
        <w:name w:val="46066BA17B0B47FE8380F441DEF2847E"/>
        <w:category>
          <w:name w:val="General"/>
          <w:gallery w:val="placeholder"/>
        </w:category>
        <w:types>
          <w:type w:val="bbPlcHdr"/>
        </w:types>
        <w:behaviors>
          <w:behavior w:val="content"/>
        </w:behaviors>
        <w:guid w:val="{C47E4C5F-3DFC-4FC9-823D-B9D3AAF249EE}"/>
      </w:docPartPr>
      <w:docPartBody>
        <w:p w:rsidR="00E355A9" w:rsidRDefault="00E355A9">
          <w:pPr>
            <w:pStyle w:val="46066BA17B0B47FE8380F441DEF2847E"/>
          </w:pPr>
          <w:r w:rsidRPr="005375E1">
            <w:rPr>
              <w:rStyle w:val="PlaceholderText"/>
            </w:rPr>
            <w:t>Click or tap here to enter text.</w:t>
          </w:r>
        </w:p>
      </w:docPartBody>
    </w:docPart>
    <w:docPart>
      <w:docPartPr>
        <w:name w:val="06ED5BC03F124D5FA98069BB132B5B21"/>
        <w:category>
          <w:name w:val="General"/>
          <w:gallery w:val="placeholder"/>
        </w:category>
        <w:types>
          <w:type w:val="bbPlcHdr"/>
        </w:types>
        <w:behaviors>
          <w:behavior w:val="content"/>
        </w:behaviors>
        <w:guid w:val="{79BAC2F1-AAD1-4B56-867F-A519415FAD2A}"/>
      </w:docPartPr>
      <w:docPartBody>
        <w:p w:rsidR="00E355A9" w:rsidRDefault="00E355A9">
          <w:pPr>
            <w:pStyle w:val="06ED5BC03F124D5FA98069BB132B5B21"/>
          </w:pPr>
          <w:r w:rsidRPr="005375E1">
            <w:rPr>
              <w:rStyle w:val="PlaceholderText"/>
            </w:rPr>
            <w:t>Click or tap here to enter text.</w:t>
          </w:r>
        </w:p>
      </w:docPartBody>
    </w:docPart>
    <w:docPart>
      <w:docPartPr>
        <w:name w:val="DF232F5595C14299AA2AE31709B4005D"/>
        <w:category>
          <w:name w:val="General"/>
          <w:gallery w:val="placeholder"/>
        </w:category>
        <w:types>
          <w:type w:val="bbPlcHdr"/>
        </w:types>
        <w:behaviors>
          <w:behavior w:val="content"/>
        </w:behaviors>
        <w:guid w:val="{08CA2FDF-12DE-4850-829D-C7D5153DDA23}"/>
      </w:docPartPr>
      <w:docPartBody>
        <w:p w:rsidR="00E355A9" w:rsidRDefault="00E355A9">
          <w:pPr>
            <w:pStyle w:val="DF232F5595C14299AA2AE31709B4005D"/>
          </w:pPr>
          <w:r w:rsidRPr="005375E1">
            <w:rPr>
              <w:rStyle w:val="PlaceholderText"/>
            </w:rPr>
            <w:t>Click or tap here to enter text.</w:t>
          </w:r>
        </w:p>
      </w:docPartBody>
    </w:docPart>
    <w:docPart>
      <w:docPartPr>
        <w:name w:val="AA7EA6E1359B4E83A38B01E767439A10"/>
        <w:category>
          <w:name w:val="General"/>
          <w:gallery w:val="placeholder"/>
        </w:category>
        <w:types>
          <w:type w:val="bbPlcHdr"/>
        </w:types>
        <w:behaviors>
          <w:behavior w:val="content"/>
        </w:behaviors>
        <w:guid w:val="{6C0BA2BA-0300-4E94-9619-B397457B5B73}"/>
      </w:docPartPr>
      <w:docPartBody>
        <w:p w:rsidR="00E355A9" w:rsidRDefault="00E355A9">
          <w:pPr>
            <w:pStyle w:val="AA7EA6E1359B4E83A38B01E767439A10"/>
          </w:pPr>
          <w:r w:rsidRPr="005375E1">
            <w:rPr>
              <w:rStyle w:val="PlaceholderText"/>
            </w:rPr>
            <w:t>Click or tap here to enter text.</w:t>
          </w:r>
        </w:p>
      </w:docPartBody>
    </w:docPart>
    <w:docPart>
      <w:docPartPr>
        <w:name w:val="FFF4736BB3074E4B9359D7F86B496DE8"/>
        <w:category>
          <w:name w:val="General"/>
          <w:gallery w:val="placeholder"/>
        </w:category>
        <w:types>
          <w:type w:val="bbPlcHdr"/>
        </w:types>
        <w:behaviors>
          <w:behavior w:val="content"/>
        </w:behaviors>
        <w:guid w:val="{9B6E62F5-BCEC-42A5-BB2F-D59F550736E9}"/>
      </w:docPartPr>
      <w:docPartBody>
        <w:p w:rsidR="00E355A9" w:rsidRDefault="00E355A9" w:rsidP="00E355A9">
          <w:pPr>
            <w:pStyle w:val="FFF4736BB3074E4B9359D7F86B496DE8"/>
          </w:pPr>
          <w:r w:rsidRPr="005375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A9"/>
    <w:rsid w:val="00E355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45C0365"/>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55A9"/>
    <w:rPr>
      <w:color w:val="808080"/>
    </w:rPr>
  </w:style>
  <w:style w:type="paragraph" w:customStyle="1" w:styleId="C279FC9E418648349582E5904D0A0209">
    <w:name w:val="C279FC9E418648349582E5904D0A0209"/>
  </w:style>
  <w:style w:type="paragraph" w:customStyle="1" w:styleId="40DAB5FABB18440A89C6CB9A41158D52">
    <w:name w:val="40DAB5FABB18440A89C6CB9A41158D52"/>
  </w:style>
  <w:style w:type="paragraph" w:customStyle="1" w:styleId="46066BA17B0B47FE8380F441DEF2847E">
    <w:name w:val="46066BA17B0B47FE8380F441DEF2847E"/>
  </w:style>
  <w:style w:type="paragraph" w:customStyle="1" w:styleId="06ED5BC03F124D5FA98069BB132B5B21">
    <w:name w:val="06ED5BC03F124D5FA98069BB132B5B21"/>
  </w:style>
  <w:style w:type="paragraph" w:customStyle="1" w:styleId="DF232F5595C14299AA2AE31709B4005D">
    <w:name w:val="DF232F5595C14299AA2AE31709B4005D"/>
  </w:style>
  <w:style w:type="paragraph" w:customStyle="1" w:styleId="AA7EA6E1359B4E83A38B01E767439A10">
    <w:name w:val="AA7EA6E1359B4E83A38B01E767439A10"/>
  </w:style>
  <w:style w:type="paragraph" w:customStyle="1" w:styleId="FFF4736BB3074E4B9359D7F86B496DE8">
    <w:name w:val="FFF4736BB3074E4B9359D7F86B496DE8"/>
    <w:rsid w:val="00E35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ACA0E8-4564-4415-A6CD-3689C9A77F4A}">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22995a71-ae17-4ed4-86a3-1572948320d8&quot;,&quot;properties&quot;:{&quot;noteIndex&quot;:0},&quot;isEdited&quot;:false,&quot;manualOverride&quot;:{&quot;isManuallyOverridden&quot;:false,&quot;citeprocText&quot;:&quot;[1]&quot;,&quot;manualOverrideText&quot;:&quot;&quot;},&quot;citationTag&quot;:&quot;MENDELEY_CITATION_v3_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&quot;,&quot;citationItems&quot;:[{&quot;id&quot;:&quot;5a617d99-d230-39be-99fe-ee57bdafe8bf&quot;,&quot;itemData&quot;:{&quot;type&quot;:&quot;paper-conference&quot;,&quot;id&quot;:&quot;5a617d99-d230-39be-99fe-ee57bdafe8bf&quot;,&quot;title&quot;:&quot;Innovation of Gutha Tamarin’s Batik Colet Technique and Visual Language on Batik Bercerita Ornaments by Female Artists&quot;,&quot;author&quot;:[{&quot;family&quot;:&quot;Yanti Damayanti&quot;,&quot;given&quot;:&quot;Nuning&quot;,&quot;parse-names&quot;:false,&quot;dropping-particle&quot;:&quot;&quot;,&quot;non-dropping-particle&quot;:&quot;&quot;},{&quot;family&quot;:&quot;Pandanwangi&quot;,&quot;given&quot;:&quot;Ariesa&quot;,&quot;parse-names&quot;:false,&quot;dropping-particle&quot;:&quot;&quot;,&quot;non-dropping-particle&quot;:&quot;&quot;},{&quot;family&quot;:&quot;Sukapura Dewi&quot;,&quot;given&quot;:&quot;Belinda&quot;,&quot;parse-names&quot;:false,&quot;dropping-particle&quot;:&quot;&quot;,&quot;non-dropping-particle&quot;:&quot;&quot;},{&quot;family&quot;:&quot;Mochtar Apin&quot;,&quot;given&quot;:&quot;Arleti&quot;,&quot;parse-names&quot;:false,&quot;dropping-particle&quot;:&quot;&quot;,&quot;non-dropping-particle&quot;:&quot;&quot;}],&quot;container-title&quot;:&quot;ARTESH: 2nd International Conference on Art for Technology, Science, and Humanities&quot;,&quot;editor&quot;:[{&quot;family&quot;:&quot;Yanti Damayanti&quot;,&quot;given&quot;:&quot;Nuning&quot;,&quot;parse-names&quot;:false,&quot;dropping-particle&quot;:&quot;&quot;,&quot;non-dropping-particle&quot;:&quot;&quot;},{&quot;family&quot;:&quot;Sayahdikumullah&quot;,&quot;given&quot;:&quot;Dikdik&quot;,&quot;parse-names&quot;:false,&quot;dropping-particle&quot;:&quot;&quot;,&quot;non-dropping-particle&quot;:&quot;&quot;},{&quot;family&quot;:&quot;Maulina&quot;,&quot;given&quot;:&quot;Rini&quot;,&quot;parse-names&quot;:false,&quot;dropping-particle&quot;:&quot;&quot;,&quot;non-dropping-particle&quot;:&quot;&quot;}],&quot;ISBN&quot;:&quot;979-623-90446-0-2&quot;,&quot;ISSN&quot;:&quot;2908-9863&quot;,&quot;issued&quot;:{&quot;date-parts&quot;:[[2020,12,1]]},&quot;publisher-place&quot;:&quot;Bandung&quot;,&quot;page&quot;:&quot;67-76&quot;,&quot;publisher&quot;:&quot;Visual Art Study Program, Bandung Institure of Technology&quot;,&quot;container-title-short&quot;:&quot;&quot;},&quot;isTemporary&quot;:false}]},{&quot;citationID&quot;:&quot;MENDELEY_CITATION_ef321d8d-b7fb-44ba-9a26-028dfbe140c5&quot;,&quot;properties&quot;:{&quot;noteIndex&quot;:0},&quot;isEdited&quot;:false,&quot;manualOverride&quot;:{&quot;isManuallyOverridden&quot;:false,&quot;citeprocText&quot;:&quot;[2]&quot;,&quot;manualOverrideText&quot;:&quot;&quot;},&quot;citationTag&quot;:&quot;MENDELEY_CITATION_v3_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&quot;,&quot;citationItems&quot;:[{&quot;id&quot;:&quot;ac54d78d-6d5d-3bf7-9870-b706d82a638c&quot;,&quot;itemData&quot;:{&quot;type&quot;:&quot;article-journal&quot;,&quot;id&quot;:&quot;ac54d78d-6d5d-3bf7-9870-b706d82a638c&quot;,&quot;title&quot;:&quot;Batik Pattern Recognition using Convolutional Neural Network&quot;,&quot;author&quot;:[{&quot;family&quot;:&quot;Rasyidi&quot;,&quot;given&quot;:&quot;Mohammad Arif&quot;,&quot;parse-names&quot;:false,&quot;dropping-particle&quot;:&quot;&quot;,&quot;non-dropping-particle&quot;:&quot;&quot;},{&quot;family&quot;:&quot;Bariyah&quot;,&quot;given&quot;:&quot;Taufiqotul&quot;,&quot;parse-names&quot;:false,&quot;dropping-particle&quot;:&quot;&quot;,&quot;non-dropping-particle&quot;:&quot;&quot;}],&quot;container-title&quot;:&quot;Bulletin of Electrical Engineering and Informatics&quot;,&quot;DOI&quot;:&quot;10.11591/eei.v9i4.2385&quot;,&quot;ISSN&quot;:&quot;23029285&quot;,&quot;issued&quot;:{&quot;date-parts&quot;:[[2020,8,1]]},&quot;page&quot;:&quot;1430-1437&quot;,&quot;abstract&quot;:&quot;Batik is one of Indonesia's cultures that is well-known worldwide. Batik is a fabric that is painted using canting and liquid wax so that it forms patterns of high artistic value. In this study, we applied the convolutional neural network (CNN) to identify six batik patterns, namely Banji, Ceplok, Kawung, Mega Mendung, Parang, and Sekar Jagad. 994 images from the 6 categories were collected and then divided into training and test data with a ratio of 8:2. Image augmentation was also done to provide variations in training data as well as to prevent overfitting. Experimental results on the test data showed that CNN produced an excellent performance as indicated by accuracy of 94% and top-2 accuracy of 99% which was obtained using the DenseNet network architecture.&quot;,&quot;publisher&quot;:&quot;Institute of Advanced Engineering and Science&quot;,&quot;issue&quot;:&quot;4&quot;,&quot;volume&quot;:&quot;9&quot;,&quot;container-title-short&quot;:&quot;&quot;},&quot;isTemporary&quot;:false}]},{&quot;citationID&quot;:&quot;MENDELEY_CITATION_93539405-3009-43a4-b228-3b7595580c0a&quot;,&quot;properties&quot;:{&quot;noteIndex&quot;:0},&quot;isEdited&quot;:false,&quot;manualOverride&quot;:{&quot;isManuallyOverridden&quot;:false,&quot;citeprocText&quot;:&quot;[3]&quot;,&quot;manualOverrideText&quot;:&quot;&quot;},&quot;citationTag&quot;:&quot;MENDELEY_CITATION_v3_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&quot;,&quot;citationItems&quot;:[{&quot;id&quot;:&quot;c91da873-6c73-3b03-b7b1-63537bd69700&quot;,&quot;itemData&quot;:{&quot;type&quot;:&quot;article-journal&quot;,&quot;id&quot;:&quot;c91da873-6c73-3b03-b7b1-63537bd69700&quot;,&quot;title&quot;:&quot;Batik Banyuwangi: Aesthetic and Technical Comparison of Coastal Batik&quot;,&quot;author&quot;:[{&quot;family&quot;:&quot;Qiram&quot;,&quot;given&quot;:&quot;Ikhwanul&quot;,&quot;parse-names&quot;:false,&quot;dropping-particle&quot;:&quot;&quot;,&quot;non-dropping-particle&quot;:&quot;&quot;},{&quot;family&quot;:&quot;Buhani&quot;,&quot;given&quot;:&quot;&quot;,&quot;parse-names&quot;:false,&quot;dropping-particle&quot;:&quot;&quot;,&quot;non-dropping-particle&quot;:&quot;&quot;},{&quot;family&quot;:&quot;Rubiono&quot;,&quot;given&quot;:&quot;Gatut&quot;,&quot;parse-names&quot;:false,&quot;dropping-particle&quot;:&quot;&quot;,&quot;non-dropping-particle&quot;:&quot;&quot;}],&quot;container-title&quot;:&quot;LEKESAN: Interdisciplinary Journal of Asia Pacific Arts&quot;,&quot;ISSN&quot;:&quot;2598-2192&quot;,&quot;issued&quot;:{&quot;date-parts&quot;:[[2018,10]]},&quot;page&quot;:&quot;79-85&quot;,&quot;abstract&quot;:&quot;Banyuwangi, a district located in eastern end of Java island has batik as cultural herritage. Batik Banyuwangi\nas well as other batik has own characteristic according to the origin of the region. In the other side,\nBanyuwangi has a ethnics origin which is Osing ethnic with own character and local wisdom. Batik\nBanyuwangi is a kind of batik Pesisiran as batik from coastal region. Batik Pesisiran has a specificity in terms\nof material and method. Batik Banyuwangi has an interesting spesificity and become distinguishing identity of\nbatik from other area. This research is aimed to compare batik Banyuwangi characteristic with other batik\nPesisiran by literature study method. The result shows that batik banyuwangi has own aesthetics (motive and\nmeaning) comparing with other batik Pesisiran. From technical aspect (material and method), batik\nBanyuwangi have in common with other batik Pesisiran.&quot;,&quot;issue&quot;:&quot;2&quot;,&quot;volume&quot;:&quot;1&quot;,&quot;container-title-short&quot;:&quot;&quot;},&quot;isTemporary&quot;:false}]},{&quot;citationID&quot;:&quot;MENDELEY_CITATION_04283971-cecf-4e21-8f5d-dc9d71fd2660&quot;,&quot;properties&quot;:{&quot;noteIndex&quot;:0},&quot;isEdited&quot;:false,&quot;manualOverride&quot;:{&quot;isManuallyOverridden&quot;:false,&quot;citeprocText&quot;:&quot;[4]&quot;,&quot;manualOverrideText&quot;:&quot;&quot;},&quot;citationTag&quot;:&quot;MENDELEY_CITATION_v3_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&quot;,&quot;citationItems&quot;:[{&quot;id&quot;:&quot;ceb801dd-4772-335c-8cd7-10d42d1c8676&quot;,&quot;itemData&quot;:{&quot;type&quot;:&quot;paper-conference&quot;,&quot;id&quot;:&quot;ceb801dd-4772-335c-8cd7-10d42d1c8676&quot;,&quot;title&quot;:&quot;Classification of Batik Images Using Multilayer Perceptron with Histogram of Oriented Gradient Feature Extraction&quot;,&quot;author&quot;:[{&quot;family&quot;:&quot;Dewi Girsang&quot;,&quot;given&quot;:&quot;Nardianti&quot;,&quot;parse-names&quot;:false,&quot;dropping-particle&quot;:&quot;&quot;,&quot;non-dropping-particle&quot;:&quot;&quot;},{&quot;family&quot;:&quot;Muhathir&quot;,&quot;given&quot;:&quot;&quot;,&quot;parse-names&quot;:false,&quot;dropping-particle&quot;:&quot;&quot;,&quot;non-dropping-particle&quot;:&quot;&quot;}],&quot;container-title&quot;:&quot;Proceeding International Conference on Science and Engineering (ICSE) 4th&quot;,&quot;editor&quot;:[{&quot;family&quot;:&quot;Lin Liu&quot;,&quot;given&quot;:&quot;Hsiang&quot;,&quot;parse-names&quot;:false,&quot;dropping-particle&quot;:&quot;&quot;,&quot;non-dropping-particle&quot;:&quot;&quot;},{&quot;family&quot;:&quot;Shafiq&quot;,&quot;given&quot;:&quot;Muhammad&quot;,&quot;parse-names&quot;:false,&quot;dropping-particle&quot;:&quot;&quot;,&quot;non-dropping-particle&quot;:&quot;&quot;},{&quot;family&quot;:&quot;Wen Kin&quot;,&quot;given&quot;:&quot;Ho&quot;,&quot;parse-names&quot;:false,&quot;dropping-particle&quot;:&quot;&quot;,&quot;non-dropping-particle&quot;:&quot;&quot;}],&quot;ISSN&quot;:&quot;1505707533&quot;,&quot;issued&quot;:{&quot;date-parts&quot;:[[2021,2,4]]},&quot;publisher-place&quot;:&quot;Medan&quot;,&quot;page&quot;:&quot;197-204&quot;,&quot;publisher&quot;:&quot;Faculty of Science and Technology Sunan Kalijaga State Islamic University Yogyakarta&quot;,&quot;volume&quot;:&quot;4&quot;,&quot;container-title-short&quot;:&quot;&quot;},&quot;isTemporary&quot;:false}]},{&quot;citationID&quot;:&quot;MENDELEY_CITATION_6b5780d7-672d-4278-9e2e-a2fc90b18a32&quot;,&quot;properties&quot;:{&quot;noteIndex&quot;:0},&quot;isEdited&quot;:false,&quot;manualOverride&quot;:{&quot;isManuallyOverridden&quot;:false,&quot;citeprocText&quot;:&quot;[2]&quot;,&quot;manualOverrideText&quot;:&quot;&quot;},&quot;citationTag&quot;:&quot;MENDELEY_CITATION_v3_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&quot;,&quot;citationItems&quot;:[{&quot;id&quot;:&quot;ac54d78d-6d5d-3bf7-9870-b706d82a638c&quot;,&quot;itemData&quot;:{&quot;type&quot;:&quot;article-journal&quot;,&quot;id&quot;:&quot;ac54d78d-6d5d-3bf7-9870-b706d82a638c&quot;,&quot;title&quot;:&quot;Batik Pattern Recognition using Convolutional Neural Network&quot;,&quot;author&quot;:[{&quot;family&quot;:&quot;Rasyidi&quot;,&quot;given&quot;:&quot;Mohammad Arif&quot;,&quot;parse-names&quot;:false,&quot;dropping-particle&quot;:&quot;&quot;,&quot;non-dropping-particle&quot;:&quot;&quot;},{&quot;family&quot;:&quot;Bariyah&quot;,&quot;given&quot;:&quot;Taufiqotul&quot;,&quot;parse-names&quot;:false,&quot;dropping-particle&quot;:&quot;&quot;,&quot;non-dropping-particle&quot;:&quot;&quot;}],&quot;container-title&quot;:&quot;Bulletin of Electrical Engineering and Informatics&quot;,&quot;DOI&quot;:&quot;10.11591/eei.v9i4.2385&quot;,&quot;ISSN&quot;:&quot;23029285&quot;,&quot;issued&quot;:{&quot;date-parts&quot;:[[2020,8,1]]},&quot;page&quot;:&quot;1430-1437&quot;,&quot;abstract&quot;:&quot;Batik is one of Indonesia's cultures that is well-known worldwide. Batik is a fabric that is painted using canting and liquid wax so that it forms patterns of high artistic value. In this study, we applied the convolutional neural network (CNN) to identify six batik patterns, namely Banji, Ceplok, Kawung, Mega Mendung, Parang, and Sekar Jagad. 994 images from the 6 categories were collected and then divided into training and test data with a ratio of 8:2. Image augmentation was also done to provide variations in training data as well as to prevent overfitting. Experimental results on the test data showed that CNN produced an excellent performance as indicated by accuracy of 94% and top-2 accuracy of 99% which was obtained using the DenseNet network architecture.&quot;,&quot;publisher&quot;:&quot;Institute of Advanced Engineering and Science&quot;,&quot;issue&quot;:&quot;4&quot;,&quot;volume&quot;:&quot;9&quot;,&quot;container-title-short&quot;:&quot;&quot;},&quot;isTemporary&quot;:false}]},{&quot;citationID&quot;:&quot;MENDELEY_CITATION_bbbde354-13f5-4803-ad7f-0f6a3e97541f&quot;,&quot;properties&quot;:{&quot;noteIndex&quot;:0},&quot;isEdited&quot;:false,&quot;manualOverride&quot;:{&quot;isManuallyOverridden&quot;:false,&quot;citeprocText&quot;:&quot;[3]&quot;,&quot;manualOverrideText&quot;:&quot;&quot;},&quot;citationTag&quot;:&quot;MENDELEY_CITATION_v3_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&quot;,&quot;citationItems&quot;:[{&quot;id&quot;:&quot;c91da873-6c73-3b03-b7b1-63537bd69700&quot;,&quot;itemData&quot;:{&quot;type&quot;:&quot;article-journal&quot;,&quot;id&quot;:&quot;c91da873-6c73-3b03-b7b1-63537bd69700&quot;,&quot;title&quot;:&quot;Batik Banyuwangi: Aesthetic and Technical Comparison of Coastal Batik&quot;,&quot;author&quot;:[{&quot;family&quot;:&quot;Qiram&quot;,&quot;given&quot;:&quot;Ikhwanul&quot;,&quot;parse-names&quot;:false,&quot;dropping-particle&quot;:&quot;&quot;,&quot;non-dropping-particle&quot;:&quot;&quot;},{&quot;family&quot;:&quot;Buhani&quot;,&quot;given&quot;:&quot;&quot;,&quot;parse-names&quot;:false,&quot;dropping-particle&quot;:&quot;&quot;,&quot;non-dropping-particle&quot;:&quot;&quot;},{&quot;family&quot;:&quot;Rubiono&quot;,&quot;given&quot;:&quot;Gatut&quot;,&quot;parse-names&quot;:false,&quot;dropping-particle&quot;:&quot;&quot;,&quot;non-dropping-particle&quot;:&quot;&quot;}],&quot;container-title&quot;:&quot;LEKESAN: Interdisciplinary Journal of Asia Pacific Arts&quot;,&quot;ISSN&quot;:&quot;2598-2192&quot;,&quot;issued&quot;:{&quot;date-parts&quot;:[[2018,10]]},&quot;page&quot;:&quot;79-85&quot;,&quot;abstract&quot;:&quot;Banyuwangi, a district located in eastern end of Java island has batik as cultural herritage. Batik Banyuwangi\nas well as other batik has own characteristic according to the origin of the region. In the other side,\nBanyuwangi has a ethnics origin which is Osing ethnic with own character and local wisdom. Batik\nBanyuwangi is a kind of batik Pesisiran as batik from coastal region. Batik Pesisiran has a specificity in terms\nof material and method. Batik Banyuwangi has an interesting spesificity and become distinguishing identity of\nbatik from other area. This research is aimed to compare batik Banyuwangi characteristic with other batik\nPesisiran by literature study method. The result shows that batik banyuwangi has own aesthetics (motive and\nmeaning) comparing with other batik Pesisiran. From technical aspect (material and method), batik\nBanyuwangi have in common with other batik Pesisiran.&quot;,&quot;issue&quot;:&quot;2&quot;,&quot;volume&quot;:&quot;1&quot;,&quot;container-title-short&quot;:&quot;&quot;},&quot;isTemporary&quot;:false}]},{&quot;citationID&quot;:&quot;MENDELEY_CITATION_f994025c-2c7c-4e16-a25f-597ea1474de1&quot;,&quot;properties&quot;:{&quot;noteIndex&quot;:0},&quot;isEdited&quot;:false,&quot;manualOverride&quot;:{&quot;isManuallyOverridden&quot;:false,&quot;citeprocText&quot;:&quot;[5]&quot;,&quot;manualOverrideText&quot;:&quot;&quot;},&quot;citationTag&quot;:&quot;MENDELEY_CITATION_v3_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&quot;,&quot;citationItems&quot;:[{&quot;id&quot;:&quot;667464f8-6e05-35e4-bb88-71a6f7b51e66&quot;,&quot;itemData&quot;:{&quot;type&quot;:&quot;paper-conference&quot;,&quot;id&quot;:&quot;667464f8-6e05-35e4-bb88-71a6f7b51e66&quot;,&quot;title&quot;:&quot;Youth Imagination About Being an Indonesian&quot;,&quot;author&quot;:[{&quot;family&quot;:&quot;Sartana&quot;,&quot;given&quot;:&quot;&quot;,&quot;parse-names&quot;:false,&quot;dropping-particle&quot;:&quot;&quot;,&quot;non-dropping-particle&quot;:&quot;&quot;},{&quot;family&quot;:&quot;Saptandari&quot;,&quot;given&quot;:&quot;Edilburga Wulan&quot;,&quot;parse-names&quot;:false,&quot;dropping-particle&quot;:&quot;&quot;,&quot;non-dropping-particle&quot;:&quot;&quot;},{&quot;family&quot;:&quot;Helmi&quot;,&quot;given&quot;:&quot;Avin Fadilla&quot;,&quot;parse-names&quot;:false,&quot;dropping-particle&quot;:&quot;&quot;,&quot;non-dropping-particle&quot;:&quot;&quot;}],&quot;container-title&quot;:&quot;Proceedings of the 1st International Conference on Psychology and Health Issues (ICOPHI 2022)&quot;,&quot;editor&quot;:[{&quot;family&quot;:&quot;Hidayati&quot;,&quot;given&quot;:&quot;Izzanil&quot;,&quot;parse-names&quot;:false,&quot;dropping-particle&quot;:&quot;&quot;,&quot;non-dropping-particle&quot;:&quot;&quot;},{&quot;family&quot;:&quot;Kurniawan&quot;,&quot;given&quot;:&quot;Rizal&quot;,&quot;parse-names&quot;:false,&quot;dropping-particle&quot;:&quot;&quot;,&quot;non-dropping-particle&quot;:&quot;&quot;},{&quot;family&quot;:&quot;Aulia&quot;,&quot;given&quot;:&quot;Rahmadianti&quot;,&quot;parse-names&quot;:false,&quot;dropping-particle&quot;:&quot;&quot;,&quot;non-dropping-particle&quot;:&quot;&quot;}],&quot;DOI&quot;:&quot;10.2991/978-94-6463-212-5_8&quot;,&quot;ISBN&quot;:&quot;10.2991/978-94-6463-212-5_8&quot;,&quot;ISSN&quot;:&quot;2468-5739&quot;,&quot;URL&quot;:&quot;https://www.atlantis-press.com/doi/10.2991/978-94-6463-212-5_8&quot;,&quot;issued&quot;:{&quot;date-parts&quot;:[[2023,7,14]]},&quot;publisher-place&quot;:&quot;Yogyakarta&quot;,&quot;page&quot;:&quot;65-81&quot;,&quot;publisher&quot;:&quot;Atlantis Press&quot;,&quot;container-title-short&quot;:&quot;&quot;},&quot;isTemporary&quot;:false}]},{&quot;citationID&quot;:&quot;MENDELEY_CITATION_42f10a31-5649-47af-afc9-7b92b42e1ae9&quot;,&quot;properties&quot;:{&quot;noteIndex&quot;:0},&quot;isEdited&quot;:false,&quot;manualOverride&quot;:{&quot;isManuallyOverridden&quot;:false,&quot;citeprocText&quot;:&quot;[6]&quot;,&quot;manualOverrideText&quot;:&quot;&quot;},&quot;citationTag&quot;:&quot;MENDELEY_CITATION_v3_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&quot;,&quot;citationItems&quot;:[{&quot;id&quot;:&quot;071d15c1-f3e1-37f5-a844-9f98289efff7&quot;,&quot;itemData&quot;:{&quot;type&quot;:&quot;article&quot;,&quot;id&quot;:&quot;071d15c1-f3e1-37f5-a844-9f98289efff7&quot;,&quot;title&quot;:&quot;CNN Variants for Computer Vision: History, Architecture, Application, Challenges and Future Scope&quot;,&quot;author&quot;:[{&quot;family&quot;:&quot;Bhatt&quot;,&quot;given&quot;:&quot;Dulari&quot;,&quot;parse-names&quot;:false,&quot;dropping-particle&quot;:&quot;&quot;,&quot;non-dropping-particle&quot;:&quot;&quot;},{&quot;family&quot;:&quot;Patel&quot;,&quot;given&quot;:&quot;Chirag&quot;,&quot;parse-names&quot;:false,&quot;dropping-particle&quot;:&quot;&quot;,&quot;non-dropping-particle&quot;:&quot;&quot;},{&quot;family&quot;:&quot;Talsania&quot;,&quot;given&quot;:&quot;Hardik&quot;,&quot;parse-names&quot;:false,&quot;dropping-particle&quot;:&quot;&quot;,&quot;non-dropping-particle&quot;:&quot;&quot;},{&quot;family&quot;:&quot;Patel&quot;,&quot;given&quot;:&quot;Jigar&quot;,&quot;parse-names&quot;:false,&quot;dropping-particle&quot;:&quot;&quot;,&quot;non-dropping-particle&quot;:&quot;&quot;},{&quot;family&quot;:&quot;Vaghela&quot;,&quot;given&quot;:&quot;Rasmika&quot;,&quot;parse-names&quot;:false,&quot;dropping-particle&quot;:&quot;&quot;,&quot;non-dropping-particle&quot;:&quot;&quot;},{&quot;family&quot;:&quot;Pandya&quot;,&quot;given&quot;:&quot;Sharnil&quot;,&quot;parse-names&quot;:false,&quot;dropping-particle&quot;:&quot;&quot;,&quot;non-dropping-particle&quot;:&quot;&quot;},{&quot;family&quot;:&quot;Modi&quot;,&quot;given&quot;:&quot;Kirit&quot;,&quot;parse-names&quot;:false,&quot;dropping-particle&quot;:&quot;&quot;,&quot;non-dropping-particle&quot;:&quot;&quot;},{&quot;family&quot;:&quot;Ghayvat&quot;,&quot;given&quot;:&quot;Hemant&quot;,&quot;parse-names&quot;:false,&quot;dropping-particle&quot;:&quot;&quot;,&quot;non-dropping-particle&quot;:&quot;&quot;}],&quot;container-title&quot;:&quot;Electronics&quot;,&quot;container-title-short&quot;:&quot;Electronics (Basel)&quot;,&quot;DOI&quot;:&quot;10.3390/electronics10202470&quot;,&quot;ISSN&quot;:&quot;20799292&quot;,&quot;issued&quot;:{&quot;date-parts&quot;:[[2021,10,1]]},&quot;page&quot;:&quot;1-28&quot;,&quot;abstract&quot;:&quot;Computer vision is becoming an increasingly trendy word in the area of image processing. With the emergence of computer vision applications, there is a significant demand to recognize objects automatically. Deep CNN (convolution neural network) has benefited the computer vision community by producing excellent results in video processing, object recognition, picture classification and segmentation, natural language processing, speech recognition, and many other fields. Furthermore, the introduction of large amounts of data and readily available hardware has opened new avenues for CNN study. Several inspirational concepts for the progress of CNN have been investigated, including alternative activation functions, regularization, parameter optimization, and architectural advances. Furthermore, achieving innovations in architecture results in a tremendous enhancement in the capacity of the deep CNN. Significant emphasis has been given to leveraging channel and spatial information, with a depth of architecture and information processing via multi-path. This survey paper focuses mainly on the primary taxonomy and newly released deep CNN architectures, and it divides numerous recent developments in CNN architectures into eight groups. Spatial exploitation, multi-path, depth, breadth, dimension, channel boosting, feature-map exploitation, and attention-based CNN are the eight categories. The main contribution of this manuscript is in comparing various architectural evolutions in CNN by its architectural change, strengths, and weaknesses. Besides, it also includes an explanation of the CNN’s components, the strengths and weaknesses of various CNN variants, research gap or open challenges, CNN applications, and the future research direction.&quot;,&quot;publisher&quot;:&quot;MDPI&quot;,&quot;issue&quot;:&quot;20&quot;,&quot;volume&quot;:&quot;10&quot;},&quot;isTemporary&quot;:false}]},{&quot;citationID&quot;:&quot;MENDELEY_CITATION_e619929b-f2a6-484b-8237-71fa3e1df2ca&quot;,&quot;properties&quot;:{&quot;noteIndex&quot;:0},&quot;isEdited&quot;:false,&quot;manualOverride&quot;:{&quot;isManuallyOverridden&quot;:false,&quot;citeprocText&quot;:&quot;[7]&quot;,&quot;manualOverrideText&quot;:&quot;&quot;},&quot;citationTag&quot;:&quot;MENDELEY_CITATION_v3_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&quot;,&quot;citationItems&quot;:[{&quot;id&quot;:&quot;3e34675f-bf69-3ead-8251-08f573a81a95&quot;,&quot;itemData&quot;:{&quot;type&quot;:&quot;article-journal&quot;,&quot;id&quot;:&quot;3e34675f-bf69-3ead-8251-08f573a81a95&quot;,&quot;title&quot;:&quot;Convolutional Neural Networks Implementation for\nChili Classification&quot;,&quot;author&quot;:[{&quot;family&quot;:&quot;Purwaningsih&quot;,&quot;given&quot;:&quot;Tuti&quot;,&quot;parse-names&quot;:false,&quot;dropping-particle&quot;:&quot;&quot;,&quot;non-dropping-particle&quot;:&quot;&quot;},{&quot;family&quot;:&quot;Ayu Anjani&quot;,&quot;given&quot;:&quot;Imania&quot;,&quot;parse-names&quot;:false,&quot;dropping-particle&quot;:&quot;&quot;,&quot;non-dropping-particle&quot;:&quot;&quot;},{&quot;family&quot;:&quot;Bekti Utami&quot;,&quot;given&quot;:&quot;Pertiwi&quot;,&quot;parse-names&quot;:false,&quot;dropping-particle&quot;:&quot;&quot;,&quot;non-dropping-particle&quot;:&quot;&quot;}],&quot;container-title&quot;:&quot;International Symposium on Advanced Intelligent Informatics (SAIN)&quot;,&quot;ISBN&quot;:&quot;978-1-5386-5280-0&quot;,&quot;issued&quot;:{&quot;date-parts&quot;:[[2018]]},&quot;page&quot;:&quot;190-194&quot;,&quot;abstract&quot;:&quot;\&quot;IEEE Catalog Number: CFP18SBC-ART.\&quot;&quot;,&quot;container-title-short&quot;:&quot;&quot;},&quot;isTemporary&quot;:false}]},{&quot;citationID&quot;:&quot;MENDELEY_CITATION_e241a587-c06d-444c-afe9-a36b700838ff&quot;,&quot;properties&quot;:{&quot;noteIndex&quot;:0},&quot;isEdited&quot;:false,&quot;manualOverride&quot;:{&quot;isManuallyOverridden&quot;:false,&quot;citeprocText&quot;:&quot;[8]&quot;,&quot;manualOverrideText&quot;:&quot;&quot;},&quot;citationTag&quot;:&quot;MENDELEY_CITATION_v3_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&quot;,&quot;citationItems&quot;:[{&quot;id&quot;:&quot;eefcefa2-d160-3b41-8194-b6b81bc9cac5&quot;,&quot;itemData&quot;:{&quot;type&quot;:&quot;article-journal&quot;,&quot;id&quot;:&quot;eefcefa2-d160-3b41-8194-b6b81bc9cac5&quot;,&quot;title&quot;:&quot;Identification of Types of Wood using Convolutional Neural Network with Mobilenet Architecture&quot;,&quot;author&quot;:[{&quot;family&quot;:&quot;Hendriyana&quot;,&quot;given&quot;:&quot;Hendriyana&quot;,&quot;parse-names&quot;:false,&quot;dropping-particle&quot;:&quot;&quot;,&quot;non-dropping-particle&quot;:&quot;&quot;},{&quot;family&quot;:&quot;Yazid Hilman Maulana&quot;,&quot;given&quot;:&quot;&quot;,&quot;parse-names&quot;:false,&quot;dropping-particle&quot;:&quot;&quot;,&quot;non-dropping-particle&quot;:&quot;&quot;}],&quot;container-title&quot;:&quot;Jurnal RESTI (Rekayasa Sistem dan Teknologi Informasi)&quot;,&quot;DOI&quot;:&quot;10.29207/resti.v4i1.1445&quot;,&quot;issued&quot;:{&quot;date-parts&quot;:[[2020,2,2]]},&quot;page&quot;:&quot;70-76&quot;,&quot;abstract&quot;:&quot;Indonesia is a wood producing with large number of forest and various type of trees in less than 4000 species of trees in Indonesia’s forest. The activity of wood identification is effort to get information about kind of wood. The identification type of wood that have similar characteristics, it is difficult to identify the right type of wood. The characteristic can be allotted to two group, general characteristic and anatomy characteristic. General characteristics can be seen directly by the senses without tools, while anatomy characteristics can be seen with tools such as loupe or microscope. Convolutional Neural Network with mobilenet architecture is a Deep Learning method that can be use identify and classifying an object. In this study, using 1000 images for 10 types of wood in each type. The images split into 90 images training dataset dan 10 images for validation datasets captured by mobilephone. Based on the result of research, the obtained level of accuracy 98% training, 93,3% testing, 28% recall, and 93% for precission. That result can be concluded that performance from this model in this research is optimal to classification the kind of wood.&quot;,&quot;publisher&quot;:&quot;Ikatan Ahli Informatika Indonesia (IAII)&quot;,&quot;issue&quot;:&quot;1&quot;,&quot;volume&quot;:&quot;4&quot;,&quot;container-title-short&quot;:&quot;&quot;},&quot;isTemporary&quot;:false}]},{&quot;citationID&quot;:&quot;MENDELEY_CITATION_673a3c02-7925-462c-ba1f-87da05da672c&quot;,&quot;properties&quot;:{&quot;noteIndex&quot;:0},&quot;isEdited&quot;:false,&quot;manualOverride&quot;:{&quot;isManuallyOverridden&quot;:false,&quot;citeprocText&quot;:&quot;[9]&quot;,&quot;manualOverrideText&quot;:&quot;&quot;},&quot;citationTag&quot;:&quot;MENDELEY_CITATION_v3_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&quot;,&quot;citationItems&quot;:[{&quot;id&quot;:&quot;7c2aad95-4d68-3732-bdda-60b765a49cbf&quot;,&quot;itemData&quot;:{&quot;type&quot;:&quot;paper-conference&quot;,&quot;id&quot;:&quot;7c2aad95-4d68-3732-bdda-60b765a49cbf&quot;,&quot;title&quot;:&quot;Convolutional Neural Networks Using MobileNet for Skin Lesion Classification&quot;,&quot;author&quot;:[{&quot;family&quot;:&quot;Sae-Lim&quot;,&quot;given&quot;:&quot;Wannipa&quot;,&quot;parse-names&quot;:false,&quot;dropping-particle&quot;:&quot;&quot;,&quot;non-dropping-particle&quot;:&quot;&quot;},{&quot;family&quot;:&quot;Wettayaprasit&quot;,&quot;given&quot;:&quot;Wiphada&quot;,&quot;parse-names&quot;:false,&quot;dropping-particle&quot;:&quot;&quot;,&quot;non-dropping-particle&quot;:&quot;&quot;},{&quot;family&quot;:&quot;Aiyarak&quot;,&quot;given&quot;:&quot;Pattara&quot;,&quot;parse-names&quot;:false,&quot;dropping-particle&quot;:&quot;&quot;,&quot;non-dropping-particle&quot;:&quot;&quot;}],&quot;container-title&quot;:&quot; 2019 16th International Joint Conference on Computer Science and Software Engineering (JCSSE)&quot;,&quot;DOI&quot;:&quot;10.1109/JCSSE.2019.8864155&quot;,&quot;ISBN&quot;:&quot;9781728107196&quot;,&quot;ISSN&quot;:&quot;2642-6579&quot;,&quot;issued&quot;:{&quot;date-parts&quot;:[[2019,10,14]]},&quot;publisher-place&quot;:&quot;Songkhla&quot;,&quot;page&quot;:&quot;242-247&quot;,&quot;abstract&quot;:&quot;\&quot;IEEE Catalog Number: CFP1832P-ART.\&quot;&quot;,&quot;publisher&quot;:&quot;IEEE&quot;,&quot;container-title-short&quot;:&quot;&quot;},&quot;isTemporary&quot;:false}]},{&quot;citationID&quot;:&quot;MENDELEY_CITATION_804376fc-768e-4045-b33b-3f2e34368e25&quot;,&quot;properties&quot;:{&quot;noteIndex&quot;:0},&quot;isEdited&quot;:false,&quot;manualOverride&quot;:{&quot;isManuallyOverridden&quot;:false,&quot;citeprocText&quot;:&quot;[10]&quot;,&quot;manualOverrideText&quot;:&quot;&quot;},&quot;citationTag&quot;:&quot;MENDELEY_CITATION_v3_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&quot;,&quot;citationItems&quot;:[{&quot;id&quot;:&quot;8cdaf8b1-4a54-39d9-8550-65aca7ce73ec&quot;,&quot;itemData&quot;:{&quot;type&quot;:&quot;report&quot;,&quot;id&quot;:&quot;8cdaf8b1-4a54-39d9-8550-65aca7ce73ec&quot;,&quot;title&quot;:&quot;Comparison of MobileNet and ResNet CNN Architectures in the CNN-Based Skin Cancer Classifier Model&quot;,&quot;author&quot;:[{&quot;family&quot;:&quot;Mohapatra&quot;,&quot;given&quot;:&quot;Subasish&quot;,&quot;parse-names&quot;:false,&quot;dropping-particle&quot;:&quot;&quot;,&quot;non-dropping-particle&quot;:&quot;&quot;},{&quot;family&quot;:&quot;Abhishek&quot;,&quot;given&quot;:&quot;N. V. S.&quot;,&quot;parse-names&quot;:false,&quot;dropping-particle&quot;:&quot;&quot;,&quot;non-dropping-particle&quot;:&quot;&quot;},{&quot;family&quot;:&quot;Bardhan&quot;,&quot;given&quot;:&quot;Dibyajit&quot;,&quot;parse-names&quot;:false,&quot;dropping-particle&quot;:&quot;&quot;,&quot;non-dropping-particle&quot;:&quot;&quot;},{&quot;family&quot;:&quot;Ghosh&quot;,&quot;given&quot;:&quot;Anisha Ankita&quot;,&quot;parse-names&quot;:false,&quot;dropping-particle&quot;:&quot;&quot;,&quot;non-dropping-particle&quot;:&quot;&quot;},{&quot;family&quot;:&quot;Mohanty&quot;,&quot;given&quot;:&quot;Shubhadarshini&quot;,&quot;parse-names&quot;:false,&quot;dropping-particle&quot;:&quot;&quot;,&quot;non-dropping-particle&quot;:&quot;&quot;}],&quot;DOI&quot;:&quot;10.1002/9781119792611&quot;,&quot;ISBN&quot;:&quot;9781119792611&quot;,&quot;issued&quot;:{&quot;date-parts&quot;:[[2021]]},&quot;publisher-place&quot;:&quot;Bhubaneswar&quot;,&quot;number-of-pages&quot;:&quot;169-186&quot;,&quot;abstract&quot;:&quot;The deadliness of skin cancer cannot be overstated. A very common form of cancer, the disease's potential dangers lie in its numbers. The numbers tell a gloomy tale. At an ever-increasing rate of over 3 million skin cancer cases year after year and a rapidly declining ozone cover, a technological intervention is the need of the hour. The main cause of skin cancer related death rate is due to lack of early prediction. We are trying to address this through our machine learning model, Skin Cancer Classifier. The model has been trained on HAM10000 dataset (a huge repository of varied-sources dermatoscopic common coloured skin lesion images) using the concept of Convolutional Neural Network (CNN). The model tells us whether a skin lesion is cancerous or non-cancerous by giving an output of three most likely diagnosis of skin condition. The concept of deep learning used is then further leveraged by executing hyperparameter tuning on the model. Our next main focus has been to make a thorough comparative analysis of MobileNet and ResNet50 CNN architectures. The skin cancer classifier model is of tremendous value when it comes to saving precious human lives from the malice of skin cancer through an early diagnosis with the help of deep learning.&quot;,&quot;container-title-short&quot;:&quot;&quot;},&quot;isTemporary&quot;:false}]},{&quot;citationID&quot;:&quot;MENDELEY_CITATION_5554059f-196a-439e-9834-ad352755eebd&quot;,&quot;properties&quot;:{&quot;noteIndex&quot;:0},&quot;isEdited&quot;:false,&quot;manualOverride&quot;:{&quot;isManuallyOverridden&quot;:false,&quot;citeprocText&quot;:&quot;[11]&quot;,&quot;manualOverrideText&quot;:&quot;&quot;},&quot;citationTag&quot;:&quot;MENDELEY_CITATION_v3_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&quot;,&quot;citationItems&quot;:[{&quot;id&quot;:&quot;bed140f2-3d3b-399e-bdb8-b2ddb2a2004e&quot;,&quot;itemData&quot;:{&quot;type&quot;:&quot;article-journal&quot;,&quot;id&quot;:&quot;bed140f2-3d3b-399e-bdb8-b2ddb2a2004e&quot;,&quot;title&quot;:&quot;Mininet: Dense Squeeze with Depthwise Separable Convolutions for Image Classification in Resource-Constrained Autonomous Systems&quot;,&quot;author&quot;:[{&quot;family&quot;:&quot;Tseng&quot;,&quot;given&quot;:&quot;Fan Hsun&quot;,&quot;parse-names&quot;:false,&quot;dropping-particle&quot;:&quot;&quot;,&quot;non-dropping-particle&quot;:&quot;&quot;},{&quot;family&quot;:&quot;Yeh&quot;,&quot;given&quot;:&quot;Kuo Hui&quot;,&quot;parse-names&quot;:false,&quot;dropping-particle&quot;:&quot;&quot;,&quot;non-dropping-particle&quot;:&quot;&quot;},{&quot;family&quot;:&quot;Kao&quot;,&quot;given&quot;:&quot;Fan Yi&quot;,&quot;parse-names&quot;:false,&quot;dropping-particle&quot;:&quot;&quot;,&quot;non-dropping-particle&quot;:&quot;&quot;},{&quot;family&quot;:&quot;Chen&quot;,&quot;given&quot;:&quot;Chi Yuan&quot;,&quot;parse-names&quot;:false,&quot;dropping-particle&quot;:&quot;&quot;,&quot;non-dropping-particle&quot;:&quot;&quot;}],&quot;container-title&quot;:&quot;ISA Transactions&quot;,&quot;container-title-short&quot;:&quot;ISA Trans&quot;,&quot;DOI&quot;:&quot;10.1016/j.isatra.2022.07.030&quot;,&quot;ISSN&quot;:&quot;00190578&quot;,&quot;PMID&quot;:&quot;36038366&quot;,&quot;issued&quot;:{&quot;date-parts&quot;:[[2023,1,1]]},&quot;page&quot;:&quot;120-130&quot;,&quot;abstract&quot;:&quot;In recent years, artificial intelligence (AI) has been developed vigorously, and a great number of AI autonomous applications have been proposed. However, how to decrease computations and shorten training time with high accuracy under the limited hardware resource is a vital issue. In this paper, on the basis of MobileNet architecture, the dense squeeze with depthwise separable convolutions model is proposed, viz. MiniNet. MiniNet utilizes depthwise and pointwise convolutions, and is composed of the dense connection technique and the Squeeze-and-Excitation operations. The proposed MiniNet model is implemented and experimented with Keras. In experimental results, MiniNet is compared with three existing models, i.e., DenseNet, MobileNet, and SE-Inception-Resnet-v1. To validate that the proposed MiniNet model is provided with less computation and shorter training time, two types as well as large and small datasets are used. The experimental results showed that the proposed MiniNet model significantly reduces the number of parameters and shortens training time efficiently. MiniNet is superior to other models in terms of the lowest parameters, shortest training time, and highest accuracy when the dataset is small, especially.&quot;,&quot;publisher&quot;:&quot;ISA - Instrumentation, Systems, and Automation Society&quot;,&quot;volume&quot;:&quot;132&quot;},&quot;isTemporary&quot;:false}]},{&quot;citationID&quot;:&quot;MENDELEY_CITATION_5cfca1f2-e918-474a-9bf6-a25e7d9dc8e1&quot;,&quot;properties&quot;:{&quot;noteIndex&quot;:0},&quot;isEdited&quot;:false,&quot;manualOverride&quot;:{&quot;isManuallyOverridden&quot;:false,&quot;citeprocText&quot;:&quot;[12]&quot;,&quot;manualOverrideText&quot;:&quot;&quot;},&quot;citationTag&quot;:&quot;MENDELEY_CITATION_v3_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&quot;,&quot;citationItems&quot;:[{&quot;id&quot;:&quot;f1c4a699-7024-3f41-a181-2bd3d3cebf02&quot;,&quot;itemData&quot;:{&quot;type&quot;:&quot;article-journal&quot;,&quot;id&quot;:&quot;f1c4a699-7024-3f41-a181-2bd3d3cebf02&quot;,&quot;title&quot;:&quot;Combining Mobilenetv1 and Depthwise Separable\nConvolution Bottleneck with Expansion for\nClassifying The Freshness of Fish Eyes&quot;,&quot;author&quot;:[{&quot;family&quot;:&quot;Prasetyo&quot;,&quot;given&quot;:&quot;Eko&quot;,&quot;parse-names&quot;:false,&quot;dropping-particle&quot;:&quot;&quot;,&quot;non-dropping-particle&quot;:&quot;&quot;},{&quot;family&quot;:&quot;Purbaningtyas&quot;,&quot;given&quot;:&quot;Rani&quot;,&quot;parse-names&quot;:false,&quot;dropping-particle&quot;:&quot;&quot;,&quot;non-dropping-particle&quot;:&quot;&quot;},{&quot;family&quot;:&quot;Adityo&quot;,&quot;given&quot;:&quot;Raden Dimas&quot;,&quot;parse-names&quot;:false,&quot;dropping-particle&quot;:&quot;&quot;,&quot;non-dropping-particle&quot;:&quot;&quot;},{&quot;family&quot;:&quot;Suciati&quot;,&quot;given&quot;:&quot;Nanik&quot;,&quot;parse-names&quot;:false,&quot;dropping-particle&quot;:&quot;&quot;,&quot;non-dropping-particle&quot;:&quot;&quot;},{&quot;family&quot;:&quot;Fatichah&quot;,&quot;given&quot;:&quot;Chastine&quot;,&quot;parse-names&quot;:false,&quot;dropping-particle&quot;:&quot;&quot;,&quot;non-dropping-particle&quot;:&quot;&quot;}],&quot;container-title&quot;:&quot;Information Processing in Agriculture 9&quot;,&quot;DOI&quot;:&quot;10.1016/j.inpa.2022.01.002&quot;,&quot;ISSN&quot;:&quot;22143173&quot;,&quot;issued&quot;:{&quot;date-parts&quot;:[[2022,12,1]]},&quot;page&quot;:&quot;485-496&quot;,&quot;abstract&quot;:&quot;Image classification using Convolutional Neural Network (CNN) achieves optimal performance with a particular strategy. MobileNet reduces the parameter number for learning features by switching from the standard convolution paradigm to the depthwise separable convolution (DSC) paradigm. However, there are not enough features to learn for identifying the freshness of fish eyes. Furthermore, minor variances in features should not require complicated CNN architecture. In this paper, our first contribution proposed DSC Bottleneck with Expansion for learning features of the freshness of fish eyes with a Bottleneck Multiplier. The second contribution proposed Residual Transition to bridge current feature maps and skip connection feature maps to the next convolution block. The third contribution proposed MobileNetV1 Bottleneck with Expansion (MB-BE) for classifying the freshness of fish eyes. The result obtained from the Freshness of the Fish Eyes dataset shows that MB-BE outperformed other models such as original MobileNet, VGG16, Densenet, Nasnet Mobile with 63.21% accuracy.&quot;,&quot;publisher&quot;:&quot;China Agricultural University&quot;,&quot;issue&quot;:&quot;4&quot;,&quot;volume&quot;:&quot;9&quot;,&quot;container-title-short&quot;:&quot;&quot;},&quot;isTemporary&quot;:false}]},{&quot;citationID&quot;:&quot;MENDELEY_CITATION_838e8029-3fa4-41e8-bb64-a98e635dea77&quot;,&quot;properties&quot;:{&quot;noteIndex&quot;:0},&quot;isEdited&quot;:false,&quot;manualOverride&quot;:{&quot;isManuallyOverridden&quot;:false,&quot;citeprocText&quot;:&quot;[13]&quot;,&quot;manualOverrideText&quot;:&quot;&quot;},&quot;citationTag&quot;:&quot;MENDELEY_CITATION_v3_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&quot;,&quot;citationItems&quot;:[{&quot;id&quot;:&quot;bde5295c-f7a9-3f8c-b55f-1a4fe81ca96b&quot;,&quot;itemData&quot;:{&quot;type&quot;:&quot;article-journal&quot;,&quot;id&quot;:&quot;bde5295c-f7a9-3f8c-b55f-1a4fe81ca96b&quot;,&quot;title&quot;:&quot;Titanet: Neural Model for Speaker Representation With 1d Depth-Wise\nSeparable Convolutions and Global Context&quot;,&quot;author&quot;:[{&quot;family&quot;:&quot;Koluguri&quot;,&quot;given&quot;:&quot;Nithin Rao&quot;,&quot;parse-names&quot;:false,&quot;dropping-particle&quot;:&quot;&quot;,&quot;non-dropping-particle&quot;:&quot;&quot;},{&quot;family&quot;:&quot;Park&quot;,&quot;given&quot;:&quot;Taejin&quot;,&quot;parse-names&quot;:false,&quot;dropping-particle&quot;:&quot;&quot;,&quot;non-dropping-particle&quot;:&quot;&quot;},{&quot;family&quot;:&quot;Ginsburg&quot;,&quot;given&quot;:&quot;Boris&quot;,&quot;parse-names&quot;:false,&quot;dropping-particle&quot;:&quot;&quot;,&quot;non-dropping-particle&quot;:&quot;&quot;}],&quot;container-title&quot;:&quot;IEEE International Conference on Acoustics, Speech and Signal Processing (ICASSP)&quot;,&quot;DOI&quot;:&quot;10.48550/arXiv.2110.04410&quot;,&quot;ISBN&quot;:&quot;978-1-6654-0541-6&quot;,&quot;ISSN&quot;:&quot;2379-190X&quot;,&quot;URL&quot;:&quot;http://arxiv.org/abs/2110.04410&quot;,&quot;issued&quot;:{&quot;date-parts&quot;:[[2022,10,8]]},&quot;abstract&quot;:&quot;In this paper, we propose TitaNet, a novel neural network architecture for extracting speaker representations. We employ 1D depth-wise separable convolutions with Squeeze-and-Excitation (SE) layers with global context followed by channel attention based statistics pooling layer to map variable-length utterances to a fixed-length embedding (t-vector). TitaNet is a scalable architecture and achieves state-of-the-art performance on speaker verification task with an equal error rate (EER) of 0.68% on the VoxCeleb1 trial file and also on speaker diarization tasks with diarization error rate (DER) of 1.73% on AMI-MixHeadset, 1.99% on AMI-Lapel and 1.11% on CH109. Furthermore, we investigate various sizes of TitaNet and present a light TitaNet-S model with only 6M parameters that achieve near state-of-the-art results in diarization tasks.&quot;,&quot;container-title-short&quot;:&quot;&quot;},&quot;isTemporary&quot;:false}]},{&quot;citationID&quot;:&quot;MENDELEY_CITATION_1a0fc5cb-8363-40a4-9cff-1d4ba9de674f&quot;,&quot;properties&quot;:{&quot;noteIndex&quot;:0},&quot;isEdited&quot;:false,&quot;manualOverride&quot;:{&quot;isManuallyOverridden&quot;:false,&quot;citeprocText&quot;:&quot;[14]&quot;,&quot;manualOverrideText&quot;:&quot;&quot;},&quot;citationTag&quot;:&quot;MENDELEY_CITATION_v3_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&quot;,&quot;citationItems&quot;:[{&quot;id&quot;:&quot;9a21b791-fca9-30fc-9b7a-22b249b3e985&quot;,&quot;itemData&quot;:{&quot;type&quot;:&quot;article-journal&quot;,&quot;id&quot;:&quot;9a21b791-fca9-30fc-9b7a-22b249b3e985&quot;,&quot;title&quot;:&quot;A New Image Classification Approach via Improved MobileNet Models with Local Receptive Field Expansion in Shallow Layers&quot;,&quot;author&quot;:[{&quot;family&quot;:&quot;Wang&quot;,&quot;given&quot;:&quot;Wei&quot;,&quot;parse-names&quot;:false,&quot;dropping-particle&quot;:&quot;&quot;,&quot;non-dropping-particle&quot;:&quot;&quot;},{&quot;family&quot;:&quot;Hu&quot;,&quot;given&quot;:&quot;Yiyang&quot;,&quot;parse-names&quot;:false,&quot;dropping-particle&quot;:&quot;&quot;,&quot;non-dropping-particle&quot;:&quot;&quot;},{&quot;family&quot;:&quot;Zou&quot;,&quot;given&quot;:&quot;Ting&quot;,&quot;parse-names&quot;:false,&quot;dropping-particle&quot;:&quot;&quot;,&quot;non-dropping-particle&quot;:&quot;&quot;},{&quot;family&quot;:&quot;Liu&quot;,&quot;given&quot;:&quot;Hongmei&quot;,&quot;parse-names&quot;:false,&quot;dropping-particle&quot;:&quot;&quot;,&quot;non-dropping-particle&quot;:&quot;&quot;},{&quot;family&quot;:&quot;Wang&quot;,&quot;given&quot;:&quot;Jin&quot;,&quot;parse-names&quot;:false,&quot;dropping-particle&quot;:&quot;&quot;,&quot;non-dropping-particle&quot;:&quot;&quot;},{&quot;family&quot;:&quot;Wang&quot;,&quot;given&quot;:&quot;Xin&quot;,&quot;parse-names&quot;:false,&quot;dropping-particle&quot;:&quot;&quot;,&quot;non-dropping-particle&quot;:&quot;&quot;}],&quot;container-title&quot;:&quot;Computational Intelligence and Neuroscience&quot;,&quot;container-title-short&quot;:&quot;Comput Intell Neurosci&quot;,&quot;DOI&quot;:&quot;10.1155/2020/8817849&quot;,&quot;ISSN&quot;:&quot;16875273&quot;,&quot;PMID&quot;:&quot;32802028&quot;,&quot;issued&quot;:{&quot;date-parts&quot;:[[2020]]},&quot;page&quot;:&quot;1-10&quot;,&quot;abstract&quot;:&quot;Because deep neural networks (DNNs) are both memory-intensive and computation-intensive, they are difficult to apply to embedded systems with limited hardware resources. Therefore, DNN models need to be compressed and accelerated. By applying depthwise separable convolutions, MobileNet can decrease the number of parameters and computational complexity with less loss of classification precision. Based on MobileNet, 3 improved MobileNet models with local receptive field expansion in shallow layers, also called Dilated-MobileNet (Dilated Convolution MobileNet) models, are proposed, in which dilated convolutions are introduced into a specific convolutional layer of the MobileNet model. Without increasing the number of parameters, dilated convolutions are used to increase the receptive field of the convolution filters to obtain better classification accuracy. The experiments were performed on the Caltech-101, Caltech-256, and Tubingen animals with attribute datasets, respectively. The results show that Dilated-MobileNets can obtain up to 2% higher classification accuracy than MobileNet.&quot;,&quot;publisher&quot;:&quot;Hindawi Limited&quot;,&quot;volume&quot;:&quot;2020&quot;},&quot;isTemporary&quot;:false}]},{&quot;citationID&quot;:&quot;MENDELEY_CITATION_ef2e5b6a-c11d-4ece-b754-9c0a934b254b&quot;,&quot;properties&quot;:{&quot;noteIndex&quot;:0},&quot;isEdited&quot;:false,&quot;manualOverride&quot;:{&quot;isManuallyOverridden&quot;:false,&quot;citeprocText&quot;:&quot;[15], [16]&quot;,&quot;manualOverrideText&quot;:&quot;&quot;},&quot;citationTag&quot;:&quot;MENDELEY_CITATION_v3_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&quot;,&quot;citationItems&quot;:[{&quot;id&quot;:&quot;bdc5e6f5-5038-39e6-a131-d43d52b52638&quot;,&quot;itemData&quot;:{&quot;type&quot;:&quot;article-journal&quot;,&quot;id&quot;:&quot;bdc5e6f5-5038-39e6-a131-d43d52b52638&quot;,&quot;title&quot;:&quot;Lotus Species Classification Using Transfer Learning Based on VGG16, Resnet152v2, and Mobilenetv2&quot;,&quot;author&quot;:[{&quot;family&quot;:&quot;Rachburee&quot;,&quot;given&quot;:&quot;Nachirat&quot;,&quot;parse-names&quot;:false,&quot;dropping-particle&quot;:&quot;&quot;,&quot;non-dropping-particle&quot;:&quot;&quot;},{&quot;family&quot;:&quot;Punlumjeak&quot;,&quot;given&quot;:&quot;Wattana&quot;,&quot;parse-names&quot;:false,&quot;dropping-particle&quot;:&quot;&quot;,&quot;non-dropping-particle&quot;:&quot;&quot;}],&quot;container-title&quot;:&quot;IAES International Journal of Artificial Intelligence (IJ-AI)&quot;,&quot;DOI&quot;:&quot;10.11591/ijai.v11.i4.pp1344-1352&quot;,&quot;ISSN&quot;:&quot;22528938&quot;,&quot;issued&quot;:{&quot;date-parts&quot;:[[2022]]},&quot;page&quot;:&quot;1344-1352&quot;,&quot;abstract&quot;:&quot;Technology has played an increasingly important role in daily life. Especially, technology in object classification that comes in to make human life more comfortable as well as to help people of all ages learning unlimited in anywhere, anytime. Lotus Museum located in Rajamangala University of Technology Thanyaburi (RMUTT) that is open to the general public to learn as well as to cultivate awareness for propagation and result in future preservation. In this paper, we proposed lotus species classification with three pre-trained weights in the ImageNet dataset: visual geometry group (VGG16), residual neural network (ResNet152V2), and MobileNetV2. Fine-turning is used in the last layer after retrained with the custom data we provided. The experimental result shows the accuracy of VGG16, ResNet152V2, and MobileNetV2 are 98.5%, 98.0%, and 99.5% respectively. Therefore, MobileNetV2 not only gives the best accuracy than others but also uses the lowest parameters which are effective in computation time and proper to mobile devices. The proposed research paper on lotus classification base on transfer learning is an effective way to encourage and support people to learn without limitations.&quot;,&quot;publisher&quot;:&quot;Institute of Advanced Engineering and Science&quot;,&quot;issue&quot;:&quot;4&quot;,&quot;volume&quot;:&quot;11&quot;,&quot;container-title-short&quot;:&quot;&quot;},&quot;isTemporary&quot;:false},{&quot;id&quot;:&quot;a238d32f-d50a-3000-8b15-9e9e6ea354e8&quot;,&quot;itemData&quot;:{&quot;type&quot;:&quot;article-journal&quot;,&quot;id&quot;:&quot;a238d32f-d50a-3000-8b15-9e9e6ea354e8&quot;,&quot;title&quot;:&quot;Batik Classification Using Convolutional Neural Network with Data Improvements&quot;,&quot;author&quot;:[{&quot;family&quot;:&quot;Meranggi&quot;,&quot;given&quot;:&quot;Dewa Gede Trika&quot;,&quot;parse-names&quot;:false,&quot;dropping-particle&quot;:&quot;&quot;,&quot;non-dropping-particle&quot;:&quot;&quot;},{&quot;family&quot;:&quot;Yudistira&quot;,&quot;given&quot;:&quot;Novanto&quot;,&quot;parse-names&quot;:false,&quot;dropping-particle&quot;:&quot;&quot;,&quot;non-dropping-particle&quot;:&quot;&quot;},{&quot;family&quot;:&quot;Sari&quot;,&quot;given&quot;:&quot;Yuita Arum&quot;,&quot;parse-names&quot;:false,&quot;dropping-particle&quot;:&quot;&quot;,&quot;non-dropping-particle&quot;:&quot;&quot;}],&quot;container-title&quot;:&quot;International Journal on Informatics Visualization&quot;,&quot;DOI&quot;:&quot;10.30630/joiv.6.1.716&quot;,&quot;URL&quot;:&quot;www.joiv.org/index.php/joiv&quot;,&quot;issued&quot;:{&quot;date-parts&quot;:[[2022,3,31]]},&quot;page&quot;:&quot;6-11&quot;,&quot;abstract&quot;:&quot;Batik is one of the Indonesian cultures that UNESCO has recognized. Batik has a variety of unique and distinctive patterns that reflect the area of origin of the batik motif. Batik motifs usually have a 'core motif' printed repeatedly on the fabric. The entry of digitization makes batik motif designs more diverse and unique. However, with so many batik motifs spread on the internet, it is difficult for ordinary people to recognize the types of batik motifs. This makes an automatic classification of batik motifs must continue to be developed. Automation of batik motif classification can be assisted with artificial intelligence. Machine learning and deep learning have produced much good performance in image recognition. In this study, we use deep learning based on a Convolutional Neural Network (CNN) to automate the classification of batik motifs. There are two datasets used in this study. The old dataset comes from a public repository with 598 data with five types of motifs. Meanwhile, the new dataset updates the old dataset by replacing the anomalous data in the old dataset with 621 data with five types of motifs. The lereng motif is changed to pisanbali due to the difficulty of obtaining the lereng motif. Each dataset was divided into three ways: original, balance patch, and patch. We used ResNet-18 architecture, which used a pre-trained model to shorten the training time. The best test results were obtained in the new dataset with the patch way of 88.88 % ±0.88, and in the old dataset, the best accuracy was found in the patch way on the test data of 66.14 % ±3.7. The data augmentation in this study did not significantly affect the accuracy because the most significant increase in accuracy is only up to 1.22%.&quot;,&quot;issue&quot;:&quot;1&quot;,&quot;volume&quot;:&quot;6&quot;},&quot;isTemporary&quot;:false}]},{&quot;citationID&quot;:&quot;MENDELEY_CITATION_a4e357c5-0334-4b43-a1ae-a2ca80b81e72&quot;,&quot;properties&quot;:{&quot;noteIndex&quot;:0},&quot;isEdited&quot;:false,&quot;manualOverride&quot;:{&quot;isManuallyOverridden&quot;:false,&quot;citeprocText&quot;:&quot;[17]&quot;,&quot;manualOverrideText&quot;:&quot;&quot;},&quot;citationTag&quot;:&quot;MENDELEY_CITATION_v3_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&quot;,&quot;citationItems&quot;:[{&quot;id&quot;:&quot;a25421b6-7d91-3ba8-8642-7f0168f7dcd8&quot;,&quot;itemData&quot;:{&quot;type&quot;:&quot;article-journal&quot;,&quot;id&quot;:&quot;a25421b6-7d91-3ba8-8642-7f0168f7dcd8&quot;,&quot;title&quot;:&quot;Woven Fabric Pattern Recognition and Classification Based on Deep Convolutional Neural Networks&quot;,&quot;author&quot;:[{&quot;family&quot;:&quot;Hussain&quot;,&quot;given&quot;:&quot;Muhammad Ather Iqbal&quot;,&quot;parse-names&quot;:false,&quot;dropping-particle&quot;:&quot;&quot;,&quot;non-dropping-particle&quot;:&quot;&quot;},{&quot;family&quot;:&quot;Khan&quot;,&quot;given&quot;:&quot;Babar&quot;,&quot;parse-names&quot;:false,&quot;dropping-particle&quot;:&quot;&quot;,&quot;non-dropping-particle&quot;:&quot;&quot;},{&quot;family&quot;:&quot;Wang&quot;,&quot;given&quot;:&quot;Zhijie&quot;,&quot;parse-names&quot;:false,&quot;dropping-particle&quot;:&quot;&quot;,&quot;non-dropping-particle&quot;:&quot;&quot;},{&quot;family&quot;:&quot;Ding&quot;,&quot;given&quot;:&quot;Shenyi&quot;,&quot;parse-names&quot;:false,&quot;dropping-particle&quot;:&quot;&quot;,&quot;non-dropping-particle&quot;:&quot;&quot;}],&quot;container-title&quot;:&quot;Electronics&quot;,&quot;container-title-short&quot;:&quot;Electronics (Basel)&quot;,&quot;DOI&quot;:&quot;10.3390/electronics9061048&quot;,&quot;ISSN&quot;:&quot;20799292&quot;,&quot;issued&quot;:{&quot;date-parts&quot;:[[2020,6,1]]},&quot;page&quot;:&quot;1-12&quot;,&quot;abstract&quot;:&quot;The weave pattern (texture) of woven fabric is considered to be an important factor of the design and production of high-quality fabric. Traditionally, the recognition of woven fabric has a lot of challenges due to its manual visual inspection. Moreover, the approaches based on early machine learning algorithms directly depend on handcrafted features, which are time-consuming and error-prone processes. Hence, an automated system is needed for classification of woven fabric to improve productivity. In this paper, we propose a deep learning model based on data augmentation and transfer learning approach for the classification and recognition of woven fabrics. The model uses the residual network (ResNet), where the fabric texture features are extracted and classified automatically in an end-to-end fashion. We evaluated the results of our model using evaluation metrics such as accuracy, balanced accuracy, and F1-score. The experimental results show that the proposed model is robust and achieves state-of-the-art accuracy even when the physical properties of the fabric are changed. We compared our results with other baseline approaches and a pretrained VGGNet deep learning model which showed that the proposed method achieved higher accuracy when rotational orientations in fabric and proper lighting effects were considered.&quot;,&quot;publisher&quot;:&quot;MDPI AG&quot;,&quot;issue&quot;:&quot;6&quot;,&quot;volume&quot;:&quot;9&quot;},&quot;isTemporary&quot;:false}]},{&quot;citationID&quot;:&quot;MENDELEY_CITATION_4406cf3b-d234-4010-a03d-b0ef822882a4&quot;,&quot;properties&quot;:{&quot;noteIndex&quot;:0},&quot;isEdited&quot;:false,&quot;manualOverride&quot;:{&quot;isManuallyOverridden&quot;:false,&quot;citeprocText&quot;:&quot;[18]&quot;,&quot;manualOverrideText&quot;:&quot;&quot;},&quot;citationTag&quot;:&quot;MENDELEY_CITATION_v3_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&quot;,&quot;citationItems&quot;:[{&quot;id&quot;:&quot;cda7f8d0-4e8e-3f3a-ac4e-68a6895001b7&quot;,&quot;itemData&quot;:{&quot;type&quot;:&quot;article-journal&quot;,&quot;id&quot;:&quot;cda7f8d0-4e8e-3f3a-ac4e-68a6895001b7&quot;,&quot;title&quot;:&quot;Deep Neural Network with Strip Pooling for Image Classification of Yarn-Dyed Plaid Fabrics&quot;,&quot;author&quot;:[{&quot;family&quot;:&quot;Zhang&quot;,&quot;given&quot;:&quot;Xiaoting&quot;,&quot;parse-names&quot;:false,&quot;dropping-particle&quot;:&quot;&quot;,&quot;non-dropping-particle&quot;:&quot;&quot;},{&quot;family&quot;:&quot;Gao&quot;,&quot;given&quot;:&quot;Weidong&quot;,&quot;parse-names&quot;:false,&quot;dropping-particle&quot;:&quot;&quot;,&quot;non-dropping-particle&quot;:&quot;&quot;},{&quot;family&quot;:&quot;Pan&quot;,&quot;given&quot;:&quot;Ruru&quot;,&quot;parse-names&quot;:false,&quot;dropping-particle&quot;:&quot;&quot;,&quot;non-dropping-particle&quot;:&quot;&quot;}],&quot;container-title&quot;:&quot;CMES - Computer Modeling in Engineering and Sciences&quot;,&quot;DOI&quot;:&quot;10.32604/cmes.2022.018763&quot;,&quot;ISSN&quot;:&quot;15261506&quot;,&quot;issued&quot;:{&quot;date-parts&quot;:[[2022]]},&quot;page&quot;:&quot;1533-1546&quot;,&quot;abstract&quot;:&quot;Historically, yarn-dyed plaid fabrics (YDPFs) have enjoyed enduring popularity with many rich plaid patterns, but production data are still classified and searched only according to production parameters. The process does not satisfy the visual needs of sample order production, fabric design, and stock management. This study produced an image dataset for YDPFs, collected from 10,661 fabric samples. The authors believe that the dataset will have significant utility in further research into YDPFs. Convolutional neural networks, such as VGG, ResNet, and DenseNet, with different hyperparameter groups, seemed the most promising tools for the study. This paper reports on the authors' exhaustive evaluation of the YDPF dataset. With an overall accuracy of 88.78%, CNNs proved to be effective in YDPF image classification. This was true even for the low accuracy of Windowpane fabrics, which often mistakenly includes the Prince of Wales pattern. Image classification of traditional patterns is also improved by utilizing the strip pooling model to extract local detail features and horizontal and vertical directions. The strip pooling model characterizes the horizontal and vertical crisscross patterns of YDPFs with considerable success. The proposed method using the strip pooling model (SPM) improves the classification performance on the YDPF dataset by 2.64% for ResNet18, by 3.66% for VGG16, and by 3.54% for DenseNet121. The results reveal that the SPM significantly improves YDPF classification accuracy and reduces the error rate of Windowpane patterns as well.&quot;,&quot;publisher&quot;:&quot;Tech Science Press&quot;,&quot;issue&quot;:&quot;3&quot;,&quot;volume&quot;:&quot;130&quot;,&quot;container-title-short&quot;:&quot;&quot;},&quot;isTemporary&quot;:false}]},{&quot;citationID&quot;:&quot;MENDELEY_CITATION_dc9c5665-bfe6-42f7-8988-cc6e073e75c8&quot;,&quot;properties&quot;:{&quot;noteIndex&quot;:0},&quot;isEdited&quot;:false,&quot;manualOverride&quot;:{&quot;isManuallyOverridden&quot;:false,&quot;citeprocText&quot;:&quot;[18]&quot;,&quot;manualOverrideText&quot;:&quot;&quot;},&quot;citationTag&quot;:&quot;MENDELEY_CITATION_v3_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&quot;,&quot;citationItems&quot;:[{&quot;id&quot;:&quot;cda7f8d0-4e8e-3f3a-ac4e-68a6895001b7&quot;,&quot;itemData&quot;:{&quot;type&quot;:&quot;article-journal&quot;,&quot;id&quot;:&quot;cda7f8d0-4e8e-3f3a-ac4e-68a6895001b7&quot;,&quot;title&quot;:&quot;Deep Neural Network with Strip Pooling for Image Classification of Yarn-Dyed Plaid Fabrics&quot;,&quot;author&quot;:[{&quot;family&quot;:&quot;Zhang&quot;,&quot;given&quot;:&quot;Xiaoting&quot;,&quot;parse-names&quot;:false,&quot;dropping-particle&quot;:&quot;&quot;,&quot;non-dropping-particle&quot;:&quot;&quot;},{&quot;family&quot;:&quot;Gao&quot;,&quot;given&quot;:&quot;Weidong&quot;,&quot;parse-names&quot;:false,&quot;dropping-particle&quot;:&quot;&quot;,&quot;non-dropping-particle&quot;:&quot;&quot;},{&quot;family&quot;:&quot;Pan&quot;,&quot;given&quot;:&quot;Ruru&quot;,&quot;parse-names&quot;:false,&quot;dropping-particle&quot;:&quot;&quot;,&quot;non-dropping-particle&quot;:&quot;&quot;}],&quot;container-title&quot;:&quot;CMES - Computer Modeling in Engineering and Sciences&quot;,&quot;DOI&quot;:&quot;10.32604/cmes.2022.018763&quot;,&quot;ISSN&quot;:&quot;15261506&quot;,&quot;issued&quot;:{&quot;date-parts&quot;:[[2022]]},&quot;page&quot;:&quot;1533-1546&quot;,&quot;abstract&quot;:&quot;Historically, yarn-dyed plaid fabrics (YDPFs) have enjoyed enduring popularity with many rich plaid patterns, but production data are still classified and searched only according to production parameters. The process does not satisfy the visual needs of sample order production, fabric design, and stock management. This study produced an image dataset for YDPFs, collected from 10,661 fabric samples. The authors believe that the dataset will have significant utility in further research into YDPFs. Convolutional neural networks, such as VGG, ResNet, and DenseNet, with different hyperparameter groups, seemed the most promising tools for the study. This paper reports on the authors' exhaustive evaluation of the YDPF dataset. With an overall accuracy of 88.78%, CNNs proved to be effective in YDPF image classification. This was true even for the low accuracy of Windowpane fabrics, which often mistakenly includes the Prince of Wales pattern. Image classification of traditional patterns is also improved by utilizing the strip pooling model to extract local detail features and horizontal and vertical directions. The strip pooling model characterizes the horizontal and vertical crisscross patterns of YDPFs with considerable success. The proposed method using the strip pooling model (SPM) improves the classification performance on the YDPF dataset by 2.64% for ResNet18, by 3.66% for VGG16, and by 3.54% for DenseNet121. The results reveal that the SPM significantly improves YDPF classification accuracy and reduces the error rate of Windowpane patterns as well.&quot;,&quot;publisher&quot;:&quot;Tech Science Press&quot;,&quot;issue&quot;:&quot;3&quot;,&quot;volume&quot;:&quot;13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7E56F9-1CEF-4113-BA41-35FF99E46B6F}">
  <ds:schemaRefs>
    <ds:schemaRef ds:uri="http://schemas.openxmlformats.org/officeDocument/2006/bibliography"/>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trial.dot</Template>
  <TotalTime>6</TotalTime>
  <Pages>13</Pages>
  <Words>3594</Words>
  <Characters>23751</Characters>
  <Application>Microsoft Office Word</Application>
  <DocSecurity>0</DocSecurity>
  <Lines>197</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sv-lncs</vt:lpstr>
      <vt:lpstr>sv-lncs</vt:lpstr>
    </vt:vector>
  </TitlesOfParts>
  <Company>Springer Verlag GmbH &amp; Co.KG</Company>
  <LinksUpToDate>false</LinksUpToDate>
  <CharactersWithSpaces>27291</CharactersWithSpaces>
  <SharedDoc>false</SharedDoc>
  <HLinks>
    <vt:vector size="48" baseType="variant">
      <vt:variant>
        <vt:i4>3211293</vt:i4>
      </vt:variant>
      <vt:variant>
        <vt:i4>21</vt:i4>
      </vt:variant>
      <vt:variant>
        <vt:i4>0</vt:i4>
      </vt:variant>
      <vt:variant>
        <vt:i4>5</vt:i4>
      </vt:variant>
      <vt:variant>
        <vt:lpwstr>mailto:nur.ibrahim@ui.ac.id</vt:lpwstr>
      </vt:variant>
      <vt:variant>
        <vt:lpwstr/>
      </vt:variant>
      <vt:variant>
        <vt:i4>524411</vt:i4>
      </vt:variant>
      <vt:variant>
        <vt:i4>18</vt:i4>
      </vt:variant>
      <vt:variant>
        <vt:i4>0</vt:i4>
      </vt:variant>
      <vt:variant>
        <vt:i4>5</vt:i4>
      </vt:variant>
      <vt:variant>
        <vt:lpwstr>mailto:yunendah@telkomuniversity.ac.id</vt:lpwstr>
      </vt:variant>
      <vt:variant>
        <vt:lpwstr/>
      </vt:variant>
      <vt:variant>
        <vt:i4>7995404</vt:i4>
      </vt:variant>
      <vt:variant>
        <vt:i4>15</vt:i4>
      </vt:variant>
      <vt:variant>
        <vt:i4>0</vt:i4>
      </vt:variant>
      <vt:variant>
        <vt:i4>5</vt:i4>
      </vt:variant>
      <vt:variant>
        <vt:lpwstr>mailto:caecarnkcp@telkomuniversity.ac.id</vt:lpwstr>
      </vt:variant>
      <vt:variant>
        <vt:lpwstr/>
      </vt:variant>
      <vt:variant>
        <vt:i4>6684684</vt:i4>
      </vt:variant>
      <vt:variant>
        <vt:i4>12</vt:i4>
      </vt:variant>
      <vt:variant>
        <vt:i4>0</vt:i4>
      </vt:variant>
      <vt:variant>
        <vt:i4>5</vt:i4>
      </vt:variant>
      <vt:variant>
        <vt:lpwstr>mailto:nuribrahim@telkomuniversity.ac.id</vt:lpwstr>
      </vt:variant>
      <vt:variant>
        <vt:lpwstr/>
      </vt:variant>
      <vt:variant>
        <vt:i4>5898338</vt:i4>
      </vt:variant>
      <vt:variant>
        <vt:i4>9</vt:i4>
      </vt:variant>
      <vt:variant>
        <vt:i4>0</vt:i4>
      </vt:variant>
      <vt:variant>
        <vt:i4>5</vt:i4>
      </vt:variant>
      <vt:variant>
        <vt:lpwstr>mailto:rahmawatihidayah@student.telkomuniversity.ac.id</vt:lpwstr>
      </vt:variant>
      <vt:variant>
        <vt:lpwstr/>
      </vt:variant>
      <vt:variant>
        <vt:i4>3145738</vt:i4>
      </vt:variant>
      <vt:variant>
        <vt:i4>6</vt:i4>
      </vt:variant>
      <vt:variant>
        <vt:i4>0</vt:i4>
      </vt:variant>
      <vt:variant>
        <vt:i4>5</vt:i4>
      </vt:variant>
      <vt:variant>
        <vt:lpwstr>mailto:nadafauzia@student.telkomuniversity.ac.id</vt:lpwstr>
      </vt:variant>
      <vt:variant>
        <vt:lpwstr/>
      </vt:variant>
      <vt:variant>
        <vt:i4>5177465</vt:i4>
      </vt:variant>
      <vt:variant>
        <vt:i4>3</vt:i4>
      </vt:variant>
      <vt:variant>
        <vt:i4>0</vt:i4>
      </vt:variant>
      <vt:variant>
        <vt:i4>5</vt:i4>
      </vt:variant>
      <vt:variant>
        <vt:lpwstr>mailto:gustiari@student.telkomuniversity.ac.id</vt:lpwstr>
      </vt:variant>
      <vt:variant>
        <vt:lpwstr/>
      </vt:variant>
      <vt:variant>
        <vt:i4>4784238</vt:i4>
      </vt:variant>
      <vt:variant>
        <vt:i4>0</vt:i4>
      </vt:variant>
      <vt:variant>
        <vt:i4>0</vt:i4>
      </vt:variant>
      <vt:variant>
        <vt:i4>5</vt:i4>
      </vt:variant>
      <vt:variant>
        <vt:lpwstr>mailto:auliachusnyriani@student.telkomuniversity.ac.id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I GUSTI NGURAH REJSKI ARIANTARA PUTRA</cp:lastModifiedBy>
  <cp:revision>6</cp:revision>
  <cp:lastPrinted>2006-03-24T02:58:00Z</cp:lastPrinted>
  <dcterms:created xsi:type="dcterms:W3CDTF">2023-09-02T07:46:00Z</dcterms:created>
  <dcterms:modified xsi:type="dcterms:W3CDTF">2023-09-02T07:54:00Z</dcterms:modified>
</cp:coreProperties>
</file>